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3C" w:rsidRDefault="00C55F3C" w:rsidP="00C55F3C">
      <w:pPr>
        <w:spacing w:after="0" w:line="360" w:lineRule="auto"/>
        <w:jc w:val="center"/>
        <w:outlineLvl w:val="0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КОМИТЕТ ИВАНОВСКОЙ ОБЛАСТИ ПО ЛЕСНОМУ ХОЗЯЙСТВУ</w:t>
      </w:r>
    </w:p>
    <w:p w:rsidR="00C55F3C" w:rsidRDefault="00C55F3C" w:rsidP="00C55F3C">
      <w:pPr>
        <w:spacing w:after="0" w:line="240" w:lineRule="auto"/>
        <w:jc w:val="center"/>
        <w:rPr>
          <w:rFonts w:ascii="Arial" w:eastAsia="Times New Roman" w:hAnsi="Arial" w:cs="Arial"/>
          <w:sz w:val="18"/>
          <w:szCs w:val="20"/>
          <w:lang w:eastAsia="ru-RU"/>
        </w:rPr>
      </w:pPr>
    </w:p>
    <w:p w:rsidR="00C55F3C" w:rsidRDefault="00C55F3C" w:rsidP="00C55F3C">
      <w:pPr>
        <w:spacing w:after="0" w:line="240" w:lineRule="auto"/>
        <w:jc w:val="center"/>
        <w:rPr>
          <w:rFonts w:ascii="Arial" w:eastAsia="Times New Roman" w:hAnsi="Arial" w:cs="Arial"/>
          <w:sz w:val="18"/>
          <w:szCs w:val="20"/>
          <w:lang w:eastAsia="ru-RU"/>
        </w:rPr>
      </w:pPr>
    </w:p>
    <w:p w:rsidR="00C55F3C" w:rsidRDefault="00C55F3C" w:rsidP="00C55F3C">
      <w:pPr>
        <w:spacing w:after="0" w:line="240" w:lineRule="auto"/>
        <w:jc w:val="center"/>
        <w:rPr>
          <w:rFonts w:ascii="Arial" w:eastAsia="Times New Roman" w:hAnsi="Arial" w:cs="Arial"/>
          <w:sz w:val="18"/>
          <w:szCs w:val="20"/>
          <w:lang w:eastAsia="ru-RU"/>
        </w:rPr>
      </w:pPr>
    </w:p>
    <w:tbl>
      <w:tblPr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14884"/>
      </w:tblGrid>
      <w:tr w:rsidR="00C55F3C" w:rsidTr="00145E39">
        <w:trPr>
          <w:trHeight w:val="90"/>
        </w:trPr>
        <w:tc>
          <w:tcPr>
            <w:tcW w:w="14884" w:type="dxa"/>
            <w:hideMark/>
          </w:tcPr>
          <w:p w:rsidR="00C55F3C" w:rsidRDefault="00C55F3C" w:rsidP="00145E3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Лесоустроительное предприятие: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ООО "Костромалесинвентаризация"</w:t>
            </w:r>
          </w:p>
        </w:tc>
      </w:tr>
      <w:tr w:rsidR="00C55F3C" w:rsidTr="00145E39">
        <w:trPr>
          <w:trHeight w:val="90"/>
        </w:trPr>
        <w:tc>
          <w:tcPr>
            <w:tcW w:w="14884" w:type="dxa"/>
          </w:tcPr>
          <w:p w:rsidR="00C55F3C" w:rsidRDefault="00C55F3C" w:rsidP="00145E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55F3C" w:rsidTr="00145E39">
        <w:trPr>
          <w:trHeight w:val="90"/>
        </w:trPr>
        <w:tc>
          <w:tcPr>
            <w:tcW w:w="14884" w:type="dxa"/>
          </w:tcPr>
          <w:p w:rsidR="00C55F3C" w:rsidRDefault="00C55F3C" w:rsidP="00145E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C55F3C" w:rsidRDefault="00C55F3C" w:rsidP="00C55F3C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20"/>
          <w:lang w:eastAsia="ru-RU"/>
        </w:rPr>
      </w:pPr>
    </w:p>
    <w:p w:rsidR="00C55F3C" w:rsidRDefault="00C55F3C" w:rsidP="00C55F3C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20"/>
          <w:lang w:eastAsia="ru-RU"/>
        </w:rPr>
      </w:pPr>
    </w:p>
    <w:p w:rsidR="00C55F3C" w:rsidRDefault="00C55F3C" w:rsidP="00C55F3C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20"/>
          <w:lang w:eastAsia="ru-RU"/>
        </w:rPr>
      </w:pPr>
    </w:p>
    <w:p w:rsidR="00C55F3C" w:rsidRDefault="00C55F3C" w:rsidP="00C55F3C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20"/>
          <w:lang w:eastAsia="ru-RU"/>
        </w:rPr>
      </w:pPr>
    </w:p>
    <w:p w:rsidR="00C55F3C" w:rsidRDefault="00C55F3C" w:rsidP="00C55F3C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20"/>
          <w:lang w:eastAsia="ru-RU"/>
        </w:rPr>
      </w:pPr>
    </w:p>
    <w:p w:rsidR="00C55F3C" w:rsidRDefault="00C55F3C" w:rsidP="00C55F3C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20"/>
          <w:lang w:eastAsia="ru-RU"/>
        </w:rPr>
      </w:pPr>
    </w:p>
    <w:p w:rsidR="00C55F3C" w:rsidRDefault="00C55F3C" w:rsidP="00C55F3C">
      <w:pPr>
        <w:spacing w:after="240" w:line="240" w:lineRule="auto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C55F3C" w:rsidRDefault="00C55F3C" w:rsidP="00C55F3C">
      <w:pPr>
        <w:spacing w:after="240" w:line="240" w:lineRule="auto"/>
        <w:jc w:val="center"/>
        <w:outlineLvl w:val="0"/>
        <w:rPr>
          <w:rFonts w:ascii="Arial" w:eastAsia="Times New Roman" w:hAnsi="Arial" w:cs="Arial"/>
          <w:b/>
          <w:sz w:val="44"/>
          <w:szCs w:val="44"/>
          <w:lang w:eastAsia="ru-RU"/>
        </w:rPr>
      </w:pPr>
      <w:r>
        <w:rPr>
          <w:rFonts w:ascii="Arial" w:eastAsia="Times New Roman" w:hAnsi="Arial" w:cs="Arial"/>
          <w:b/>
          <w:sz w:val="44"/>
          <w:szCs w:val="44"/>
          <w:lang w:eastAsia="ru-RU"/>
        </w:rPr>
        <w:t>Таксационные описания</w:t>
      </w:r>
    </w:p>
    <w:p w:rsidR="00C55F3C" w:rsidRPr="004E327F" w:rsidRDefault="00C55F3C" w:rsidP="00C55F3C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4E327F">
        <w:rPr>
          <w:rFonts w:ascii="Times New Roman" w:eastAsia="Times New Roman" w:hAnsi="Times New Roman"/>
          <w:b/>
          <w:lang w:eastAsia="ru-RU"/>
        </w:rPr>
        <w:t>(по состоянию на 01.01.2023 года)</w:t>
      </w:r>
    </w:p>
    <w:p w:rsidR="00C55F3C" w:rsidRDefault="00C55F3C" w:rsidP="00C55F3C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55F3C" w:rsidRDefault="00C55F3C" w:rsidP="00C55F3C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55F3C" w:rsidRDefault="00C55F3C" w:rsidP="00C55F3C">
      <w:pPr>
        <w:spacing w:after="0" w:line="240" w:lineRule="auto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ОГКУ "Кинешемское лесничество"</w:t>
      </w:r>
    </w:p>
    <w:p w:rsidR="00C55F3C" w:rsidRDefault="00C55F3C" w:rsidP="00C55F3C">
      <w:pPr>
        <w:spacing w:after="0" w:line="240" w:lineRule="auto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Кинешемское сельское участковое лесничество</w:t>
      </w:r>
    </w:p>
    <w:p w:rsidR="00C55F3C" w:rsidRDefault="00C55F3C" w:rsidP="00C55F3C">
      <w:pPr>
        <w:spacing w:after="0" w:line="240" w:lineRule="auto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СПК</w:t>
      </w:r>
      <w:r w:rsidRPr="004E327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"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Дружба</w:t>
      </w:r>
      <w:r w:rsidRPr="004E327F">
        <w:rPr>
          <w:rFonts w:ascii="Times New Roman" w:eastAsia="Times New Roman" w:hAnsi="Times New Roman"/>
          <w:b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(кв. 1-9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</w:p>
    <w:p w:rsidR="00C55F3C" w:rsidRDefault="00C55F3C" w:rsidP="00C55F3C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  <w:lang w:eastAsia="ru-RU"/>
        </w:rPr>
      </w:pPr>
    </w:p>
    <w:p w:rsidR="00C55F3C" w:rsidRDefault="00C55F3C" w:rsidP="00C55F3C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C55F3C" w:rsidRDefault="00C55F3C" w:rsidP="00C55F3C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C55F3C" w:rsidRDefault="00C55F3C" w:rsidP="00C55F3C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C55F3C" w:rsidRDefault="00C55F3C" w:rsidP="00C55F3C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C55F3C" w:rsidRDefault="00C55F3C" w:rsidP="00C55F3C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C55F3C" w:rsidRDefault="00C55F3C" w:rsidP="00C55F3C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C55F3C" w:rsidRDefault="00C55F3C" w:rsidP="00C55F3C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67"/>
        <w:gridCol w:w="2093"/>
        <w:gridCol w:w="6883"/>
      </w:tblGrid>
      <w:tr w:rsidR="00C55F3C" w:rsidTr="00145E39">
        <w:tc>
          <w:tcPr>
            <w:tcW w:w="4567" w:type="dxa"/>
          </w:tcPr>
          <w:p w:rsidR="00C55F3C" w:rsidRDefault="00C55F3C" w:rsidP="00145E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093" w:type="dxa"/>
          </w:tcPr>
          <w:p w:rsidR="00C55F3C" w:rsidRDefault="00C55F3C" w:rsidP="00145E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883" w:type="dxa"/>
          </w:tcPr>
          <w:p w:rsidR="00C55F3C" w:rsidRDefault="00C55F3C" w:rsidP="00145E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</w:tr>
      <w:tr w:rsidR="00C55F3C" w:rsidTr="00145E39">
        <w:tc>
          <w:tcPr>
            <w:tcW w:w="4567" w:type="dxa"/>
            <w:hideMark/>
          </w:tcPr>
          <w:p w:rsidR="00C55F3C" w:rsidRDefault="00C55F3C" w:rsidP="00145E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Начальник лесоустроительной партии</w:t>
            </w:r>
          </w:p>
        </w:tc>
        <w:tc>
          <w:tcPr>
            <w:tcW w:w="2093" w:type="dxa"/>
          </w:tcPr>
          <w:p w:rsidR="00C55F3C" w:rsidRDefault="00C55F3C" w:rsidP="00145E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883" w:type="dxa"/>
            <w:hideMark/>
          </w:tcPr>
          <w:p w:rsidR="00C55F3C" w:rsidRDefault="00C55F3C" w:rsidP="00145E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Туров Ю.И.</w:t>
            </w:r>
          </w:p>
        </w:tc>
      </w:tr>
    </w:tbl>
    <w:p w:rsidR="00C55F3C" w:rsidRDefault="00C55F3C" w:rsidP="00C55F3C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C55F3C" w:rsidRDefault="00C55F3C" w:rsidP="00C55F3C">
      <w:pPr>
        <w:spacing w:after="0" w:line="152" w:lineRule="exact"/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br w:type="page"/>
      </w:r>
    </w:p>
    <w:tbl>
      <w:tblPr>
        <w:tblpPr w:leftFromText="180" w:rightFromText="180" w:vertAnchor="page" w:horzAnchor="margin" w:tblpY="12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4898"/>
        <w:gridCol w:w="921"/>
        <w:gridCol w:w="3547"/>
        <w:gridCol w:w="1268"/>
        <w:gridCol w:w="3798"/>
      </w:tblGrid>
      <w:tr w:rsidR="00C55F3C" w:rsidTr="00145E39">
        <w:trPr>
          <w:trHeight w:val="280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55F3C" w:rsidRDefault="00C55F3C" w:rsidP="00145E39">
            <w:pPr>
              <w:spacing w:before="60" w:after="120" w:line="240" w:lineRule="auto"/>
              <w:ind w:firstLine="851"/>
              <w:jc w:val="center"/>
              <w:outlineLvl w:val="5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lastRenderedPageBreak/>
              <w:t>РАСШИФРОВКА ПОРОД И ТИПОВ ЛЕСА</w:t>
            </w:r>
          </w:p>
        </w:tc>
      </w:tr>
      <w:tr w:rsidR="00C55F3C" w:rsidTr="00145E39">
        <w:trPr>
          <w:trHeight w:val="527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F3C" w:rsidRDefault="00C55F3C" w:rsidP="00145E39">
            <w:pPr>
              <w:spacing w:after="0" w:line="240" w:lineRule="auto"/>
              <w:ind w:right="57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ШИФР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F3C" w:rsidRDefault="00C55F3C" w:rsidP="00145E39">
            <w:pPr>
              <w:keepNext/>
              <w:spacing w:after="0" w:line="240" w:lineRule="auto"/>
              <w:ind w:right="57"/>
              <w:jc w:val="center"/>
              <w:outlineLvl w:val="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НАИМЕНОВАНИЕ ПОРОДЫ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F3C" w:rsidRDefault="00C55F3C" w:rsidP="00145E39">
            <w:pPr>
              <w:spacing w:after="0" w:line="240" w:lineRule="auto"/>
              <w:ind w:right="57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ШИФР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F3C" w:rsidRDefault="00C55F3C" w:rsidP="00145E39">
            <w:pPr>
              <w:spacing w:after="0" w:line="240" w:lineRule="auto"/>
              <w:ind w:right="57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ПОРОДЫ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F3C" w:rsidRDefault="00C55F3C" w:rsidP="00145E39">
            <w:pPr>
              <w:spacing w:after="0" w:line="240" w:lineRule="auto"/>
              <w:ind w:right="57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ШИФР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F3C" w:rsidRDefault="00C55F3C" w:rsidP="00145E39">
            <w:pPr>
              <w:spacing w:after="0" w:line="240" w:lineRule="auto"/>
              <w:ind w:right="57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ГРУПП ТИПОВ ЛЕСА</w:t>
            </w: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СОСНА ОБЫКНОВЕННАЯ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ГШ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ГРУША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СЛШ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ЛИШАЙНИКОВЫЙ</w:t>
            </w: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СВ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СОСНА ВЕЙМУТОВА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ОРГ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ОРЕХ ГРЕЦКИЙ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СБР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БРУСНИЧНЫЙ</w:t>
            </w: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СБ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СОСНА БАНКСА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ОРМ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ОРЕХ МАНЬЧЖУРСКИЙ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ССЛЖ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СЛОЖНЫЙ</w:t>
            </w: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РЯБИНА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СЧ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ЧЕРНИЧНЫЙ</w:t>
            </w: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П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ПИХТА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ЧШ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ЧЕРЕШНЯ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СДМ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ДОЛГОМОШНЫЙ</w:t>
            </w: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КЕДР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ЧР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ЧЕРЕМУХА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ССФ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СФАГНОВЫЙ</w:t>
            </w: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ЛЖ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ЛЖЕТСУГА (ДУГЛАСИЯ)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ЯБ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ЯБЛОНЯ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ЕСЛЖ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ЕЛЬНИК СЛОЖНЫЙ</w:t>
            </w: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ЛИСТВЕННИЦА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ВШ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ВИШНЯ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ЕБР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ЕЛЬНИК БРУСНИЧНЫЙ</w:t>
            </w: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ЛСБ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ЛИСТВЕННИЦА СИБИРСКАЯ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СЛ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СЛИВА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ЕЧ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ЕЛЬНИК ЧЕРНИЧНЫЙ</w:t>
            </w: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ЛЕ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ЛИСТВЕННИЦА ЕВРОПЕЙСКАЯ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ИРГА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ЕДМ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ЕЛЬНИК ДОЛГОМОШНЫЙ</w:t>
            </w: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ЛЯ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ЛИСТВЕННИЦА ЯПОНСКАЯ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АЖ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ЯКАЦИЯ ЖЕЛТАЯ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ДП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ДУБРОВНИК ПОЙМЕННЫЙ</w:t>
            </w: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ДУБ ВЫСОКОСТВОЛЬНЫЙ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А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АКАЦИЯ БЕЛАЯ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ОЛП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ОЛЬШАНИК ПОЙМЕННЫЙ</w:t>
            </w: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ДК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ДУБ КРАСНЫЙ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БЗН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БУЗИНА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ЕПРЧ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ЕЛЬНИК ПРИРУЧЕЙНЫЙ</w:t>
            </w: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ЯСЕНЬ ОБЫКНОВЕННЫЙ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КРС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КРУШИНА СЛАБИТЕЛЬНАЯ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ЕК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ЕЛЬНИК КИСЛИЧНЫЙ</w:t>
            </w: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ЯП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ЯСЕНЬ ПЕНСИЛЬВАНСКИЙ (ПУШИСТЫЙ)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СПР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СПИРЕЯ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ОП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ОЛЬШАНИК ПРИРУЧЬЕВЫЙ</w:t>
            </w: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КЛ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КЛЕН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ИВО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ИВА ОСТРОЛИСТНАЯ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СК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КИСЛИЧНЫЙ</w:t>
            </w: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ИЛ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ИЛЬМ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БРК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БЕРЕСКЛЕТ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БР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БЕРЕСТ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БЯР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БОЯРЫШНИК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В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ВЯЗ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ЛЩ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ЛЕЩИНА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БЕРЕЗА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МЖ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МОЖЖЕВЕЛЬНИК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БКР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БЕРЕЗА КАРЕЛЬСКАЯ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ДРОК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ОС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ОСИНА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СВД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СВИДИНА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ОЛЧ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ОЛЬХА ЧЕРНАЯ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ОБЛ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ОБЛЕПИХА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ОЛС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ОЛЬХА СЕРАЯ (БЕЛАЯ)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СМР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СМОРОДИНА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C55F3C" w:rsidTr="00145E39">
        <w:trPr>
          <w:trHeight w:val="241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ЛП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ЛИПА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КРЛ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КРУШИНА ЛОМКАЯ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Т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ТОПОЛЬ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РК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РАКИТНИК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ИВД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ИВА ДРЕВОВИДНАЯ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Ж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ЖИМОЛОСТЬ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ИВЛ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ИВА ЛОМКАЯ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СИР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СИРЕНЬ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ИВК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ИВА КОЗЬЯ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ШП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ШИПОВНИК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ИВП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ИВА ПЯТИТЫЧИНКОВАЯ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МЛ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МАЛИНА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C55F3C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БХ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БАРХАТ АМУРСКИЙ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КЛН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КАЛИНА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3C" w:rsidRDefault="00C55F3C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</w:tbl>
    <w:p w:rsidR="00C55F3C" w:rsidRDefault="00C55F3C" w:rsidP="00C55F3C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br w:type="page"/>
      </w:r>
    </w:p>
    <w:p w:rsidR="00C55F3C" w:rsidRDefault="00C55F3C" w:rsidP="00C55F3C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Леса, расположенные в водоохранных зонах     Квартал 1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1.9   5Е1С2Б2ОЛС        1  20   Е    60  20  24 3  2  1  ЕПРЧ   0.6  19   36    18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С4                     4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                       7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16                                 7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0.4   7ОЛС2Б1ОС         1  14   ОЛС  40  14  14 4  2  3  ЕПРЧ   0.5  7    3     2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                       0.3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3.7   8ОЛС1Б1Е          1  17   ОЛС  50  17  16 5  3  3  ЕПРЧ   0.5  9    33    27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С4                     3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75  19  24                                 3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0.4   3С2Е2Б1ОС2ОЛС     1  22   С    80  23  28 4  2  2  СБР    0.4  14   6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В2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                       1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18  20                                 1     4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0.2   8ОЛС2Б            1  16   ОЛС  45  16  16 5  3  3  ЕПРЧ   0.5  8    2     1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0.3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Леса, расположенные в водоохранных зонах     Квартал 1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0.3   5Б1ОС2ОЛС1С1Е     1  16   Б    45  17  16 5  2  2  СБР    0.4  7    2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20          В2                     0.2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16                                 0.4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14  16                                 0.2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16                                 0.2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0.1   Ручей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0.6 км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7.0                                                                       83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23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14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39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1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0.7   9ОЛС1Б            1  16   ОЛС  50  16  16 5  4  3  ЕПРЧ   0.6  10   7     6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20          С4                     1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1.3   5Б2ОС1ОЛС1С1Е     1  22   Б    60  23  24 6  3  2  СБР    0.5  14   18    9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В2                     4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18  20                                 2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24  28            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0.4   6С2Б2ОС           1  23   С    85  23  28 5  4  2  СБР    0.5  19   8     5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23  24          В2                     2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                       2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2.1   Культуры лесные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7С3Б+ОС           1  23   С    68  23  24 4  3  1  СЧ     0.7  26   55    38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В3                     16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1954, состояние Удовлетворительные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3.1   5С2Е2Б1ОС+Е       1  24   С    95  24  32 5  4  2  СБР    0.5  19   59    29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75  24  24          В2                     12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24  24                                 12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                       6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1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0.4   7Б2ОС1Е           1  16   Б    40  16  16 4  2  2  СБР    0.6  10   4     3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В2                     1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0.4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0.3   7Б3ОС             1  16   Б    40  16  16 4  2  2  СБР    0.6  10   3     2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В2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0.5   6Б2ОС1С1Е         1  16   Б    40  16  16 4  2  2  СБР    0.6  10   5     3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В2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15  16                                  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16                                  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2.3   7Б2ОС1Е           1  16   Б    40  16  16 4  2  2  СБР    0.6  10   23    16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В2                     5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16            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4.3   6С3Б1ОС+Е,ОЛС     1  24   С    85  24  32 5  4  2  СБР    0.6  23   99    59    1  1              1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В2                     30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36                                 10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1.2   7Б3ОС             1  16   Б    40  16  14 4  2  2  СБР    0.6  10   12    8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В2                     4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1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0.8   7ОЛС2Б1ОС         1  14   ОЛС  40  14  14 4  3  3  ЕПРЧ   0.5  7    6     4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С4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16                                 1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КРЛ,ИВК Редкий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0.3   4Б2ОС4ЛП          1  16   Б    40  16  14 4  2  2  СБР    0.5  8    2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В2                      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15  14            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11.6  6С4Б              1  21   С    70  22  24 4  3  1  СБР    0.6  20   232   139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В2                     93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0.7   7С3Б+ОЛС,Е        1  24   С    85  24  32 5  4  2  СБР    0.6  23   16    11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В2                     5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3.5   7Б2ОС1Е           1  2    Б    5   2   2  1  1  2  СБР    0.6  1    2     2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0.4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0.2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3.5   Культуры несомкнувшиеся   -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-  ЕЧ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     Е    2                   В3     60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2021, Вспашка борозд., Посадка ручная, раcстояние между рядами 3 м, раcстояние в ряду 0.6 м, количество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4500 тыс. шт/га, состояние Удовлетворительные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1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0.5   5С4Б1Е            1  23   С    80  23  28 4  3  2  СБР    0.5  18   9     4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В2                     4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1.4   8Б2ОС+Е           1  1    Б    5   1   1  1  1  2  СБР    0.4  0.4  1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0.1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Средний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3.6   6С1Е2Б1ОС         1  24   С    90  24  32 5  4  2  СБР    0.5  19   68    41    1  1              2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В2                     7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14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7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7 м, 1 тыс.шт/га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Бонитет варьирует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2.2   6С1Е2Б1ОС         1  24   С    90  24  32 5  4  2  СБР    0.5  19   42    25    1  0.4            1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В2                     4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8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4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7 м, 1 тыс.шт/га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Бонитет варьирует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2.4   5С1Е4Б+ОС         1  22   С    80  22  28 4  3  2  СДМ    0.6  21   50    25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А4                     5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20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1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0.3   8Б2ОС             1  17   Б    45  17  16 5  2  2  СБР    0.6  11   3     3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В2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2.9   Культуры лесные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7Е2Б1ОС           1  7    Е    23  6   8  2  1  3  ЕЧ     0.9  6    17    12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20  9   8           В3                     4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10                                 2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1999, состояние Удовлетворительные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4.5   8С1Е1Б            1  24   С    85  24  32 5  4  2  СБР    0.6  23   104   83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В2                     10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32                                 10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7 м, 1 тыс.шт/га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1.7   7Б1ОС1С1Е         1  16   Б    40  16  14 4  2  2  СБР    0.5  8    14    9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В2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16  16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14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0.1   10Б+ИВД           1  16   Б    45  16  16 5  2  3  СБР    0.4  6    1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В2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0.2   10Б               1  16   Б    45  16  16 5  2  3  СБР    0.5  8    2     2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1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1.2   6Б1Е3С+ОС,Е       1  24   Б    65  24  24 7  4  2  СБР    0.6  19   23    14    2                 0.4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В2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7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8 м, 1 тыс.шт/га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0.2   10Б               1  17   Б    45  17  16 5  2  2  СБР    0.6  11   2     2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9.8   6С2Е2Б            1  24   С    85  24  32 5  4  2  СБР    0.4  15   147   88    1  3              5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В2                     29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29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0.4   5Б1ОС4ОЛС         1  17   Б    45  17  16 5  2  2  СБР    0.6  10   4     2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20          В2                     0.4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16                                 2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6.4   5С1Е2Б2ОС         1  24   С    95  24  32 5  4  2  СБР    0.5  19   122   61    1  1              2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22  24          В2                     12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24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                       24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1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1.0   Вырубка                   -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СБР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2019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4.2   Культуры несомкнувшиеся   -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-  ЕБР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     Е    5                   В2     60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   2    Б    5   2   2                  0.5       2 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3   4                              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2018, Вспашка борозд., Посадка ручная, раcстояние между рядами 3 м, раcстояние в ряду 0.6 м, количество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4500 тыс. шт/га, состояние Удовлетворительные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4.7   Вырубка                   -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СБР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2021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3.6   Текущая лесосека          -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6С1Е3Б+ОС,Е       1  24   С    85  24  32       2  СБР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В2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1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0.6   7Б1ОС1С1Е         1  23   Б    60  23  24 6  3  2  СБР    0.5  14   8     6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В2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0.2   6Б1ОС2С1Е         1  23   Б    60  23  24 6  3  2  СБР    0.5  14   3     2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В2                     0.3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0.3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0.9   6Б1ОС2С1Е         1  23   Б    60  23  24 6  3  2  СБР    0.5  14   13    8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В2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  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0.9   Текущая лесосека          -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5С2Е2Б1ОС+Е       1  24   С    95  24  32       2  СБР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75  24  24          В2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24  24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0.1   Граница окружная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1.8 км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91.0                                                                      1184           6              11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1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624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104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365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76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14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98.0                                                                      1265           6              11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629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127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379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77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52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2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0.9   9Б1ОЛС            1  17   Б    45  17  16 5  2  2  СБР    0.6  11   10    9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16          В2                     1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1.7   5С4Б1ОС+Е         1  21   С    65  22  24 4  3  1  СБР    0.5  17   29    14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В2                     12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                       3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 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0.4   9ОЛС1Б+С,Е        1  16   ОЛС  45  16  16 5  4  3  ЕПРЧ   0.5  8    3     3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С4                     0.3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0.6   8Б2ОЛС+Е          1  17   Б    45  17  16 5  2  2  СБР    0.6  10   6     5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15  14          В2                     1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9.9   6С3Е1Б            1  23   С    85  24  32 5  4  2  СЧ     0.5  18   178   107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В3                     54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18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разновозрастное, Состав неоднородный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6.8   8С2Е+Б,Е          1  25   С    95  25  32 5  4  2  СЧ     0.4  16   109   87    1  2              2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22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2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8.2   7С3Е+Б,Е          1  23   С    80  23  28 4  3  2  СЧ     0.4  15   123   86    1                 4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37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2.3   7С3Е+Б            1  23   С    80  23  28 4  3  2  СБР    0.5  18   41    29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В2                     12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5.7   6С3Е1Б            1  24   С    90  24  32 5  4  2  СЧ     0.4  15   86    51    1                 3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26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9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5Е5Б (25) 6 м, 1.5 тыс.шт/га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5.3   8С2Е+Б            1  23   С    85  24  32 5  4  2  СЧ     0.4  15   80    64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21  24          В3                     16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2.1   6С4Е+Б            1  23   С    80  23  28 4  3  2  СЧ     0.3  11   23    14    1  1              1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9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 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2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0.1   Граница окружная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1.1 км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44.0                                                                      687            3              10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452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175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52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5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44.0                                                                      687            3              10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452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175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52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5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Леса, расположенные в водоохранных зонах     Квартал 3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0.5   3С2Е2Б1ОС2ОЛС     1  22   С    90  23  28 5  3  2  СБР    0.4  14   7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В2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80  23  28            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                       1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18  20                                 1     4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ИВК,Р,КРЛ Редкий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0.4   4С4Е2Б            1  24   С    95  24  32 5  3  2  СБР    0.6  23   9     4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28          В2                     4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80  24  28                                 2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0.1   Ручей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0.1 км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1.0                                                                       16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3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2.4   Вырубка                   -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СБР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2019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9.6   7С3Е+Б,Е          1  23   С    80  23  28 4  3  2  СБР    0.5  18   173   121   1  5              7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В2                     52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1 тыс.шт/га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груп., Полнота неравномерная, Состав неоднородный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4.9   4С2Е2Б1С1ОЛС      1  22   С    75  22  28 4  3  2  СЧ     0.6  21   103   41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В3                     21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21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95  24  32                                 10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50  18  20                                 10    4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Р,ИВК,КРЛ Редкий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разновозрастное, Полнота неравномерная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1.6   6С3Е1Б+ОЛС,Е      1  24   С    85  24  32 5  4  2  СДМ    0.5  19   30    18    1  0.5            1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В4                     9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32                                 3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3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8.8   6С2Е2Б            1  24   С    85  24  32 5  4  2  СБР    0.5  19   167   100   1  3              6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В2                     33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33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8.1   5С4Е1С+Б          1  23   С    75  23  28 4  3  1  СБР    0.6  22   178   89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В2                     71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95  24  32                                 18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неравномерная, Состав неоднородный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3.8   8С1Б1Е            1  23   С    75  23  28 4  3  1  СБР    0.5  18   68    55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В2                     7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7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5.1   6Б2ОС1С1Е         1  5    Б    15  5   6  2  1  4  СЧ     0.9  3    15    9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5   6           В3                     3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5   6                                  2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4   4                                  2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1.2   9С1Б              1  23   С    75  23  28 4  3  1  СБР    0.6  22   26    24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В2                     3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0.3   6Б2ОС1Е1С         1  6    Б    15  6   4  2  1  3  СБР    0.6  2    1     0.3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0.1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0.1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0.1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3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0.7   6ОЛС4Б+Е,С        1  15   ОЛС  45  15  16 5  4  3  ЕПРЧ   0.5  8    6     3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2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ИВК,КРЛ Редкий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0.4   7ОЛС3Б+Е,С        1  15   ОЛС  45  15  16 5  4  3  ЕПРЧ   0.6  9    4     2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ИВК,КРЛ Редкий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0.1   Граница окружная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1.3 км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47.0                                                                      771            8              14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478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195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79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16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48.0                                                                      788            8              14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484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200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82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18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4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2.0   5Е3Е2С            1  22   Е    60  20  20 3  2  1  ЕЧ     0.5  18   36    18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95  24  28          В3                     11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65  22  24                                 7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неравномерная, Состав неоднородный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27.7  3Е2С2Е2С1Б        1  23   Е    60  20  20 3  2  1  ЕЧ     0.5  19   526   158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105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80  24  28                                 105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105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53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1.0   6С3Е1Б+Е          1  22   С    80  21  28 4  3  2  СБР    0.4  14   14    8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В2                     4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1.1   8С2Б              1  17   С    80  17  24 4  3  3  СДМ    0.5  13   14    11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А4                     3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                         С    100 24  36                                  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0.2   7Б2ОС1Е           1  6    Б    15  6   4  2  1  3  СБР    0.6  2    0.4   0.3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0.1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4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0.5   5Е3С2Б            1  21   Е    60  20  24 3  2  1  ЕЧ     0.6  20   10    5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3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                       2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0.7   5ОЛС3Б1Е1С        1  17   ОЛС  45  16  16 5  4  3  ЕПРЧ   0.5  9    6     3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2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24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КРЛ,ИВК Редкий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Тип леса варьирует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6.2   7С2Е1Б            1  25   С    85  25  32 5  4  1  СЧ     0.5  20   124   87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25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12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9.8   8С2Б+Е            1  23   С    70  23  28 4  3  1  СБР    0.5  18   176   141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В2                     35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0.8   7С3Е              1  23   С    75  23  28 4  3  1  СБР    0.6  22   18    12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В2                     5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4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1.2   7Б1ИВД1ОС1Е       1  2    Б    5   2   2  1  1  2  ЕЧ     0.5       1     0.3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В3                     0.1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0.1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0.1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1.4   Культуры лесные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7Е1С2Б            1  8    Е    23  7   8  2  1  3  ЕЧ     0.7  6    8     6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20  10  10          В3                 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10                                 2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1999, состояние Удовлетворительные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2.3   7С2Е1Б            1  24   С    85  24  32 5  4  2  СЧ     0.5  19   44    31    1  0.5            1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9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32                                 4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в выделе волока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5.6   5С3Е2Б            1  22   С    65  22  24 4  3  1  СБР    0.5  17   95    48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В2                     29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19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3.3   8С2Е+Б            1  22   С    65  22  24 4  3  1  СЧ     0.7  24   79    63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16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2.2   Насажд. из подроста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1  8    Е    30  8   8  2  1  3  ЕБР    0.4  4    9     9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Средний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4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2.2   7Б2Е1С            1  16   Б    40  17  16 4  2  2  СБР    0.5  8    18    12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16          В2                     4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16  16            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0.6   7С2Е1Б            1  22   С    70  22  28 4  3  1  СБР    0.6  21   13    9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В2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1.2   6С2Е2Б            1  23   С    75  23  28 4  3  1  СБР    0.6  22   26    16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В2                     5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5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3.9   6С2Е2Б            1  24   С    85  24  32 5  4  2  СЧ     0.5  19   74    44    1  1              2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28          В3                     15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32                                 15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0.3   3Е2С3Б2ОС         1  21   Е    60  20  20 3  2  1  ЕЧ     0.6  21   6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2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80  24  28                                 1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0.3   9Б1ОС             1  17   Б    45  17  16 5  2  2  СБР    0.6  11   3     3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В2                     0.3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4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1.4   7Б1ОС1С1Е         1  16   Б    40  16  14 4  2  2  СБР    0.6  10   14    10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В2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50  18  20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0.1   9Б1ОС             1  16   Б    45  16  16 5  2  3  СБР    0.5  8    1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В2                     0.1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2.4   Культуры лесные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3Е2С3Б2ОС         1  9    Е    23  7   8  2  1  3  ЕЧ     0.6  6    14    4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20  9   10          В3                     3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10                                 4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11  12                                 3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1999, состояние Удовлетворительные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0.5   Культуры несомкнувшиеся   -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-  ЕЧ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     Е    3                   В3     60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2020, Вспашка борозд., Посадка ручная, раcстояние между рядами 3 м, раcстояние в ряду 0.6 м, количество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4500 тыс. шт/га, состояние Удовлетворительные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0.1   Граница окружная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1.5 км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79.0                                                                      1330           2              3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4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700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433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188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3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79.0                                                                      1330           2              3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700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433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188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3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Леса, расположенные в водоохранных зонах     Квартал 5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2.7   8Е2С              1  20   Е    65  20  24 4  2  2  ЕЧ     0.6  19   51    41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В3                     10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0.4   9Б1ОЛС            1  14   Б    45  14  14 5  2  3  ЕПРЧ   0.3  4    2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14  14          С4                     0.2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0.8   8ОЛС2Б            1  16   ОЛС  50  16  16 5  3  3  ЕПРЧ   0.5  8    6     5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2.2   5Е2С1Б2ОЛС        1  20   Е    65  20  20 4  2  2  ЕПРЧ   0.6  19   42    21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С4                     8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                       4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18  20                                 8     4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1.8   9ОЛС1Б            1  16   ОЛС  45  16  16 5  3  3  ЕПРЧ   0.5  8    14    13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0.4   9ОЛС1Б            1  16   ОЛС  45  16  16 5  3  3  ЕПРЧ   0.5  8    3     3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0.3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Леса, расположенные в водоохранных зонах     Квартал 5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3.0   4Е3С2Б1ОЛС        1  20   Е    60  20  20 3  2  1  ЕЧ     0.5  16   48    19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В3                     14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10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18  20                                 5     4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КРЛ,Р,ИВК Редкий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0.5   8ОЛС2Б            1  16   ОЛС  50  16  16 5  3  3  ЕПРЧ   0.5  8    4     3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1.1   7ОЛС2Б1ОС         1  10   ОЛС  20  10  10 2  1  2  ЕПРЧ   0.5  4    4     3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С4                 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0.4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1.3   Прогалина                 -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СБР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1.2   9С1Е              1  23   С    80  23  28 4  2  2  СБР    0.5  18   22    19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В2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Леса, расположенные в водоохранных зонах     Квартал 5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0.9   6Б4ОС+Е,С         1  2    Б    5   2   2  1  1  1  СБР    0.6  1          0.3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   2           В2                     0.2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 Средний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1.7   5С2Е1Б2ОС+ОЛС     1  20   С    60  20  24 3  2  1  СБР    0.6  18   31    15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В2                     6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20                                 3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24                                 6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0.5   10С+Б             1  23   С    90  23  28 5  3  2  СБР    0.4  15   8     8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В2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0.4   8ОЛС2Б            1  16   ОЛС  45  16  16 5  3  3  ЕПРЧ   0.5  8    3     3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14          С4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0.1   Река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0.3 км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19.0                                                                      238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Леса, расположенные в водоохранных зонах     Квартал 5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75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89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24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7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43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5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24.1  5Е1С2Б2ОС         1  20   Е    60  20  20 3  2  1  ЕЧ     0.7  23   554   277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В3                     55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                       111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24                                 111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3.4   5Б3ОС2Е           1  14   Б    40  14  14 4  2  3  СБР    0.5  7    24    12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16          В2                     7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16                                 5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2.0   4С3Е2Б1ОС         1  20   С    60  21  24 3  2  1  СБР    0.5  15   30    12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В2                     9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20                                 6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                       3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1.9   7Б2ОС1Е           1  2    Б    5   2   2  1  1  1  СБР    0.6  1    1 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0.2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0.1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1.4   4Е1С4ОС1Б         1  22   Е    70  21  24 4  3  2  ЕЧ     0.6  22   31    12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3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                       12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3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1.8   3Е2С3Б2ОС         1  21   Е    60  20  20 3  2  1  ЕЧ     0.5  17   31    9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В3                     6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                       9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28                                 6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37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5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0.5   7ОЛС3Б+Е          1  15   ОЛС  40  15  16 4  3  3  ЕПРЧ   0.5  8    4     3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4.1   5Е1С3ОС1Б         1  22   Е    70  22  24 4  3  1  ЕЧ     0.7  26   107   53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В3                     11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                       32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11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0.5   6С1Б3ОС           1  19   С    65  21  24 4  3  1  СЧ     0.4  12   6     4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50  19  20          В3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40  15  16                                 2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0.7   8Б1ОС1С           1  7    Б    15  7   4  2  1  2  СЧ     0.5  2    1 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А3                     0.1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0.1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8.1   8Е2С              1  20   Е    65  20  24 4  3  2  ЕЧ     0.6  19   154   123   1  4              8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В3                     31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Энтомовредители, поврежденная порода Ель, первый вредитель Короеды, степень повреждения Средняя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2.3   5Б3ОС2Е           1  5    Б    10  5   4  1  1  2  ЕЧ     0.6  2    5     2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5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3.3   7Е3С              1  21   Е    65  20  24 4  3  2  ЕЧ     0.6  20   66    46    1  2              3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20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Энтомовредители, поврежденная порода Ель, первый вредитель Короеды, степень повреждения Средняя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0.7   8ОЛС1Б1Е          1  6    ОЛС  15  6   6  2  1  3  ЕДМ    0.5  2    1 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В4                     0.1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0.1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0.4   6С3Е1ОС+Б         1  24   С    85  24  32 5  4  2  СЧ     0.4  15   6     4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28          В3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60  24  24                                 1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0.2   9С1Е              1  23   С    80  23  28 4  3  2  СБР    0.5  18   4     3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В2                     0.4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1.9   9С1Б              1  23   С    75  23  28 4  3  1  СБР    0.7  26   49    44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В2                     5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0.7   Разрывы противопожарные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20 м, протяженность 0.4 км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5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1.7   10С+Б,ОЛС         1  22   С    75  22  28 4  3  2  СБР    0.7  24   41    41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В2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1.5   10ОЛС+Б,С,ОС      1  17   ОЛС  45  17  20 5  4  2  ЕПРЧ   0.5  9    14    14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С4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ИВК,КРЛ Редкий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3.2   5С2Б1ОС2ОЛС       1  22   С    90  23  32 5  4  2  СЧ     0.5  18   58    29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70  23  24          А3                     12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                       6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50  18  20                                 12    4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Густой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2.0   7Б1ОС2ОЛС         1  16   Б    45  16  16 5  2  3  СЧ     0.5  8    16    11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А3                     2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16                                 3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0.5   10Б               1  16   Б    45  16  16 5  2  3  СЧ     0.6  10   5     5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А3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0.1   Граница окружная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2.1 км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5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67.0                                                                      1206           6              11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262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538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191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183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32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86.0                                                                      1446           6              11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338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628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214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190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76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6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0.4   10Б               1  17   Б    40  17  16 4  2  2  СБР    0.5  9    4     4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1.2   5Б3ОС1Е1С         1  18   Б    45  18  16 5  2  2  СБР    0.6  12   14    7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В2                     4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16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20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1.1   5Е2С2Б1ОС         1  18   Е    50  18  20 3  2  1  ЕЧ     0.6  16   18    9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20          В3                     4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                       4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20                                 2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0.3   7ОС2Б1Е           1  18   ОС   45  19  20 5  4  2  ЕЧ     0.6  14   4     3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20          В3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0.4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0.8   10Б+Е             1  18   Б    45  18  20 5  2  2  СБР    0.3  6    5     5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В2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2.0   5ОС4Б1Е+С         1  23   ОС   70  24  32 7  4  2  ЕЧ     0.5  18   36    18    4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В3                     14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4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6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0.6   5Б1ОС3Е1С         1  18   Б    45  17  16 5  2  2  ЕЧ     0.6  12   7     4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20          В3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20  20            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24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60.3  5Е1С2Б1ОС1Е       1  22   Е    75  22  24 4  3  2  ЕЧ     0.6  22   1327  663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В3                     133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265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                       133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20  20                                 133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2.9   4Б2ОС2С2Е+ОЛС     1  20   Б    50  19  20 5  2  2  СЧ     0.6  14   41    16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24          А3                     8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22  24                                 8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8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разновозрастное, Полнота неравномерная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0.8   7Б1ОС1С1Е+ИВД,ОЛС 1  24   Б    65  24  24 7  4  2  СЧ     0.5  15   12    8     2                 0.4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1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6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0.6   6Б1ОС2С1Е         1  18   Б    40  17  16 4  2  2  СЧ     0.5  10   6     4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А3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65  22  24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19  20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2.5   6Б2ОС1С1Е         1  18   Б    45  17  16 5  2  2  СЧ     0.5  10   25    15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20          А3                     5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19  20            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8.5   5Е1С3Б1ОС         1  21   Е    60  21  20 3  2  1  ЕЧ     0.5  17   144   72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14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                       43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                       14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8.8   6Б2ОС1Е1С+ОЛС     1  24   Б    65  24  24 7  4  2  ЕЧ     0.6  18   158   95    2  2              4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32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21  24                                 16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16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2.4   6Б2ОС1С1Е         1  17   Б    40  17  16 4  2  2  СЧ     0.6  11   26    16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А3                     5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20                                 3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3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6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13.4  7Е1С2Б+ОС         1  22   Е    60  21  20 3  2  1  ЕЧ     0.7  25   335   234   1  3              7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В3                     34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67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                        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14.8  5Б3ОС1Е1С         1  24   Б    65  24  24 7  4  2  ЕЧ     0.5  15   222   111   2  3              7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67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22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22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5 м, 0.5 тыс.шт/га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1.4   8Е1Б1С+ОС         1  23   Е    80  23  28 4  3  2  ЕЧ     0.6  24   34    27    1  1              1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3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3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3.3   6Б2Е2ОС           1  24   Б    75  24  28 8  4  2  ЕЧ     0.4  12   40    24    1  1              2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90  24  28          В3                     8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                       8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6 м, 1 тыс.шт/га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6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13.6  5ОС4Б1Е+С         1  24   ОС   70  24  32 7  4  2  ЕЧ     0.5  18   245   122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98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24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2 м, 0.5 тыс.шт/га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1.1   9Б1ОС             1  17   Б    45  17  16 5  2  2  СЧ     0.5  9    10    9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20          А3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КРЛ,Р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1.1   6Б2ОС1С1Е         1  17   Б    45  17  16 5  2  2  СЧ     0.6  11   12    7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20          А3                     2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20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2.7   6Б2ОС1С1Е         1  17   Б    40  17  16 4  2  2  СЧ     0.5  9    24    15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А3                     5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20            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16            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3.4   8Б2ОС+Е           1  23   Б    60  23  24 6  3  2  ЕЧ     0.5  14   48    38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32          В3                     10    4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6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3.3   5Б2ОС1С1Е1ОЛС+ОЛЧ 1  24   Б    70  24  28 7  4  2  СЧ     0.5  15   50    25    2  1              2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36          В3                     10    4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5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5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18  20                                 5     4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ОЛЧ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6 м, 1 тыс.шт/га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2.7   Культуры несомкнувшиеся   -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-  ЕЧ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     Е    2                   В3     60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5Б5ОС                1    Б    5   1   1                  0.4  0.4  1 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Средний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2021, Вспашка борозд., Посадка ручная, раcстояние между рядами 3 м, раcстояние в ряду 0.6 м, количество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4500 тыс. шт/га, состояние Удовлетворительные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1.9   Текущая лесосека          -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6Б1ОС1С2Е         1  23   Б    65  24  24       2  ЕЧ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6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4.0   5ОС4Б1Е+С         1  23   ОС   70  24  32 7  4  2  ЕЧ     0.5  18   72    36    4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В3                     29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7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0.1   Граница окружная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2.2 км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160.0                                                                     2919           10             24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252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1247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927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488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5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ОЛЧ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160.0                                                                     2919           10             24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252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1247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927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488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5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ОЛЧ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Леса, расположенные в водоохранных зонах     Квартал 7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0.9   5Б2ОЛС3ОЛС        1  14   Б    40  14  14 4  2  3  ЕПРЧ   0.5  6    5     3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15  14          С4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12  14                                 2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0.1   Ручей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0.3 км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1.0                                                                       6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3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7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0.3   10Б               1  17   Б    45  17  16 5  2  2  СБР    0.5  9    3     3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1.5   7Б3ОС             1  15   Б    40  15  14 4  2  3  СБР    0.5  8    12    8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16          В2                     4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1.9   6ОС2Б1С1Е         1  18   ОС   40  18  20 4  3  2  СБР    0.7  16   30    18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В2                     6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20                                 3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3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1.6   6С3Б1ОС           1  19   С    55  19  20 3  2  1  СЧ     0.5  15   24    14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20          В3                     7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70  22  24                                 2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0.3   6ОС2Б1Е1С         1  7    ОС   15  7   4  2  1  2  СБР    0.5  3    1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В2                     0.2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0.1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0.1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7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4.9   4Е2С2Б2ОС         1  24   Е    85  24  28 5  4  2  ЕЧ     0.5  21   103   41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21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24  28                                 21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                       21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2.0   4Е1С3Б2ОС         1  23   Е    75  23  28 4  3  1  ЕЧ     0.5  20   40    16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4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12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                       8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9.0   5Е2С2Б1ОС         1  24   Е    90  24  28 5  4  2  ЕЧ     0.4  17   153   76    1  3              4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31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31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15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12.5  5Е2Е1С2Б+ОС       1  23   Е    85  24  28 5  4  2  ЕЧ     0.5  20   250   125   1  6              19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20  20          В3                     50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25  28                                 25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50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Ель, первый вредитель Короеды, степень повреждения Средняя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7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4.1   Культуры лесные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6Е2С1Б1ОС         1  13   Е    26  8   12 2  1  3  ЕЧ     0.8  13   53    32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55  19  20          В3                     11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20                                 5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60  22  24                                 5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1996, состояние Хорошие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4.0   7Е2С1Б            1  24   Е    85  24  28 5  4  2  ЕЧ     0.5  21   84    59    1  2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17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23  24                                 8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7.9   Культуры несомкнувшиеся   -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-  ЕЧ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     Е    3                   В3     60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2020, Вспашка борозд., Посадка ручная, раcстояние между рядами 3 м, раcстояние в ряду 0.6 м, количество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4500 тыс. шт/га, состояние Удовлетворительные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21.1  5Б2ОС2С1Е         1  22   Б    60  23  24 6  3  2  ЕЧ     0.5  14   295   148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В3                     59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                       59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30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7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5.1   4Е1С3Б2ОС         1  22   Е    65  20  20 4  3  2  ЕЧ     0.4  14   71    29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7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75  23  24                                 21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                       14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10.3  3С2Е5Б            1  22   С    70  22  24 4  3  1  СЧ     0.5  17   175   52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35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88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2.3   3Е2С2Б3Е+ОС       1  22   Е    65  20  20 4  3  2  ЕЧ     0.5  18   41    12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8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                       8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95  23  28                                 12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разновозрастное, Состав неоднородный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7.1   5Б2ОС2Е1С         1  22   Б    60  23  24 6  3  2  ЕЧ     0.7  20   142   71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В3                     28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28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28                                 14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2.7   4С1Е5Б            1  20   С    60  21  24 3  2  1  СБР    0.6  19   51    20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В2                     5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26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7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1.1   5ОС4Б1С+Е         1  24   ОС   65  25  32 7  4  1  СБР    0.6  23   25    13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В2                     10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24  32            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неравномерная, Состав неоднородный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1.3   4ОС3Б2С1Е         1  24   ОС   60  25  32 6  4  1  СБР    0.5  18   23    9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В2                     7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32                                 5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0.7   5Б3ОС2С+Е         1  23   Б    60  22  24 6  3  2  СБР    0.4  11   8     4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В2                     2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23  32            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2.3   5ОС3Б1С1Е         1  24   ОС   60  25  32 6  4  1  СБР    0.5  18   41    21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В2                     12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24  28                                 4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4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7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1.9   4Б3ОС1Е2Е         1  19   Б    50  19  20 5  2  2  ЕЧ     0.6  13   25    10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20          В3                     7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17  16            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21  20                                 5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0.5   6Б2ОС1Е1Е         1  19   Б    50  19  20 5  2  2  СБР    0.5  10   5     3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20          В2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 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20  20                                  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2.5   5Б2ОС1Е2Е         1  18   Б    45  18  16 5  2  2  СБР    0.5  10   25    12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В2                     5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20  20                                 5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разновозрастное, Состав неоднородный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0.1   Граница окружная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1.7 км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109.0                                                                     1682           11             23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300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576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572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234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                                             Квартал 7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110.0                                                                     1688           11             23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300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576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575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234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3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8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1.2   4Б4ОС2Е+С,Е       1  23   Б    70  24  28 7  4  2  ЕЧ     0.5  15   18    7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7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4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0.4   6ОС2Б1С1Е         1  7    ОС   15  7   4  2  1  2  ЕЧ     0.5  3    1 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0.2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0.1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0.1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1.6   Культуры лесные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1  12   Е    36  12  12 2  1  2  ЕЧ     0.9  14   22    22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1986, состояние Хорошие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0.7   5Е3С2Б            1  21   Е    60  20  24 3  2  1  ЕЧ     0.4  13   9     5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3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2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0.3   9Е1Б              1  22   Е    75  22  24 4  3  2  ЕЧ     0.4  14   4     4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В3                     0.4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8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3.8   5ОС3Б2Е           1  24   ОС   70  25  32 7  4  1  ЕЧ     0.6  22   84    42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25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17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6.9   7Е1Б2ОС           1  22   Е    75  22  24 4  3  2  ЕЧ     0.5  18   124   87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В3                     12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                       25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3.5   Культуры лесные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1  10   Е    28  10  12 2  1  2  ЕЧ     0.6  8    28    22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25  12  10          В3                     6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1994, состояние Удовлетворительные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6.4   5ОС3Б2Е           1  12   ОС   30  13  12 3  2  2  ЕЧ     0.4  5    32    16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10          В3                     10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12  12                                 6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3.3   6ОС2Б2С+Е         1  24   ОС   65  24  28 7  4  2  ЕЧ     0.6  23   76    46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15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25  32                                 15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8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13.9  5Б2ОС2Е1С         1  24   Б    70  24  28 7  4  2  ЕЧ     0.5  15   208   104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42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42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32                                 21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5 м, 1 тыс.шт/га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34.3  4Е1С3Б2ОС         1  24   Е    75  23  28 4  3  1  ЕЧ     0.5  21   720   288   1  10             10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72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24  28                                 216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                       144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1.0   6Е2С2Б+ОС,Е       1  24   Е    95  24  28 5  4  2  ЕЧ     0.6  25   25    15    1  0.3            0.3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5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5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1.1   6С2Е1Б1ОС         1  19   С    60  20  20 3  2  1  СБР    0.6  18   20    12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В2                     4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20                                 2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20                                 2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0.2   7Б3ОС             1  11   Б    25  11  10 3  2  2  СБР    0.5  5    1 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0.3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8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1.9   5Е3Б2ОС           1  22   Е    60  20  20 3  2  1  ЕЧ     0.4  14   27    13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70  24  28          В3                     8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                       5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4.7   5Б3ОС2Е           1  19   Б    55  19  20 6  3  2  ЕЧ     0.7  15   70    35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20          В3                     21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                       14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1.1   6Е2С2Б            1  22   Е    75  22  24 4  3  2  ЕЧ     0.5  19   21    12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В3                     4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4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0.5   7Б3ОС             1  15   Б    35  15  14 4  2  2  СБР    0.3  5    2     2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В2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17.3  5Е3Б1ОС1Е         1  22   Е    60  20  20 3  2  1  ЕЧ     0.5  19   329   164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75  25  28          В3                     99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                       33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90  24  28                                 33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1.1   6ОЛС4Б+ОС         1  16   ОЛС  45  16  16 5  4  3  ЕПРЧ   0.5  8    9     5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4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0.4   6ОЛС4Б            1  16   ОЛС  45  16  16 5  4  3  ЕПРЧ   0.5  8    3     2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8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1.0   6Б2ОС1С1Е         1  17   Б    45  17  16 5  2  2  СБР    0.5  9    9     5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В2                     2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20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1.4   6Б2ОС1С1Е         1  16   Б    45  16  16 5  2  3  ЕЧ     0.5  8    11    7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В3                     2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16  16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14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0.6   4Б2ОС4Е           1  19   Б    50  19  20 5  2  2  ЕЧ     0.5  11   7     3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20          В3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                       3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2.3   Вырубка                   -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СЧ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А3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2021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0.1   Граница окружная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1.4 км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111.0                                                                     1862           11             11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8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134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758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573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390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7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111.0                                                                     1862           11             11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134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758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573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390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7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66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9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3.1   4Е3ОС1Б2Е         1  23   Е    70  21  24 4  3  2  ЕЧ     0.5  20   62    25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19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6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95  25  32                                 12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0.5   Линия электропередач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30 м, протяженность 0.2 км, заросшая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0.4   4Е3ОС1Б2Е         1  23   Е    70  21  24 4  3  2  ЕЧ     0.4  16   6     3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2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1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95  25  32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24.5  3Б3ОЛС2ОС2Е       1  20   Б    60  21  24 6  3  2  ЕПРЧ   0.5  12   294   88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45  17  16          С4                     88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                       59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59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ЧР Редкий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0.5   3Е3Б2ОС2Е         1  22   Е    60  19  20 3  2  2  ЕЧ     0.5  18   9     3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75  23  28          В3                     3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2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85  23  28            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КРЛ,ЧР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67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9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0.7   Линия электропередач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30 м, протяженность 0.2 км, заросшая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3.2   3Е3Б2ОС2Е         1  22   Е    60  18  20 3  2  2  ЕЧ     0.4  14   45    13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75  23  28          В3                     13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9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85  23  28                                 9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6.9   5Е2Б2ОС1ОЛС       1  22   Е    70  22  24 4  3  1  ЕЧ     0.4  15   104   52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28          В3                     21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21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60  19  20                                 10    4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ИВК,КРЛ Редкий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26.1  3Е2Б3ОС2Е         1  22   Е    65  20  20 4  3  2  ЕЧ     0.5  19   496   149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75  23  28          В3                     99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                       149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90  25  32                                 99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Р,ЧР Редкий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Насаждение разновозрастное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1.7   6Б3ОС1Е+Е         1  17   Б    45  16  16 5  2  3  ЕЧ     0.4  7    12    7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В3                     4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20  20                                 1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80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68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9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17.8  4Е4ОС1Б1Е         1  23   Е    70  22  24 4  3  1  ЕЧ     0.5  20   356   142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142   4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36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95  24  32                                 36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неравномерная, Состав неоднородный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0.3   7ОС3Б             1  7    ОС   15  7   4  2  1  2  ЕЧ     0.5  3    1 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0.3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1.4   8Б1ОС1Е           1  13   Б    40  13  12 4  2  3  СБР    0.4  5    7     6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2.7   5Е3Б2ОС           1  24   Е    80  23  28 4  3  2  ЕЧ     0.5  20   54    27    1  0.3            1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В3                     16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                       11    4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1.1   7Б1ОС1Е1С         1  12   Б    30  12  12 3  2  3  СБР    0.4  4    4     3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0.4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0.4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0.4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69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9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1.6   4Б2ОС1Е1С2Е       1  18   Б    45  17  16 5  2  2  СБР    0.5  10   16    6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20          В2                     3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17  20                                 2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21  24                                 3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ЧР,КРЛ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4.5   4Е3Б2ОС1Е         1  18   Е    55  18  20 3  2  2  ЕЧ     0.5  14   63    25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40  17  16          В3                     19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16                                 13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70  22  24                                 6 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0.2   10ОЛС             1  15   ОЛС  45  15  16 5  4  3  ЕПРЧ   0.5  8    2     2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С4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1.7   5Е3Б2ОС           1  21   Е    60  20  20 3  2  1  ЕЧ     0.4  14   24    12    1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В3                     7     2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                       5     3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КРЛ,ЧР Редкий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0.1   Граница окружная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1.2 км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99.0                                                                      1554                          1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70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C55F3C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СПК «Дружба»       </w:t>
      </w:r>
      <w:r w:rsidR="0039246E">
        <w:rPr>
          <w:rFonts w:ascii="Courier New" w:hAnsi="Courier New" w:cs="Courier New"/>
          <w:sz w:val="18"/>
          <w:szCs w:val="18"/>
        </w:rPr>
        <w:t xml:space="preserve">                            Категория защитности: Эксплуатационные леса                        Квартал 9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682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331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439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100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99.0                                                                      1554                          1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  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682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331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439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100                                                  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71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39246E" w:rsidRDefault="003924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603F7" w:rsidRPr="00C7569F" w:rsidRDefault="009603F7" w:rsidP="00C7569F">
      <w:pPr>
        <w:pStyle w:val="a3"/>
        <w:rPr>
          <w:rFonts w:ascii="Courier New" w:hAnsi="Courier New" w:cs="Courier New"/>
          <w:sz w:val="18"/>
          <w:szCs w:val="18"/>
        </w:rPr>
      </w:pPr>
    </w:p>
    <w:sectPr w:rsidR="009603F7" w:rsidRPr="00C7569F" w:rsidSect="00726D1B">
      <w:pgSz w:w="16838" w:h="11906" w:orient="landscape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6E"/>
    <w:rsid w:val="00074CA0"/>
    <w:rsid w:val="001631FE"/>
    <w:rsid w:val="002B5577"/>
    <w:rsid w:val="0039246E"/>
    <w:rsid w:val="004B3600"/>
    <w:rsid w:val="006D31B7"/>
    <w:rsid w:val="00726D1B"/>
    <w:rsid w:val="009603F7"/>
    <w:rsid w:val="00C55F3C"/>
    <w:rsid w:val="00C7569F"/>
    <w:rsid w:val="00D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569F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569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LesIS\TopoL_L2\Shablon\TaxOp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98459-565E-4057-8BC6-AD022A638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TaxOps</Template>
  <TotalTime>5</TotalTime>
  <Pages>72</Pages>
  <Words>61210</Words>
  <Characters>348903</Characters>
  <Application>Microsoft Office Word</Application>
  <DocSecurity>0</DocSecurity>
  <Lines>2907</Lines>
  <Paragraphs>818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409295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2022-10-05T07:39:00Z</dcterms:created>
  <dcterms:modified xsi:type="dcterms:W3CDTF">2022-10-05T08:59:00Z</dcterms:modified>
</cp:coreProperties>
</file>