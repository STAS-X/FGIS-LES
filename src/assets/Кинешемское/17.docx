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21" w:rsidRDefault="004D0321" w:rsidP="004D0321">
      <w:pPr>
        <w:spacing w:after="0" w:line="360" w:lineRule="auto"/>
        <w:jc w:val="center"/>
        <w:outlineLvl w:val="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КОМИТЕТ ИВАНОВСКОЙ ОБЛАСТИ ПО ЛЕСНОМУ ХОЗЯЙСТВУ</w:t>
      </w:r>
    </w:p>
    <w:p w:rsidR="004D0321" w:rsidRDefault="004D0321" w:rsidP="004D0321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tbl>
      <w:tblPr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4884"/>
      </w:tblGrid>
      <w:tr w:rsidR="004D0321" w:rsidTr="00145E39">
        <w:trPr>
          <w:trHeight w:val="90"/>
        </w:trPr>
        <w:tc>
          <w:tcPr>
            <w:tcW w:w="14884" w:type="dxa"/>
            <w:hideMark/>
          </w:tcPr>
          <w:p w:rsidR="004D0321" w:rsidRDefault="004D0321" w:rsidP="00145E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Лесоустроительное предприятие: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ООО "Костромалесинвентаризация"</w:t>
            </w:r>
          </w:p>
        </w:tc>
      </w:tr>
      <w:tr w:rsidR="004D0321" w:rsidTr="00145E39">
        <w:trPr>
          <w:trHeight w:val="90"/>
        </w:trPr>
        <w:tc>
          <w:tcPr>
            <w:tcW w:w="14884" w:type="dxa"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0321" w:rsidTr="00145E39">
        <w:trPr>
          <w:trHeight w:val="90"/>
        </w:trPr>
        <w:tc>
          <w:tcPr>
            <w:tcW w:w="14884" w:type="dxa"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D0321" w:rsidRDefault="004D0321" w:rsidP="004D0321">
      <w:pPr>
        <w:spacing w:after="24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D0321" w:rsidRDefault="004D0321" w:rsidP="004D0321">
      <w:pPr>
        <w:spacing w:after="240" w:line="240" w:lineRule="auto"/>
        <w:jc w:val="center"/>
        <w:outlineLvl w:val="0"/>
        <w:rPr>
          <w:rFonts w:ascii="Arial" w:eastAsia="Times New Roman" w:hAnsi="Arial" w:cs="Arial"/>
          <w:b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sz w:val="44"/>
          <w:szCs w:val="44"/>
          <w:lang w:eastAsia="ru-RU"/>
        </w:rPr>
        <w:t>Таксационные описания</w:t>
      </w:r>
    </w:p>
    <w:p w:rsidR="004D0321" w:rsidRPr="004E327F" w:rsidRDefault="004D0321" w:rsidP="004D0321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4E327F">
        <w:rPr>
          <w:rFonts w:ascii="Times New Roman" w:eastAsia="Times New Roman" w:hAnsi="Times New Roman"/>
          <w:b/>
          <w:lang w:eastAsia="ru-RU"/>
        </w:rPr>
        <w:t>(по состоянию на 01.01.2023 года)</w:t>
      </w:r>
    </w:p>
    <w:p w:rsidR="004D0321" w:rsidRDefault="004D0321" w:rsidP="004D0321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0321" w:rsidRDefault="004D0321" w:rsidP="004D0321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0321" w:rsidRDefault="004D0321" w:rsidP="004D0321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ОГКУ "Кинешемское лесничество"</w:t>
      </w:r>
    </w:p>
    <w:p w:rsidR="004D0321" w:rsidRDefault="004D0321" w:rsidP="004D0321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Кинешемское сельское участковое лесничество</w:t>
      </w:r>
    </w:p>
    <w:p w:rsidR="004D0321" w:rsidRDefault="004D0321" w:rsidP="004D0321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0321">
        <w:rPr>
          <w:rFonts w:ascii="Times New Roman" w:eastAsia="Times New Roman" w:hAnsi="Times New Roman"/>
          <w:b/>
          <w:sz w:val="28"/>
          <w:szCs w:val="28"/>
          <w:lang w:eastAsia="ru-RU"/>
        </w:rPr>
        <w:t>УЧР. ОК 3/4 "Искра"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(кв. 1-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:rsidR="004D0321" w:rsidRDefault="004D0321" w:rsidP="004D0321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7"/>
        <w:gridCol w:w="2093"/>
        <w:gridCol w:w="6883"/>
      </w:tblGrid>
      <w:tr w:rsidR="004D0321" w:rsidTr="00145E39">
        <w:tc>
          <w:tcPr>
            <w:tcW w:w="4567" w:type="dxa"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93" w:type="dxa"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4567" w:type="dxa"/>
            <w:hideMark/>
          </w:tcPr>
          <w:p w:rsidR="004D0321" w:rsidRDefault="004D0321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Начальник лесоустроительной партии</w:t>
            </w:r>
          </w:p>
        </w:tc>
        <w:tc>
          <w:tcPr>
            <w:tcW w:w="2093" w:type="dxa"/>
          </w:tcPr>
          <w:p w:rsidR="004D0321" w:rsidRDefault="004D0321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  <w:hideMark/>
          </w:tcPr>
          <w:p w:rsidR="004D0321" w:rsidRDefault="004D0321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Туров Ю.И.</w:t>
            </w:r>
          </w:p>
        </w:tc>
      </w:tr>
    </w:tbl>
    <w:p w:rsidR="004D0321" w:rsidRDefault="004D0321" w:rsidP="004D032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D0321" w:rsidRDefault="004D0321" w:rsidP="004D0321">
      <w:pPr>
        <w:spacing w:after="0" w:line="152" w:lineRule="exact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br w:type="page"/>
      </w:r>
    </w:p>
    <w:tbl>
      <w:tblPr>
        <w:tblpPr w:leftFromText="180" w:rightFromText="180" w:vertAnchor="page" w:horzAnchor="margin" w:tblpY="12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4898"/>
        <w:gridCol w:w="921"/>
        <w:gridCol w:w="3547"/>
        <w:gridCol w:w="1268"/>
        <w:gridCol w:w="3798"/>
      </w:tblGrid>
      <w:tr w:rsidR="004D0321" w:rsidTr="00145E39">
        <w:trPr>
          <w:trHeight w:val="28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D0321" w:rsidRDefault="004D0321" w:rsidP="00145E39">
            <w:pPr>
              <w:spacing w:before="60" w:after="120" w:line="240" w:lineRule="auto"/>
              <w:ind w:firstLine="851"/>
              <w:jc w:val="center"/>
              <w:outlineLvl w:val="5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РАСШИФРОВКА ПОРОД И ТИПОВ ЛЕСА</w:t>
            </w:r>
          </w:p>
        </w:tc>
      </w:tr>
      <w:tr w:rsidR="004D0321" w:rsidTr="00145E39">
        <w:trPr>
          <w:trHeight w:val="527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keepNext/>
              <w:spacing w:after="0" w:line="240" w:lineRule="auto"/>
              <w:ind w:right="57"/>
              <w:jc w:val="center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after="0" w:line="240" w:lineRule="auto"/>
              <w:ind w:right="57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ГРУПП ТИПОВ ЛЕСА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ОБЫКНОВЕННАЯ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ГРУША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СЛШ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ЛИШАЙНИКОВЫЙ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ВЕЙМУТОВА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ОРГ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ГРЕЦКИЙ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БРУСНИЧНЫЙ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БАНКСА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ОРМ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МАНЬЧЖУРСКИЙ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СЛОЖНЫЙ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РЯБИНА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ЧЕРНИЧНЫЙ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ПИХТА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ДОЛГОМОШНЫЙ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КЕДР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ЧЕРЕМУХА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ССФ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СФАГНОВЫЙ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ЛЖЕТСУГА (ДУГЛАСИЯ)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ЯБЛОНЯ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СЛОЖНЫЙ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ВИШНЯ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БРУСНИЧНЫЙ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СИБИРСКАЯ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СЛИВА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ЧЕРНИЧНЫЙ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ЕВРОПЕЙСКАЯ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ИРГА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ДОЛГОМОШНЫЙ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ЯПОНСКАЯ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ЯКАЦИЯ ЖЕЛТАЯ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ДУБРОВНИК ПОЙМЕННЫЙ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ВЫСОКОСТВОЛЬНЫЙ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АКАЦИЯ БЕЛАЯ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ПОЙМЕННЫЙ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КРАСНЫЙ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БЗН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БУЗИНА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ЕПРЧ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ПРИРУЧЕЙНЫЙ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ОБЫКНОВЕННЫЙ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КРС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СЛАБИТЕЛЬНАЯ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КИСЛИЧНЫЙ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ПЕНСИЛЬВАНСКИЙ (ПУШИСТЫЙ)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СПИРЕЯ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ПРИРУЧЬЕВЫЙ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КЛЕН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ИВО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ОСТРОЛИСТНАЯ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КИСЛИЧНЫЙ</w:t>
            </w: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ИЛЬМ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БЕРЕСКЛЕТ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БЕРЕСТ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БЯР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БОЯРЫШНИК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ВЯЗ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ЛЩ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ЛЕЩИНА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МОЖЖЕВЕЛЬНИК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БКР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 КАРЕЛЬСКАЯ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ДРОК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ОСИНА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СВД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СВИДИНА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ОЛЧ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ЧЕРНАЯ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ОБЛЕПИХА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СЕРАЯ (БЕЛАЯ)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СМОРОДИНА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rPr>
          <w:trHeight w:val="241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ЛИПА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ЛОМКАЯ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ТОПОЛЬ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РАКИТНИК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ДРЕВОВИДНАЯ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ЖИМОЛОСТЬ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ЛОМКАЯ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СИРЕНЬ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КОЗЬЯ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ШП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ШИПОВНИК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ПЯТИТЫЧИНКОВАЯ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D0321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БХ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БАРХАТ АМУРСКИЙ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321" w:rsidRDefault="004D0321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</w:tbl>
    <w:p w:rsidR="004D0321" w:rsidRDefault="004D0321" w:rsidP="004D0321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br w:type="page"/>
      </w:r>
    </w:p>
    <w:p w:rsidR="004D0321" w:rsidRDefault="004D0321" w:rsidP="004D0321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Леса, расположенные в водоохранных зонах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1.4   6Б2ОЛС1С1Е        1  19   Б    60  20  20 6  2  2  СЧ     0.6  13   18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16          А3                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9С1Б              1  24   С    95  24  32 5  3  2  СБР    0.5  19   19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1.6   8С2С              1  23   С    70  22  24 4  2  1  СБР    0.5  18   29    23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105 26  32          В2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1.3   10С               1  23   С    80  23  28 4  2  2  СБР    0.6  22   29    29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2.3   6ОЛС4Б            1  17   ОЛС  60  17  20 6  4  3  ЕПРЧ   0.5  9    21    12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20          С4                     8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1.0   9ОЛС1Б            1  16   ОЛС  45  16  16 5  3  3  ЕПРЧ   0.5  8    8     7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Леса, расположенные в водоохранных зонах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2.3   8Б1С1Е            1  20   Б    60  20  20 6  2  2  СЧ     0.7  16   37    29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А3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0.9   6ОЛС4Б            1  16   ОЛС  45  16  16 5  3  3  ЕПРЧ   0.5  8    7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0.5   10ОЛС             1  16   ОЛС  45  16  16 5  3  3  ЕПРЧ   0.5  8    4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0.3   10ОЛС+Б           1  17   ОЛС  50  17  16 5  3  3  ЕПРЧ   0.5  9    3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1.2   8Б1С1Е            1  20   Б    60  20  20 6  2  2  СЧ     0.5  11   13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А3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1.2   8Б1С1Е            1  20   Б    60  20  20 6  2  2  СЧ     0.5  11   13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А3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15.0                                                                      201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Леса, расположенные в водоохранных зонах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83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76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34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10.4  10С+Б             1  23   С    70  23  24 4  3  1  СЧ     0.6  22   229   229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А3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6.6   10С+Б             1  23   С    75  23  28 4  3  1  СБР    0.8  30   198   198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2.3   10С               1  23   С    75  23  24 4  3  1  СЧ     0.7  26   60    60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1.2   8С1Б1С            1  19   С    55  19  20 3  2  1  СБР    0.7  21   25    20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23  28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0.3   7Б1ОС1С1Е         1  18   Б    50  18  20 5  2  2  СБР    0.6  12   4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0.4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0.4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0.4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2.1   7С3Б              1  22   С    70  22  24 4  3  1  СБР    0.6  21   44    31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В2                     13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4.4   7Е1С2Б            1  23   Е    80  23  28 4  3  2  ЕЧ     0.6  24   106   74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29.4  5С1Е4Б            1  21   С    65  21  24 4  3  1  СЧ     0.8  27   794   397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79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318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1.1   8Б2С              1  19   Б    55  19  20 6  3  2  СЧ     0.7  15   16    13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А3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1.0   5Б2ОС2С1Е         1  18   Б    50  18  20 5  2  2  СБР    0.6  12   12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0.9   9С1Б              1  22   С    70  22  24 4  3  1  СЧ     0.6  21   19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А3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1.4   8С2С              1  22   С    70  22  24 4  3  1  СЧ     0.7  25   35    28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105 24  32          А3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3.8   8Б1С1Е            1  20   Б    60  20  20 6  3  2  СЧ     0.5  11   42    33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А3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1.4   6Б1ОС3С           1  19   Б    50  19  20 5  2  2  СБР    0.6  13   18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1.6   5С5Б              1  20   С    60  20  24 3  2  1  СЧ     0.6  19   30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А3                     15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0.7   9Б1С              1  18   Б    50  18  16 5  2  2  СБР    0.6  12   8 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3.7   8С2С+Б            1  22   С    65  21  24 4  3  1  СЧ     0.5  17   63    50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105 25  36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0.3   9Б1С              1  17   Б    50  17  20 5  2  3  СБР    0.5  9    3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В2                     0.3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0.2   10Б               1  16   Б    45  16  16 5  2  3  СБР    0.5  8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0.3   10Б+С             1  17   Б    45  17  16 5  2  2  СБР    0.5  9    3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1.4   10Б+С             1  16   Б    45  16  14 5  2  3  СБР    0.6  10   14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3.7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2018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1.1   6С4Б              1  17   С    55  17  20 3  2  2  СЧ     0.6  16   18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А3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0.3   10Б+ОС            1  16   Б    45  16  14 5  2  3  СБР    0.5  8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4.5   9С1Б              1  22   С    75  22  28 4  3  2  СБР    0.6  21   94    85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А2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0.7   10С               1  18   С    55  18  20 3  2  2  СЧ     0.7  19   13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1.2   9С1Б              1  18   С    55  18  20 3  2  2  СЧ     0.6  16   19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А3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1.2   9С1Б              1  22   С    70  22  24 4  3  1  СБР    0.7  24   29    26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А2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7.7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СБР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     С    4                   В2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2019, Вспашка борозд., Посадка ручная, раcстояние между рядами 3 м, раcстояние в ряду 0.5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5000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0.4   5С5Б              1  20   С    65  21  24 4  3  1  СЧ     0.8  26   10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А3                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1.2   4С3Е3Б            1  21   С    65  21  24 4  3  1  СБР    0.7  23   28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8.6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3                   В2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2020,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1.5   6Б3С1Е+Е          1  23   Б    70  24  28 7  4  2  СЧ     0.6  18   27    16    2  0.4            0.4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А3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0.6   8Б2С              1  17   Б    50  17  16 5  2  3  СБР    0.5  9    5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0.2   10Б               1  15   Б    45  15  16 5  2  3  СБР    0.5  8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4.5   4ОЛС3Б3ОЛЧ        1  13   ОЛС  40  14  14 4  3  3  ЕПРЧ   0.6  7    32    13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16          С4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30  10  10            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3.9   4Е3С3Б            1  22   Е    70  21  24 4  3  2  ЕЧ     0.6  21   82    33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25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25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0.8   6С1Е3Б            1  21   С    60  22  24 3  2  1  СЧ     0.7  23   18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4.1   3Е2С5Б            1  24   Е    80  23  28 4  3  2  ЕЧ     0.4  16   66    20    1  4              8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груп., Полнота неравномерная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0.8   7ОЛС2С1Е          1  16   ОЛС  40  15  16 4  3  3  ЕПРЧ   0.5  8    6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С4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0.2   9Б1С              1  17   Б    50  17  16 5  2  3  СБР    0.5  9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В2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0.8   8Б2С              1  17   Б    50  17  16 5  2  3  СБР    0.6  11   9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1.3   7Б3С+Е            1  23   Б    60  23  20 6  3  2  СЧ     0.6  17   22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А3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7.6   7С1Е2Б            1  24   С    85  24  32 5  4  2  СЧ     0.6  23   175   122   1                 4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0.5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0.2   9Б1С              1  18   Б    50  18  20 5  2  2  СБР    0.6  12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В2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2.6   5С1Е4Б+Е          1  23   С    70  24  28 4  3  1  СБР    0.6  22   57    29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22  24            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3.9   4Е2С4Б+Е          1  22   Е    70  22  24 4  3  1  ЕЧ     0.5  19   74    30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8.5   7Е1С2Б            1  22   Е    75  22  24 4  3  2  ЕЧ     0.6  22   187   131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5.9   7Е2С1Б+Е          1  21   Е    65  21  24 4  3  1  ЕЧ     0.8  27   159   112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32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3.0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2                   В3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2021,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2.4   5Е1С4Б+ОС         1  22   Е    60  21  24 3  2  1  СБР    0.5  19   46    23    1  1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23  24          В2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0.6   7Б1ОС2Е           1  20   Б    60  20  20 6  3  2  ЕЧ     0.4  9    5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В3                      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0.4   10Б               1  15   Б    50  15  16 5  2  3  СБР    0.6  9    4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0.6   8Б2С+Е,ОС         1  17   Б    50  17  16 5  2  3  СБР    0.5  9    5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20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1.6   8Б2С+Е,ОС         1  17   Б    50  17  16 5  2  3  СБР    0.5  9    14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В2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0.1   8Б2С+Е            1  18   Б    50  18  16 5  2  2  СБР    0.5  10   1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В2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17.4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5                   В2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2018,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  7.8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2                   В2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2021,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71  1.5   7Б2С1Е            1  23   Б    60  23  24 6  3  2  СЧ     0.5  14   21    15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А3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1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2.9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188.0                                                                     2958           5              12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1560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546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821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17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9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203.0                                                                     3159           5              12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1643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554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897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51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9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5.6   4С1Е4Б1ОС         1  24   С    85  24  32 5  4  2  СЧ     0.6  23   129   52    1  3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52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13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Насаждение разновозрастное, Полнота неравномерная, Состав неоднородный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1.5   8Б2С              1  18   Б    50  18  20 5  2  2  СЧ     0.6  12   18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0.6   5Б3ОС1С1Е         1  8    Б    20  8   8  2  1  3  СЧ     0.5  3    2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10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6   6                                  0.2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0.2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                         С    80  23  28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Густой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8.0   4С2Е2Б2Е          1  21   С    75  22  28 4  3  2  СЧ     0.6  20   160   64    1   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32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18  20                                 32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6.7   Насажд. из подроста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7    Е    30  7   8  2  1  4  СЧ     0.4  3    20    20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8Б1С1Е            1  18   Б    55  18  20 6  3  3  СЧ     0.4  8    6     4     2                 0.2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А3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1.0   7Б2С1Е            1  16   Б    45  15  16 5  2  3  СЧ     0.6  10   10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20  24          А3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0.3   8Б1С1Е+ОС         1  16   Б    45  16  16 5  2  3  СЧ     0.5  8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20          А3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  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4.7   5С4Е1Б            1  22   С    75  23  28 4  3  1  СЧ     0.7  25   118   59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47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1.4   Прочие земли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6С1Е3Б            1  20   С    75  20  24 4  3  2  СБР    0.3  9    14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24            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1.4   8Б2Е              1  16   Б    45  16  16 5  2  3  ЕПРЧ   0.6  9    13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С4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1.2   4С2Е2Б2Е          1  20   С    75  21  24 4  3  2  СЧ     0.6  19   23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18  20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рекомендовано к выделению водоохранной зоны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0.8   5С1Е2Б2Е          1  22   С    80  23  28 4  3  2  СЧ     0.6  21   17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18  20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рекомендовано к выделению водоохранной зоны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14.6  4С2Е3Б1Е          1  23   С    80  24  28 4  3  1  СЧ     0.5  18   263   105   1  6              6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53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79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19  20                                 26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18.2  5С3Е2Б+Е          1  24   С    85  24  32 5  4  2  СЧ     0.6  23   419   209   1  18             13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А3                     126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24  32                                 84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5.3   4С1Е4Б1Е          1  21   С    75  22  28 4  3  2  СБР    0.6  19   101   40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В2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40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19  20            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6Б4С              1  18   Б    45  17  16 5  2  2  СБР    0.4  8    4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19  20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1.1   6С4Б              1  20   С    70  20  24 4  3  2  СБР    0.4  12   13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24          В2                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0.3   6С4Б              1  21   С    70  21  24 4  3  2  СБР    0.5  16   5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3.6   4Е2С2Б1С1Е        1  21   Е    70  20  24 4  3  2  ЕЧ     0.5  17   61    25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28          В3                 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24  32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19  20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0.3   4Е2С1Б1С1Е1??     1  21   Е    70  20  24 4  3  2  ЕЧ     0.5  17   5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 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24  32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19  20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Насаждение разновозрастное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0.6   8ОЛС1С1Е          1  16   ОЛС  45  16  16 5  4  3  ЕПРЧ   0.5  8    5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С4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0.4   8ОЛС1С1Е          1  14   ОЛС  40  14  16 4  3  3  ЕПРЧ   0.5  7    3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С4                     0.3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0.3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6.0   8ОЛС2Б            1  16   ОЛС  45  16  16 5  4  3  ЕПРЧ   0.4  6    36    29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4С3Е3Б            1  22   С    70  22  24 4  3  1  СЧ     0.6  21   32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1.7   4С1Е5Б            1  22   С    75  22  28 4  3  2  СЧ     0.5  17   29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А3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22  24                             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Тип леса варьирует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13.9  4Е2С3Б1Е+ОЛС      1  23   Е    80  22  24 4  3  2  ЕЧ     0.5  19   264   106   1  4              7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53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24  24                                 79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26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1.2   4Е1С3Б2Е          1  21   Е    70  21  24 4  3  2  ЕЧ     0.6  21   25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19  20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6Б2ОС2ОЛС         1  13   Б    35  13  12 4  2  3  ЕПРЧ   0.5  6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С4                      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11  12                                  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0.4   6Б2ОС2С           1  16   Б    45  15  14 5  2  3  СБР    0.3  5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В2                     0.4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18  20                                 0.4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6Б2ОЛС2Б          1  14   Б    35  13  14 4  2  3  СБР    0.5  6    1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12  12          В2                     0.2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19  20                                 0.2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0.2   8Б2С              1  16   Б    45  16  16 5  2  3  СБР    0.5  8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17  20          В2                     0.3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2.4   8ОЛС2Б            1  15   ОЛС  40  15  14 4  3  3  ЕПРЧ   0.5  8    19    15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С4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1.1   5Б3ОЛС1С1Е        1  19   Б    60  20  20 6  3  2  СБР    0.5  10   11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В2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1.5   5С4Б1ОС           1  23   С    70  23  28 4  3  1  СК     0.5  18   27    14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С3                 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Бонитет варьирует, Тип леса варьирует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0.1   Ручей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 км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1.8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111.0                                                                     1858           31             27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689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584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54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30410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                                             Квартал 2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111.0                                                                     1858           31             27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689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584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54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30410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7.0   7С2Е1Б            1  23   С    70  23  24 4  3  1  СЧ     0.6  22   154   108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А3                     31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15.5  6Е2С2Б            1  22   Е    75  21  24 4  3  2  ЕЧ     0.4  14   217   130   1  8              31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43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43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7С3Е              1  19   С    55  20  20 3  2  1  СЧ     0.5  15   14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А3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9.4   5С3Е2Б            1  23   С    75  23  28 4  3  1  СЧ     0.6  22   207   103   1                 3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А3                     62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41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в выделе волока , Полнота неравномерная, Состав неоднородный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1.0   8Б1С1Е+ОЛС        1  24   Б    65  24  28 7  4  2  СЧ     0.5  15   15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А3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9С1Б              1  23   С    70  23  24 4  3  1  СБР    0.5  18   18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0.5   6С4Б              1  21   С    60  21  24 3  2  1  СБР    0.4  13   6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В2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7С1Б1Б1ОЛС        1  21   С    60  22  24 3  2  1  СЧ     0.5  17   24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В3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18  20            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16                                 2 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0.6   7С1Е2Б+ОЛС        1  23   С    75  23  28 4  3  1  СЧ     0.5  19   11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А3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0.7   7Б2С1Е            1  20   Б    50  20  20 5  2  2  СЧ     0.5  12   8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22  24          А3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2.1   8Б2ОЛС            1  15   Б    40  15  14 4  2  3  СК     0.7  10   21    17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С3                     4 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6Б2Е2С               23   Б    70  23  28                      2                2            3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      1            1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      1            1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2.6   5С1Е4Б            1  23   С    65  23  24 4  3  1  СЧ     0.6  22   57    29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А3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3.2   Насажд. из подроста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5    Е    20  5   6  1  1  3  СБР    0.4  2    6     6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0.6   6С1Е3Б            1  21   С    75  21  24 4  3  2  СЧ     0.6  20   12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1.0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10.0  6С1Е3Б            1  20   С    65  20  24 4  3  2  СЧ     0.7  22   220   132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22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66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5.5   5С2Е3Б            1  20   С    65  20  24 4  3  2  СЧ     0.6  19   104   52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21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31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4.2   4С2Е4Б+ОС         1  24   С    85  24  32 5  4  2  СЧ     0.5  19   80    32    1  2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                       32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Густой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2.0   Линия электропередач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30 м, протяженность 0.5 км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2.3   5С3Е2Б+ОС,Е       1  24   С    85  24  32 5  4  2  СЧ     0.6  23   53    26    1  2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                   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1.5   8Б2С              1  17   Б    45  17  16 5  2  2  СБР    0.5  9    14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В2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4.3   9ОЛС1Б            1  14   ОЛС  40  14  14 4  3  3  ЕПРЧ   0.6  8    34    31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6.9   8ОЛС1Б1С          1  15   ОЛС  40  14  14 4  3  3  ЕПРЧ   0.6  9    62    50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20  28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5.6   5С2Е3Б+Е          1  24   С    85  24  32 5  4  2  СЧ     0.6  23   129   64    1  2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26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                       39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 Средний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1.3   5Б3ОЛС2С          1  22   Б    60  22  24 6  3  2  СБР    0.5  13   17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19  20          В2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32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Густой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5.0   10ОЛС             1  14   ОЛС  40  14  14 4  3  3  ЕПРЧ   0.5  6    30    30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1.1   6Б2ОЛС2С          1  16   Б    45  16  14 5  2  3  СЧ     0.5  8    9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14          А3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1.0   5Б3ОЛС1ОС1С       1  14   Б    40  14  12 4  2  3  СЧ     0.5  7    7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А3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14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8ОЛС2Б+С          1  14   ОЛС  45  14  14 5  4  3  ЕПРЧ   0.4  5          0.4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0.1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95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8ОЛС1Б1С          1  16   ОЛС  45  15  16 5  4  3  ЕПРЧ   0.4  6    1     0.4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0.1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20  24                                 0.1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0.8   9ОЛС1Б            1  15   ОЛС  45  15  16 5  4  3  ЕПРЧ   0.5  8    6     6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1.0   5Б3ОЛС1ОС1С       1  14   Б    40  14  14 4  2  3  СЧ     0.5  7    7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А3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3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0.3   8Б2ОЛС            1  14   Б    40  14  14 4  2  3  ЕПРЧ   0.5  6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С4                     0.4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1.4   10Б               1  6    Б    15  6   4  2  1  3  ЕПРЧ   0.6  2    3     3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1.5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102.0                                                                     1547           14        4    37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397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135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102.0                                                                     1547           14        4    37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670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397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135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0.6   5С1Е4Б            1  22   С    80  22  36 4  3  2  СБР    0.5  18   11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1.8   7Б2С1Е            1  22   Б    75  22  24 8  4  2  СБР    0.5  14   25    18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В2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Состав неоднородный, Полнота неравномерная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6Е3Б1ОЛС          1  21   Е    70  21  24 4  3  2  ЕЧ     0.6  20   34    20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3 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ИВК,Р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1.2   4С1Е5Б+Е          1  24   С    85  24  28 5  4  2  СБР    0.6  23   28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В2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0.4   6Б3С1Е            1  24   Б    65  24  24 7  4  2  СБР    0.4  12   5     3     2                 0.3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0.2   5Б3ОЛС1С1Е        1  20   Б    60  22  24 6  3  2  ЕПРЧ   0.4  9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С4                      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  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3.4   10ОЛС+Б           1  16   ОЛС  45  16  16 5  4  3  ЕПРЧ   0.5  8    27    27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рекомендовано к выделению водоохранной зоны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4.1   7Б2С1Е            1  23   Б    60  23  24 6  3  2  ЕЧ     0.5  14   57    40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4.6   6Б2С1Е1ОС+Е       1  24   Б    65  24  28 7  4  2  СЧ     0.6  18   83    50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А3                 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8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0.4   4С1Е5Б            1  20   С    75  20  28 4  3  2  СБР    0.5  16   6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0.4   4С1Е5Б            1  20   С    75  20  28 4  3  2  СБР    0.6  19   8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24            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2.5   6Б2С2Е+Е,ОЛС      1  23   Б    65  24  24 7  4  2  СЧ     0.6  18   45    27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А3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Средний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1.6   7Б1ОС1С1Е         1  21   Б    55  21  20 6  3  2  СЧ     0.5  12   19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А3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0.7   8Б2С+Е            1  24   Б    65  24  28 7  4  2  СЧ     0.5  16   11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А3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8Б2Е              1  21   Б    55  21  20 6  3  2  СБР    0.7  17   15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2.6   4Е1С5Б            1  22   Е    75  22  24 4  3  2  ЕЧ     0.6  22   57    23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29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1.3   8ОЛС2Б            1  15   ОЛС  45  15  16 5  4  3  ЕПРЧ   0.5  8    10    8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2.6   10ОЛС             1  16   ОЛС  50  16  16 5  4  3  ЕПРЧ   0.6  10   26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0.5   10ОЛС             1  15   ОЛС  45  15  16 5  4  3  ЕПРЧ   0.5  8    4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2.2   8Б2ОС             1  20   Б    55  20  20 6  3  2  СБР    0.7  16   35    28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7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2.9   6ОЛС4Б            1  16   ОЛС  45  16  16 5  4  3  ЕПРЧ   0.6  10   29    17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5.4   6Б2ОС1ОЛС1С       1  20   Б    55  20  20 6  3  2  СБР    0.5  11   59    36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12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6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3.7   6Б2ОС1Е1С         1  24   Б    65  24  28 7  4  2  СБР    0.6  18   67    40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В2                     13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6Б3С1Е            1  17   Б    45  17  16 5  2  2  СБР    0.6  11   12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В2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0.5   8Б2ОС             1  20   Б    55  20  20 6  3  2  СБР    0.5  12   6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1.7   6ОЛС4Б            1  16   ОЛС  40  15  14 4  3  3  ЕПРЧ   0.6  9    15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С4                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7Б2Е1С            1  19   Б    55  19  20 6  3  2  СБР    0.5  10   12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1.5   9ОЛС1Б            1  15   ОЛС  40  15  16 4  3  3  ЕПРЧ   0.5  8    12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6.0   9ОЛС1Б            1  16   ОЛС  50  16  16 5  4  3  ЕПРЧ   0.6  10   60    54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Полнота неравномерная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0.7   6Б2ОС1С1Е         1  21   Б    55  22  20 6  3  2  СБР    0.6  15   10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0.9   8Б2Е              1  21   Б    55  21  20 6  3  2  СБР    0.3  8    7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0.5   7Б2С1Е            1  22   Б    60  22  24 6  3  2  СБР    0.7  18   9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1.8   9Б1Е              1  20   Б    55  20  20 6  3  2  ЕЧ     0.7  16   29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0.5   Культуры лесные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9Е1Б+ОЛС,ИВД      1  9    Е    30  9   10 2  1  3  ЕЧ     0.8  8    4     4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0.4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1992, состояние Хорошие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1.0   10Б               1  4    Б    10  4   2  1  1  2  СЧ     0.5  1    1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20   Б    60  20  20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3.7   5Е2С3Б            1  22   Е    75  22  24 4  3  2  ЕЧ     0.6  22   81    41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3.5   5Е2С3Б            1  24   Е    85  24  28 5  4  2  ЕЧ     0.5  21   74    37    1  1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В3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28                                 22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8Б1С1Е            1  21   Б    60  21  20 6  3  2  ЕЧ     0.6  15   8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2.8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ЕЧ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0.7   6Б2ОС1С1Е         1  17   Б    45  17  16 5  2  2  СБР    0.5  9    6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5.0   4Е1С5Б            1  22   Е    70  21  24 4  3  2  ЕЧ     0.5  18   90    36    1                 8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45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2.7   5ОЛС3Б2Е          1  15   ОЛС  45  16  16 5  4  3  ЕПРЧ   0.6  9    24    12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14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ЧР,ИВК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4.8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4                   В3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2019,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4.2   8Б2С              1  16   Б    45  16  16 5  2  3  СБР    0.5  8    34    27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20          В2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0.4   9Б1ОС             1  17   Б    45  17  16 5  2  2  СБР    0.6  11   4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0.4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12.4  3Е2С5Б            1  23   Е    75  23  24 4  3  1  ЕЧ     0.6  24   298   89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60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149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1.5 м, 2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0.6   7С3Б              1  22   С    75  22  28 4  3  2  СЧ     0.6  21   13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В3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1.4   8Б1С1Е            1  24   Б    65  24  28 7  4  2  СБР    0.6  18   25    20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груп., Полнота неравномерная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0.8   7Б1С2Е            1  20   Б    55  20  20 6  3  2  СЧ     0.7  16   13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1.1   9ОЛС1Б            1  15   ОЛС  45  15  14 5  4  3  ЕПРЧ   0.4  6    7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9.3   8ОЛС1Б1С          1  14   ОЛС  40  14  14 4  3  3  ЕПРЧ   0.4  5    46    37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0.9   3С2Е5Б            1  22   С    70  22  24 4  3  1  СЧ     0.6  21   19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1.0   10Б+ОС            1  2    Б    5   2   2  1  1  3  ЕЧ     0.5                       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4.8   Культуры несомкнувшиеся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2                   В3     60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2021, Вспашка борозд., Посадка ручная, раcстояние между рядами 3 м, раcстояние в ряду 0.6 м, количество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0.5   Пруд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2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0.3   Ручей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3 км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4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0.4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ЕЧ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1.8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125.0                                                                     1583           3              13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226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222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125.0                                                                     1583           3              13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226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47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222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0.6   7С3Б              1  22   С    65  22  24 4  3  1  СЧ     0.4  14   8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0.1   10Б               1  16   Б    40  16  16 4  2  2  СБР    0.4  6    1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14.1  6С4Б+Е            1  22   С    70  22  24 4  3  1  СЧ     0.6  21   296   178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118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3.1   5С3Е2Б            1  24   С    75  24  28 4  3  1  СЧ     0.5  19   59    29    1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18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груп., Состав неоднородный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20.1  7С3Б+Е            1  23   С    65  23  24 4  3  1  СЧ     0.6  22   442   310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133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Полнота неравномерная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23.4  5С5Б              1  24   С    75  24  28 4  3  1  СЧ     0.5  19   445   222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В3                     222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2.7   9С1Б              1  21   С    60  21  24 3  2  1  СЧ     0.8  26   70    63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6.3   6Б3С1Е            1  24   Б    65  24  24 7  4  2  СБР    0.6  18   113   68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24          В2                     34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Тип леса варьирует, Насаждение разновозрастное, Состав неоднородный, Полнота неравномерная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4.0   6С4Б+Е,ОС         1  24   С    75  24  28 4  3  1  СБР    0.5  19   76    46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В2                     30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2.7   5С5Б              1  24   С    75  24  28 4  3  1  СБР    0.5  19   51    26    1  1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В2                 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С+Е                       С    95  26  40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Густой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2.5   7Б3С              1  20   Б    55  19  20 6  3  2  СЧ     0.7  16   40    28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21  24          В3                 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6.0   7С1Е2Б+С          1  22   С    65  22  24 4  3  1  СЧ     0.6  21   126   88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4.3   7С1Е2Б            1  24   С    85  24  32 5  4  2  СЧ     0.5  19   82    57    1  1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0.5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Бонитет варьирует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21.5  5С1Е4Б            1  23   С    70  23  24 4  3  1  СЧ     0.5  19   408   204   1  4              11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41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163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2.4   4С1Е5Б            1  23   С    65  22  24 4  3  1  СЧ     0.6  22   53    21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1.5   7С3Б              1  22   С    65  22  24 4  3  1  СЧ     0.6  21   32    22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2.0   8С2Б              1  23   С    65  23  24 4  3  1  СЧ     0.6  22   44    35    1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А3                 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3.7   6С1Е3Б            1  24   С    70  24  28 4  3  1  СЧ     0.6  23   85    51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1.4   7Б1ОС1С1Е         1  18   Б    50  18  20 5  2  2  СБР    0.5  10   14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24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0.9   5Е3С2Б            1  20   Е    65  20  20 4  3  2  ЕЧ     0.6  19   17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3.2   7С2Б1Е+Е          1  24   С    70  24  28 4  3  1  СЧ     0.5  19   61    42    1  1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6.5   5С1Е4Б+Е          1  24   С    70  24  28 4  3  1  СЧ     0.6  23   150   75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60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Средний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5.3   6С2Е2Б            1  23   С    70  23  28 4  3  1  СЧ     0.6  22   117   70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23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0.3   9ОЛС1Б            1  14   ОЛС  45  14  14 5  4  3  ЕПРЧ   0.4  5    2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16          С4                     0.2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0.3   9ОЛС1Б            1  14   ОЛС  45  14  14 5  4  3  ЕПРЧ   0.5  7 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0.2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7ОЛС3Б            1  15   ОЛС  45  15  16 5  4  3  ЕПРЧ   0.5  8    10    7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5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0.4   9Б1ОС             1  4    Б    10  4   4  1  1  2  СБР    0.6  1    0.4   0.4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1.6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143.0                                                                     2803           7              16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1598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159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1035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143.0                                                                     2803           7              16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1598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159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1035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2.1   8С2Б              1  21   С    65  21  24 4  3  1  СЧ     0.5  16   34    27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7.6   8С2Б+Е            1  21   С    65  21  24 4  3  1  СЧ     0.4  13   99    79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20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Р,ЧР Редкий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1.1   7Б2С1ОЛС          1  6    Б    15  6   4  2  1  3  СБР    0.5  2    2     2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0.4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0.2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20   С    60  20  24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0.5   7Б2С1Е            1  18   Б    50  18  16 5  2  2  СБР    0.5  10   5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2.4   10ОЛС             1  14   ОЛС  45  14  14 5  4  3  ЕПРЧ   0.5  6    14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8ОЛС2Е            1  14   ОЛС  45  14  14 5  4  3  ЕПРЧ   0.5  6    6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С4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3.7   4Е1С3ОЛС2Б        1  19   Е    65  20  24 4  3  2  ЕЧ     0.5  14   52    21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16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8.5   5Е2С2Б1ОЛС        1  21   Е    75  21  24 4  3  2  ЕЧ     0.5  17   144   72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29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29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                       14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2.1   9ОЛС1Б            1  15   ОЛС  45  15  16 5  4  3  ЕПРЧ   0.6  9    19    17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0.5   5Б3ОС2ОЛС         1  15   Б    45  14  14 5  2  3  СЧ     0.6  9    4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В3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  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2.9   7С1Е2Б            1  20   С    65  20  24 4  3  2  СЧ     0.6  19   55    39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11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4.0   4С2Е4Б            1  22   С    75  22  28 4  3  2  СЧ     0.6  21   84    34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3.9   4С2Е4Б            1  23   С    75  23  28 4  3  1  СЧ     0.5  19   74    30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2.1   8С2Б              1  20   С    65  20  24 4  3  2  СБР    0.5  16   34    27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24          В2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5.0   6Б3С1Е            1  24   Б    65  24  28 7  4  2  СБР    0.5  15   75    45    2  2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В2                     22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3.5   5С1Е4Б            1  21   С    60  22  24 3  2  1  СЧ     0.6  20   70    35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В3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28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4.9   6С1Е3Б            1  24   С    65  24  24 4  3  1  СЧ     0.7  26   127   76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3.4   6С4Б              1  21   С    60  23  24 3  2  1  СЧ     0.6  20   68    41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19  20          В3                     27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7.5   7Б2Е1С+Е          1  24   Б    65  24  28 7  4  2  СЧ     0.6  18   135   94    2  2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27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Густой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3.9   5Е1С4Б            1  23   Е    75  22  24 4  3  2  ЕЧ     0.6  23   90    45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6.5   7Б3Е+Е            1  23   Б    65  24  28 7  4  2  СЧ     0.6  17   110   77    2  1              3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15.6  7Б2С1Е+ОС         1  24   Б    65  24  24 7  4  2  СЧ     0.5  15   234   164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В3                     47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в выделе волока , Размещение подроста груп., Полнота неравномерная, Состав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неоднородный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7.1   6С2Е2Б            1  23   С    75  23  28 4  3  1  СЧ     0.6  22   156   94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31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14.0  8Б2С+Е            1  24   Б    65  24  24 7  4  2  ЕЧ     0.6  19   266   213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53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3.7   9С1Б              1  21   С    65  21  24 4  3  1  СЧ     0.7  23   85    77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В3                 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7.0   8Б1С1Е            1  21   Б    55  21  20 6  3  2  СЧ     0.7  18   126   101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А3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3.4   4С2Е4Б+ОС         1  24   С    80  24  28 4  3  1  ЕЧ     0.6  23   78    31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31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1.5   5С4Е1Б            1  21   С    65  21  24 4  3  1  СЧ     0.6  19   28    14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4С3Е3Б            1  21   С    65  22  24 4  3  1  СЧ     0.6  20   34    14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4.0   7Б1С2Е            1  24   Б    65  24  28 7  4  2  СЧ     0.5  15   60    42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0.6   5ОЛС4Б1Е          1  18   ОЛС  45  16  16 5  4  3  ЕПРЧ   0.6  12   7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20  20          С4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9.7   9Б1С+Е            1  23   Б    60  23  24 6  3  2  СЧ     0.6  17   165   148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1.4   4С3Е3Б            1  21   С    65  21  24 4  3  1  СЧ     0.5  16   22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А3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0.4   9ОЛС1Б            1  14   ОЛС  45  14  14 5  4  3  ЕПРЧ   0.5  7    3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0.3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0.9   9ОЛС1Б            1  14   ОЛС  45  14  14 5  4  3  ЕПРЧ   0.5  7    6     6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1.4   9ОЛС1Б            1  15   ОЛС  45  15  14 5  4  3  ЕПРЧ   0.5  8    11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0.6   9ОЛС1Б            1  15   ОЛС  45  15  16 5  4  3  ЕПРЧ   0.5  8    5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 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0.3   10ОЛС             1  15   ОЛС  45  15  16 5  4  3  ЕПРЧ   0.4  6    2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2.8   10ОЛС             1  15   ОЛС  45  15  16 5  4  3  ЕПРЧ   0.5  8    22    22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0.6   8Б2Е              1  5    Б    10  5   4  1  1  2  СЧ     0.6  2    1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8           В3                     0.2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0.1   Ручей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0.5 км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6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1.8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154.0                                                                     2615           5              5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841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1267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118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154.0                                                                     2615           5              5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841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1267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118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1.0   6Б4ОЛС+ОС         1  18   Б    55  18  20 6  3  3  ЕЧ     0.5  10   10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В3                     4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2.5   6С4Б              1  22   С    60  23  24 3  2  1  СЧ     0.5  17   42    26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20  20          В3                     17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5.5   4С1Е5Б            1  24   С    70  24  28 4  3  1  СЧ     0.6  23   126   51    1                 2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63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1.0   6Б1ОС2С1ОЛС+Е     1  23   Б    60  23  24 6  3  2  ЕЧ     0.5  14   14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1     4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5.3   4С1Е5Б            1  22   С    65  22  24 4  3  1  СЧ     0.6  21   111   44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11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56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8ОЛС2Б            1  15   ОЛС  45  15  16 5  4  3  ЕПРЧ   0.5  8    6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3.6   6Е1С3Б            1  21   Е    75  21  24 4  3  2  ЕЧ     0.6  21   76    45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28          В3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8Б2С+ОС,Е         1  24   Б    65  24  24 7  4  2  СЧ     0.6  19   27    21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1.0   5С5Б+Е            1  24   С    85  24  32 5  4  2  СЧ     0.6  23   23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1.4   6Б3С1Е            1  24   Б    65  24  24 7  4  2  СЧ     0.6  18   25    15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8.4   8Б1С1Е            1  22   Б    60  23  24 6  3  2  СЧ     0.7  20   168   134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1.7   9Б1Е              1  21   Б    55  21  20 6  3  2  СЧ     0.6  15   26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8Б2С+Е,ОС         1  24   Б    65  24  24 7  4  2  СЧ     0.4  12   12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5Е5Б (20) 5 м, 2 тыс.шт/га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0.8   7Б1С2Е            1  18   Б    55  18  20 6  3  3  СЧ     0.7  14   11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В3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2.8   7Б2С1Е+ОС,Е       1  24   Б    65  24  24 7  4  2  СБР    0.6  18   50    35    2  1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32          В2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21  24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3.3   8Б1С1Е            1  21   Б    55  21  20 6  3  2  СЧ     0.7  17   56    45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В3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3.6   7Б2С1Е+Е,ОЛЧ      1  24   Б    65  24  28 7  4  2  СЧ     0.6  18   65    45    2  1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Бонитет варьирует, Состав неоднородный, Полнота неравномерная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3.4   10Б               1  20   Б    55  20  20 6  3  2  СЧ     0.6  14   48    48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1.0   7Б2С1Е            1  20   Б    55  19  20 6  3  2  СЧ     0.6  13   13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22  24          В3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2.7   7Б2Е1С+ОЛС        1  23   Б    65  24  24 7  4  2  СЧ     0.6  18   49    34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3.7   7Б1ОЛС2Е          1  18   Б    55  18  20 6  3  3  СЧ     0.6  12   44    31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В3                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0.8   8Б1ОЛС1С          1  20   Б    55  20  20 6  3  2  СЧ     0.6  13   10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В3                     1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0.7   5С5Б              1  20   С    65  20  24 4  3  2  СБР    0.7  22   15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В2                 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0.9   7Б2С1Е            1  17   Б    45  17  16 5  2  2  СБР    0.6  11   10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2.2   4Е1С5Б            1  22   Е    65  21  24 4  3  1  ЕЧ     0.6  21   46    18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3.4   8Б1ОС1Е           1  9    Б    25  9   8  3  2  3  ЕЧ     0.6  4    14    11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9.2   7Б3С+Е,ОС         1  23   Б    60  23  24 6  3  2  СБР    0.7  21   193   135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28          В2                     58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1.1   9Б1С              1  20   Б    55  20  20 6  3  2  ЕЧ     0.7  16   18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В3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0.6   8Б2С              1  21   Б    55  21  20 6  3  2  СБР    0.7  17   10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1.9   7Б3С+Е            1  22   Б    60  22  24 6  3  2  СБР    0.6  17   32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 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1.1   7Б1ОС1С1Е         1  17   Б    45  17  16 5  2  2  СБР    0.6  11   12    8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1.8   8Б1ОЛС1С          1  21   Б    55  22  20 6  3  2  СБР    0.7  18   32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В2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0.5   7Б2С1Е            1  15   Б    45  15  16 5  2  3  ЕЧ     0.7  11   6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16          В3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2.2   5Е5Б              1  22   Е    70  21  24 4  3  2  ЕЧ     0.6  21   46    23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2.8   6С4Б+Е,ОЛС,ОС     1  22   С    65  23  24 4  3  1  СЧ     0.5  17   48    29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20  20          В3                     19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Густой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0.9   6Б3С1Е            1  24   Б    65  24  28 7  4  2  СЧ     0.6  18   16    10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В3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0.2   5С5Б              1  21   С    65  21  24 4  3  1  СЧ     0.7  23   5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0.2   7Б1ОС1С1Е         1  17   Б    45  17  16 5  2  2  СБР    0.6  11   2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В2                     0.2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  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0.2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1.6   8Б1ОЛС1С          1  21   Б    55  22  20 6  3  2  ЕЧ     0.6  15   24    19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2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7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1.1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88.0                                                                      1542           2              4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343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996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21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88.0                                                                      1542           2              4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343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178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996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21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1.1   7Б2С1Е            1  22   Б    60  22  24 6  3  2  СЧ     0.6  16   18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4.5   6С4Б              1  23   С    65  23  24 4  3  1  СЧ     0.6  22   99    59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40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1.3   8Б2С              1  22   Б    60  22  24 6  3  2  СБР    0.5  14   18    15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11.1  7Б1ОС1С1Е         1  22   Б    60  22  24 6  3  2  СБР    0.6  16   178   124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В2                     18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3.1   8Б1С1Е            1  17   Б    45  17  16 5  2  2  СБР    0.6  11   34    27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В2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2.1   8Б1ОС1С+Е         1  24   Б    65  24  24 7  4  2  СЧ     0.5  16   34    27    2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5Б1ОС2С2Е         1  22   Б    60  22  24 6  3  2  СБР    0.5  13   20    10    2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2.2   8Б2Е              1  22   Б    60  23  24 6  3  2  СЧ     0.6  17   37    30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8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2.3   7Б3С              1  24   Б    65  24  24 7  4  2  СЧ     0.6  19   44    31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5.3   5С4Б1ОС           1  23   С    65  22  24 4  3  1  СБР    0.7  25   132   66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53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13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76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10.5  7Б3С+Е,ОС         1  24   Б    65  24  24 7  4  2  СБР    0.6  19   200   140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В2                     60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3.0   7ОС2Б1С+Е         1  24   ОС   60  24  28 6  4  1  СЧ     0.6  22   66    46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2.0   5С5Б              1  23   С    65  23  24 4  3  1  СБР    0.6  22   44    22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22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2.2   7Б2С1Е+ОЛС,ОС     1  24   Б    65  24  28 7  4  2  СЧ     0.5  15   33    23    2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7Б3С              1  23   Б    60  23  24 6  3  2  СЧ     0.6  17   19    13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77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6.3   6Б1ОС1Е2С         1  24   Б    65  24  28 7  4  2  СБР    0.6  19   120   72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12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12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1.3   8Б1С1Е            1  22   Б    60  22  20 6  3  2  СБР    0.7  19   25    20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0.7   9С1Б+ОС           1  23   С    65  23  24 4  3  1  СЧ     0.7  26   18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2.0   6Б4С+Е            1  24   Б    65  24  28 7  4  2  СБР    0.6  19   38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В2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4.4   7Б2С1Е            1  22   Б    55  22  20 6  3  2  СЧ     0.6  16   70    49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7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78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3.1   6Б4С              1  24   Б    65  24  24 7  4  2  СЧ     0.6  19   59    35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24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0.8   9С1Б              1  23   С    65  23  24 4  3  1  СБР    0.7  26   21    19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4.9   7С3Б+Е            1  23   С    65  23  24 4  3  1  СЧ     0.6  22   108   76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32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3.1   6Б3С1Е+ОС         1  24   Б    65  24  28 7  4  2  СБР    0.6  18   56    34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8Б2ОС             1  23   Б    60  23  24 6  3  2  СЧ     0.6  18   14    12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79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2.5   7С3Б+ОС,Е         1  23   С    65  23  24 4  3  1  СЧ     0.6  22   55    38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6Б2ОС1С1Е         1  17   Б    45  17  16 5  2  2  СБР    0.6  11   9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2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2.0   6Б4С+Е,ОС         1  24   Б    65  24  28 7  4  2  СБР    0.6  19   38    23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1 тыс.шт/га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1.0   10Б+С             1  22   Б    60  22  24 6  3  2  СБР    0.6  16   16    16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2.9   5Б4С1ОС+Е         1  24   Б    65  24  28 7  4  2  СБР    0.6  19   55    28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28          В2                     22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6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Бонитет варьирует, Полнота неравномерная, Состав неоднородный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80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2.2   5Б1ОС4С+Е         1  24   Б    65  24  24 7  4  2  СЧ     0.6  18   40    20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В3                     4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0.9   7Б2С1Е            1  22   Б    55  23  20 6  3  1  СБР    0.7  20   18    13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В2                     4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0.4   6С4Б              1  22   С    65  22  24 4  3  1  СБР    0.7  25   10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В2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1.6   9Б1ОС+С,Е         1  23   Б    60  23  24 6  3  2  СЧ     0.6  18   29    26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6.5   7Б3С+Е,ОС         1  24   Б    65  24  24 7  4  2  СБР    0.6  19   124   86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В2                     37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81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1.0   6С1Е3Б            1  22   С    65  22  24 4  3  1  СБР    0.6  21   21    13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6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1.9   7Б3С+Е            1  24   Б    65  24  24 7  4  2  СБР    0.5  15   28    20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9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4 м, 0.5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2.9   7Б1Е2С            1  23   Б    65  24  28 7  4  2  СБР    0.6  18   52    37    2  1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5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10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0.5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3.0   Вырубка                   -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1.5 тыс.шт/га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1.2   6Б2ОС1С1Е         1  18   Б    45  18  16 5  2  2  СБР    0.6  12   14    9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82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5.2   8Б2С+Е,ОС         1  24   Б    65  24  24 7  4  2  СБР    0.6  18   94    75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19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3.7   3Е2С3Б2Е          1  22   Е    65  21  24 4  3  1  ЕЧ     0.6  22   81    24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24  28                                 16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2.2   7С3Б              1  23   С    65  23  24 4  3  1  СЧ     0.6  22   48    34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14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1.1   7Е1С2Б            1  20   Е    60  19  20 3  2  2  ЕЧ     0.6  19   21    15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2.0   7Б1Е2С            1  24   Б    65  24  28 7  4  2  СЧ     0.5  15   30    21    2                 1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3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6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83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1.1   7С1Е2Б            1  23   С    70  23  24 4  3  1  СБР    0.6  22   24    17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5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0.5   4Б3ОС2С1Е         1  21   Б    55  21  20 6  3  2  СБР    0.7  18   9     4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В2                     3     3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20                                 2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0.1   10Б               1  16   Б    40  16  14 4  2  2  СБР    0.5  8    1     1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0.9   7Б1ОС1С1Е         1  17   Б    40  17  16 4  2  2  СБР    0.6  11   10    7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1     1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0.3   10Б               1  17   Б    45  17  16 5  2  2  СБР    0.5  9    3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0.3   8Б2ОС             1  17   Б    45  17  16 5  2  2  СБР    0.6  11   3     3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В2                     1     2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84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4D0321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УЧР. ОК 3/4 «Искра»            </w:t>
      </w:r>
      <w:r w:rsidR="00D1576E">
        <w:rPr>
          <w:rFonts w:ascii="Courier New" w:hAnsi="Courier New" w:cs="Courier New"/>
          <w:sz w:val="18"/>
          <w:szCs w:val="18"/>
        </w:rPr>
        <w:t xml:space="preserve">                     Категория защитности: Эксплуатационные леса                        Квартал 8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0.1   Граница окружная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1.4 км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129.0                                                                     2336           1              5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750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1328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129.0                                                                     2336           1              5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750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1328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119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85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D1576E" w:rsidRDefault="00D1576E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603F7" w:rsidRPr="00C7569F" w:rsidRDefault="009603F7" w:rsidP="00C7569F">
      <w:pPr>
        <w:pStyle w:val="a3"/>
        <w:rPr>
          <w:rFonts w:ascii="Courier New" w:hAnsi="Courier New" w:cs="Courier New"/>
          <w:sz w:val="18"/>
          <w:szCs w:val="18"/>
        </w:rPr>
      </w:pPr>
    </w:p>
    <w:sectPr w:rsidR="009603F7" w:rsidRPr="00C7569F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6E"/>
    <w:rsid w:val="00090B79"/>
    <w:rsid w:val="001631FE"/>
    <w:rsid w:val="002B5577"/>
    <w:rsid w:val="004B3600"/>
    <w:rsid w:val="004D0321"/>
    <w:rsid w:val="006D31B7"/>
    <w:rsid w:val="00726D1B"/>
    <w:rsid w:val="009603F7"/>
    <w:rsid w:val="00C7569F"/>
    <w:rsid w:val="00D1576E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08311-F0A6-4071-A018-FAD0E2A9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</Template>
  <TotalTime>5</TotalTime>
  <Pages>86</Pages>
  <Words>76136</Words>
  <Characters>433981</Characters>
  <Application>Microsoft Office Word</Application>
  <DocSecurity>0</DocSecurity>
  <Lines>3616</Lines>
  <Paragraphs>1018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2022-10-05T07:40:00Z</dcterms:created>
  <dcterms:modified xsi:type="dcterms:W3CDTF">2022-10-05T09:03:00Z</dcterms:modified>
</cp:coreProperties>
</file>