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165C54" w:rsidRPr="00A24D4C" w:rsidRDefault="00165C54" w:rsidP="00165C54">
      <w:pPr>
        <w:pStyle w:val="a3"/>
        <w:jc w:val="center"/>
        <w:rPr>
          <w:rFonts w:ascii="Times New Roman" w:hAnsi="Times New Roman"/>
          <w:sz w:val="28"/>
          <w:szCs w:val="24"/>
        </w:rPr>
      </w:pPr>
      <w:r w:rsidRPr="00A24D4C">
        <w:rPr>
          <w:rFonts w:ascii="Times New Roman" w:hAnsi="Times New Roman"/>
          <w:sz w:val="28"/>
          <w:szCs w:val="24"/>
        </w:rPr>
        <w:t>Общество с ограниченной ответственностью</w:t>
      </w: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A24D4C">
        <w:rPr>
          <w:rFonts w:ascii="Times New Roman" w:hAnsi="Times New Roman"/>
          <w:sz w:val="28"/>
          <w:szCs w:val="24"/>
        </w:rPr>
        <w:t>«Лесопроектное бюро»</w:t>
      </w: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98F3950" wp14:editId="3696A9A6">
            <wp:extent cx="117157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r w:rsidRPr="00A24D4C">
        <w:rPr>
          <w:rFonts w:ascii="Times New Roman" w:hAnsi="Times New Roman"/>
          <w:bCs/>
          <w:sz w:val="28"/>
          <w:szCs w:val="24"/>
        </w:rPr>
        <w:t>ТАКСАЦИОННОЕ ОПИСАНИЕ</w:t>
      </w: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Елнатского</w:t>
      </w:r>
      <w:r w:rsidRPr="00A24D4C">
        <w:rPr>
          <w:rFonts w:ascii="Times New Roman" w:hAnsi="Times New Roman"/>
          <w:bCs/>
          <w:sz w:val="28"/>
          <w:szCs w:val="24"/>
        </w:rPr>
        <w:t xml:space="preserve"> участко</w:t>
      </w:r>
      <w:r>
        <w:rPr>
          <w:rFonts w:ascii="Times New Roman" w:hAnsi="Times New Roman"/>
          <w:bCs/>
          <w:sz w:val="28"/>
          <w:szCs w:val="24"/>
        </w:rPr>
        <w:t>вого лесничества (квартала 1-62</w:t>
      </w:r>
      <w:r w:rsidRPr="00A24D4C">
        <w:rPr>
          <w:rFonts w:ascii="Times New Roman" w:hAnsi="Times New Roman"/>
          <w:bCs/>
          <w:sz w:val="28"/>
          <w:szCs w:val="24"/>
        </w:rPr>
        <w:t xml:space="preserve">) </w:t>
      </w: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r w:rsidRPr="00A24D4C">
        <w:rPr>
          <w:rFonts w:ascii="Times New Roman" w:hAnsi="Times New Roman"/>
          <w:bCs/>
          <w:sz w:val="28"/>
          <w:szCs w:val="24"/>
        </w:rPr>
        <w:t>Кинешемского лесничества Ивановской области</w:t>
      </w: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031" w:type="pct"/>
        <w:tblLook w:val="00A0" w:firstRow="1" w:lastRow="0" w:firstColumn="1" w:lastColumn="0" w:noHBand="0" w:noVBand="0"/>
      </w:tblPr>
      <w:tblGrid>
        <w:gridCol w:w="5314"/>
        <w:gridCol w:w="5315"/>
        <w:gridCol w:w="5315"/>
        <w:gridCol w:w="5735"/>
        <w:gridCol w:w="6250"/>
        <w:gridCol w:w="3859"/>
      </w:tblGrid>
      <w:tr w:rsidR="00165C54" w:rsidRPr="00A24D4C" w:rsidTr="00165C54">
        <w:tc>
          <w:tcPr>
            <w:tcW w:w="83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Генеральный директор</w:t>
            </w:r>
          </w:p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Главный инженер</w:t>
            </w:r>
          </w:p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О.В.Шевцов </w:t>
            </w:r>
          </w:p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А.В.Кобяков</w:t>
            </w:r>
          </w:p>
        </w:tc>
        <w:tc>
          <w:tcPr>
            <w:tcW w:w="90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  <w:sectPr w:rsidR="00165C54" w:rsidRPr="00A24D4C">
          <w:pgSz w:w="16867" w:h="11926" w:orient="landscape"/>
          <w:pgMar w:top="1276" w:right="565" w:bottom="1276" w:left="565" w:header="720" w:footer="720" w:gutter="0"/>
          <w:pgNumType w:start="1"/>
          <w:cols w:space="720"/>
        </w:sectPr>
      </w:pPr>
      <w:r>
        <w:rPr>
          <w:rFonts w:ascii="Times New Roman" w:hAnsi="Times New Roman"/>
          <w:sz w:val="24"/>
          <w:szCs w:val="24"/>
        </w:rPr>
        <w:t>Москва, 2018</w:t>
      </w:r>
    </w:p>
    <w:p w:rsidR="00165C54" w:rsidRPr="00A24D4C" w:rsidRDefault="00165C54" w:rsidP="00165C54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 w:rsidRPr="00A24D4C">
        <w:rPr>
          <w:rFonts w:ascii="Times New Roman" w:hAnsi="Times New Roman"/>
          <w:sz w:val="28"/>
          <w:szCs w:val="28"/>
        </w:rPr>
        <w:lastRenderedPageBreak/>
        <w:t>СОДЕРЖАНИЕ</w:t>
      </w:r>
    </w:p>
    <w:tbl>
      <w:tblPr>
        <w:tblW w:w="4839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561"/>
        <w:gridCol w:w="1398"/>
        <w:gridCol w:w="1561"/>
        <w:gridCol w:w="1398"/>
        <w:gridCol w:w="1561"/>
        <w:gridCol w:w="1397"/>
        <w:gridCol w:w="1704"/>
        <w:gridCol w:w="1626"/>
        <w:gridCol w:w="1421"/>
      </w:tblGrid>
      <w:tr w:rsidR="00165C54" w:rsidRPr="00A24D4C" w:rsidTr="00281BF2">
        <w:tc>
          <w:tcPr>
            <w:tcW w:w="465" w:type="pct"/>
            <w:hideMark/>
          </w:tcPr>
          <w:p w:rsidR="00165C54" w:rsidRPr="00A24D4C" w:rsidRDefault="00165C54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Номер квартала</w:t>
            </w:r>
          </w:p>
        </w:tc>
        <w:tc>
          <w:tcPr>
            <w:tcW w:w="519" w:type="pct"/>
            <w:hideMark/>
          </w:tcPr>
          <w:p w:rsidR="00165C54" w:rsidRPr="00A24D4C" w:rsidRDefault="00165C54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Страница</w:t>
            </w:r>
          </w:p>
        </w:tc>
        <w:tc>
          <w:tcPr>
            <w:tcW w:w="465" w:type="pct"/>
            <w:hideMark/>
          </w:tcPr>
          <w:p w:rsidR="00165C54" w:rsidRPr="00A24D4C" w:rsidRDefault="00165C54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Номер квартала</w:t>
            </w:r>
          </w:p>
        </w:tc>
        <w:tc>
          <w:tcPr>
            <w:tcW w:w="519" w:type="pct"/>
            <w:hideMark/>
          </w:tcPr>
          <w:p w:rsidR="00165C54" w:rsidRPr="00A24D4C" w:rsidRDefault="00165C54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Страница</w:t>
            </w:r>
          </w:p>
        </w:tc>
        <w:tc>
          <w:tcPr>
            <w:tcW w:w="465" w:type="pct"/>
            <w:hideMark/>
          </w:tcPr>
          <w:p w:rsidR="00165C54" w:rsidRPr="00A24D4C" w:rsidRDefault="00165C54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Номер квартала</w:t>
            </w:r>
          </w:p>
        </w:tc>
        <w:tc>
          <w:tcPr>
            <w:tcW w:w="519" w:type="pct"/>
            <w:hideMark/>
          </w:tcPr>
          <w:p w:rsidR="00165C54" w:rsidRPr="00A24D4C" w:rsidRDefault="00165C54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Страница</w:t>
            </w:r>
          </w:p>
        </w:tc>
        <w:tc>
          <w:tcPr>
            <w:tcW w:w="465" w:type="pct"/>
            <w:hideMark/>
          </w:tcPr>
          <w:p w:rsidR="00165C54" w:rsidRPr="00A24D4C" w:rsidRDefault="00165C54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Номер квартала</w:t>
            </w:r>
          </w:p>
        </w:tc>
        <w:tc>
          <w:tcPr>
            <w:tcW w:w="567" w:type="pct"/>
            <w:hideMark/>
          </w:tcPr>
          <w:p w:rsidR="00165C54" w:rsidRPr="00A24D4C" w:rsidRDefault="00165C54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Страница</w:t>
            </w:r>
          </w:p>
        </w:tc>
        <w:tc>
          <w:tcPr>
            <w:tcW w:w="541" w:type="pct"/>
            <w:hideMark/>
          </w:tcPr>
          <w:p w:rsidR="00165C54" w:rsidRPr="00A24D4C" w:rsidRDefault="00165C54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Номер квартала</w:t>
            </w:r>
          </w:p>
        </w:tc>
        <w:tc>
          <w:tcPr>
            <w:tcW w:w="473" w:type="pct"/>
            <w:hideMark/>
          </w:tcPr>
          <w:p w:rsidR="00165C54" w:rsidRPr="00A24D4C" w:rsidRDefault="00165C54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D4C">
              <w:rPr>
                <w:rFonts w:ascii="Times New Roman" w:hAnsi="Times New Roman"/>
                <w:sz w:val="28"/>
                <w:szCs w:val="28"/>
              </w:rPr>
              <w:t>Страница</w:t>
            </w: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311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566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315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581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323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592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337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602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352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612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364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622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371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629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379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634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95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391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638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103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403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651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114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414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423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145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431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155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444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456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171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462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181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473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480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207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494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505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509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255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518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261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524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273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533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283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544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3091E" w:rsidRPr="00A24D4C" w:rsidTr="00281BF2"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294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554</w:t>
            </w: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9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3" w:type="pct"/>
          </w:tcPr>
          <w:p w:rsidR="0043091E" w:rsidRPr="00A24D4C" w:rsidRDefault="0043091E" w:rsidP="00281B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65C54" w:rsidRPr="00A24D4C" w:rsidRDefault="00165C54" w:rsidP="00165C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5629"/>
        <w:gridCol w:w="6095"/>
        <w:gridCol w:w="3801"/>
      </w:tblGrid>
      <w:tr w:rsidR="00165C54" w:rsidRPr="00A24D4C" w:rsidTr="008E078A">
        <w:trPr>
          <w:jc w:val="center"/>
        </w:trPr>
        <w:tc>
          <w:tcPr>
            <w:tcW w:w="1813" w:type="pct"/>
            <w:vAlign w:val="center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pct"/>
            <w:vAlign w:val="center"/>
          </w:tcPr>
          <w:p w:rsidR="00165C54" w:rsidRPr="00A24D4C" w:rsidRDefault="008E078A" w:rsidP="008E07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224" w:type="pct"/>
            <w:vAlign w:val="center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24D4C">
        <w:rPr>
          <w:rFonts w:ascii="Times New Roman" w:hAnsi="Times New Roman"/>
          <w:sz w:val="24"/>
          <w:szCs w:val="24"/>
        </w:rPr>
        <w:br w:type="page"/>
      </w:r>
      <w:r w:rsidRPr="00A24D4C">
        <w:rPr>
          <w:rFonts w:ascii="Times New Roman" w:hAnsi="Times New Roman"/>
          <w:b/>
          <w:sz w:val="24"/>
          <w:szCs w:val="24"/>
        </w:rPr>
        <w:lastRenderedPageBreak/>
        <w:t>УСЛОВНЫЕ ОБОЗНАЧЕНИЯ, ВСТРЕЧАЮЩИЕСЯ В ТАКСАЦИОННОМ ОПИСАНИИ</w:t>
      </w: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966"/>
        <w:gridCol w:w="335"/>
        <w:gridCol w:w="4350"/>
        <w:gridCol w:w="1006"/>
        <w:gridCol w:w="335"/>
        <w:gridCol w:w="4186"/>
        <w:gridCol w:w="503"/>
        <w:gridCol w:w="335"/>
        <w:gridCol w:w="3509"/>
      </w:tblGrid>
      <w:tr w:rsidR="00165C54" w:rsidRPr="00A24D4C" w:rsidTr="00165C54">
        <w:tc>
          <w:tcPr>
            <w:tcW w:w="1820" w:type="pct"/>
            <w:gridSpan w:val="3"/>
            <w:hideMark/>
          </w:tcPr>
          <w:p w:rsidR="00165C54" w:rsidRPr="00A24D4C" w:rsidRDefault="00165C54" w:rsidP="00165C5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Лесообразующие породы                                                </w:t>
            </w:r>
          </w:p>
        </w:tc>
        <w:tc>
          <w:tcPr>
            <w:tcW w:w="1780" w:type="pct"/>
            <w:gridSpan w:val="3"/>
            <w:hideMark/>
          </w:tcPr>
          <w:p w:rsidR="00165C54" w:rsidRPr="00A24D4C" w:rsidRDefault="00165C54" w:rsidP="00165C5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A24D4C">
              <w:rPr>
                <w:rFonts w:ascii="Times New Roman" w:hAnsi="Times New Roman"/>
                <w:b/>
                <w:i/>
                <w:sz w:val="24"/>
                <w:szCs w:val="24"/>
              </w:rPr>
              <w:t>Подлесочные породы</w:t>
            </w:r>
          </w:p>
        </w:tc>
        <w:tc>
          <w:tcPr>
            <w:tcW w:w="1400" w:type="pct"/>
            <w:gridSpan w:val="3"/>
            <w:hideMark/>
          </w:tcPr>
          <w:p w:rsidR="00165C54" w:rsidRPr="00A24D4C" w:rsidRDefault="00165C54" w:rsidP="00165C5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i/>
                <w:sz w:val="24"/>
                <w:szCs w:val="24"/>
              </w:rPr>
              <w:t>Группы возраста</w:t>
            </w:r>
          </w:p>
        </w:tc>
      </w:tr>
      <w:tr w:rsidR="00165C54" w:rsidRPr="00A24D4C" w:rsidTr="00165C54">
        <w:tc>
          <w:tcPr>
            <w:tcW w:w="1820" w:type="pct"/>
            <w:gridSpan w:val="3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80" w:type="pct"/>
            <w:gridSpan w:val="3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0" w:type="pct"/>
            <w:gridSpan w:val="3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Сосна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АРЧ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Арония черноплодная</w:t>
            </w:r>
          </w:p>
        </w:tc>
        <w:tc>
          <w:tcPr>
            <w:tcW w:w="162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0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молодняки</w:t>
            </w: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Е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Ель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АЖ  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Акация желтая</w:t>
            </w:r>
          </w:p>
        </w:tc>
        <w:tc>
          <w:tcPr>
            <w:tcW w:w="162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0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средневозрастные</w:t>
            </w: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Ек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Ель колючая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БРК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Бересклет</w:t>
            </w:r>
          </w:p>
        </w:tc>
        <w:tc>
          <w:tcPr>
            <w:tcW w:w="162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0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приспевающие</w:t>
            </w: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Л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Лиственница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БОЯ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Боярышник</w:t>
            </w:r>
          </w:p>
        </w:tc>
        <w:tc>
          <w:tcPr>
            <w:tcW w:w="162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0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спелые и перестойные</w:t>
            </w: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Кедр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БЗН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Бузина </w:t>
            </w: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П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Пихта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Жимолость</w:t>
            </w: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Пс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Пихта сибирская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ИР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Ирга</w:t>
            </w: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ТУЗ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Туя западная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ИВК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Ива кустарниковая</w:t>
            </w: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rPr>
          <w:trHeight w:val="228"/>
        </w:trPr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Д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Дуб высокоствольный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КЛТ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Клен татарский</w:t>
            </w:r>
          </w:p>
        </w:tc>
        <w:tc>
          <w:tcPr>
            <w:tcW w:w="162" w:type="pct"/>
            <w:vMerge w:val="restar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  <w:vMerge w:val="restar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  <w:vMerge w:val="restar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rPr>
          <w:trHeight w:val="257"/>
        </w:trPr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Дн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Дуб низкоствольный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КНА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Калина</w:t>
            </w:r>
          </w:p>
        </w:tc>
        <w:tc>
          <w:tcPr>
            <w:tcW w:w="162" w:type="pct"/>
            <w:vMerge/>
            <w:vAlign w:val="center"/>
            <w:hideMark/>
          </w:tcPr>
          <w:p w:rsidR="00165C54" w:rsidRPr="00A24D4C" w:rsidRDefault="00165C54" w:rsidP="00165C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  <w:vMerge/>
            <w:vAlign w:val="center"/>
            <w:hideMark/>
          </w:tcPr>
          <w:p w:rsidR="00165C54" w:rsidRPr="00A24D4C" w:rsidRDefault="00165C54" w:rsidP="00165C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  <w:vMerge/>
            <w:vAlign w:val="center"/>
            <w:hideMark/>
          </w:tcPr>
          <w:p w:rsidR="00165C54" w:rsidRPr="00A24D4C" w:rsidRDefault="00165C54" w:rsidP="00165C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КЛО</w:t>
            </w: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Клен  остролистный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КРЛ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Крушина ломкая</w:t>
            </w: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Клен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ЛЩ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Лещина</w:t>
            </w: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КЛП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Клен полевой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МЛ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Малина</w:t>
            </w: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КЛГ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Клен гиннала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МЖ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Можжевельник</w:t>
            </w: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Ясень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Р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Рябина</w:t>
            </w: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  <w:vMerge w:val="restar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rPr>
          <w:trHeight w:val="299"/>
        </w:trPr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Вяз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СМР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Смородина</w:t>
            </w:r>
          </w:p>
        </w:tc>
        <w:tc>
          <w:tcPr>
            <w:tcW w:w="162" w:type="pct"/>
            <w:vMerge w:val="restar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  <w:vMerge w:val="restar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  <w:vMerge/>
            <w:vAlign w:val="center"/>
            <w:hideMark/>
          </w:tcPr>
          <w:p w:rsidR="00165C54" w:rsidRPr="00A24D4C" w:rsidRDefault="00165C54" w:rsidP="00165C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rPr>
          <w:trHeight w:val="271"/>
        </w:trPr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Береза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СИО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Сирень обыкновенная</w:t>
            </w:r>
          </w:p>
        </w:tc>
        <w:tc>
          <w:tcPr>
            <w:tcW w:w="162" w:type="pct"/>
            <w:vMerge/>
            <w:vAlign w:val="center"/>
            <w:hideMark/>
          </w:tcPr>
          <w:p w:rsidR="00165C54" w:rsidRPr="00A24D4C" w:rsidRDefault="00165C54" w:rsidP="00165C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  <w:vMerge/>
            <w:vAlign w:val="center"/>
            <w:hideMark/>
          </w:tcPr>
          <w:p w:rsidR="00165C54" w:rsidRPr="00A24D4C" w:rsidRDefault="00165C54" w:rsidP="00165C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  <w:vMerge/>
            <w:vAlign w:val="center"/>
            <w:hideMark/>
          </w:tcPr>
          <w:p w:rsidR="00165C54" w:rsidRPr="00A24D4C" w:rsidRDefault="00165C54" w:rsidP="00165C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Ос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Осина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СПР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Спирея</w:t>
            </w: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Тополь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СВД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Свидина</w:t>
            </w: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ТК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Тополь канадский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ППК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Пузыреплодник калинолистный</w:t>
            </w: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ОЛЧ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Ольха черная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ЧР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Черемуха</w:t>
            </w: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ОЛС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Ольха серая</w:t>
            </w:r>
          </w:p>
        </w:tc>
        <w:tc>
          <w:tcPr>
            <w:tcW w:w="32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ШП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4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  Шиповник</w:t>
            </w: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ЛП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Липа</w:t>
            </w:r>
          </w:p>
        </w:tc>
        <w:tc>
          <w:tcPr>
            <w:tcW w:w="32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ИВД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Ива древовидная</w:t>
            </w:r>
          </w:p>
        </w:tc>
        <w:tc>
          <w:tcPr>
            <w:tcW w:w="32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КШТ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Каштан конский</w:t>
            </w:r>
          </w:p>
        </w:tc>
        <w:tc>
          <w:tcPr>
            <w:tcW w:w="32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ЯБ</w:t>
            </w:r>
          </w:p>
        </w:tc>
        <w:tc>
          <w:tcPr>
            <w:tcW w:w="108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01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Яблоня</w:t>
            </w:r>
          </w:p>
        </w:tc>
        <w:tc>
          <w:tcPr>
            <w:tcW w:w="32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311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1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5C54" w:rsidRPr="00A24D4C" w:rsidRDefault="00165C54" w:rsidP="00165C54">
      <w:pPr>
        <w:spacing w:after="0"/>
        <w:rPr>
          <w:vanish/>
        </w:rPr>
      </w:pPr>
    </w:p>
    <w:tbl>
      <w:tblPr>
        <w:tblpPr w:leftFromText="180" w:rightFromText="180" w:vertAnchor="text" w:horzAnchor="margin" w:tblpY="860"/>
        <w:tblW w:w="5000" w:type="pct"/>
        <w:tblLook w:val="00A0" w:firstRow="1" w:lastRow="0" w:firstColumn="1" w:lastColumn="0" w:noHBand="0" w:noVBand="0"/>
      </w:tblPr>
      <w:tblGrid>
        <w:gridCol w:w="5629"/>
        <w:gridCol w:w="6095"/>
        <w:gridCol w:w="3801"/>
      </w:tblGrid>
      <w:tr w:rsidR="00165C54" w:rsidRPr="00A24D4C" w:rsidTr="00165C54">
        <w:tc>
          <w:tcPr>
            <w:tcW w:w="1813" w:type="pct"/>
            <w:vAlign w:val="center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pct"/>
            <w:vAlign w:val="center"/>
          </w:tcPr>
          <w:p w:rsidR="00165C54" w:rsidRPr="00A24D4C" w:rsidRDefault="008E078A" w:rsidP="008E07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1224" w:type="pct"/>
            <w:vAlign w:val="center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24D4C">
        <w:rPr>
          <w:rFonts w:ascii="Times New Roman" w:hAnsi="Times New Roman"/>
          <w:b/>
          <w:sz w:val="24"/>
          <w:szCs w:val="24"/>
        </w:rPr>
        <w:br w:type="page"/>
      </w:r>
      <w:r w:rsidRPr="00A24D4C">
        <w:rPr>
          <w:rFonts w:ascii="Times New Roman" w:hAnsi="Times New Roman"/>
          <w:b/>
          <w:sz w:val="24"/>
          <w:szCs w:val="24"/>
        </w:rPr>
        <w:lastRenderedPageBreak/>
        <w:t>4.   Группы типов леса</w:t>
      </w: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1419"/>
        <w:gridCol w:w="466"/>
        <w:gridCol w:w="6191"/>
        <w:gridCol w:w="1211"/>
        <w:gridCol w:w="484"/>
        <w:gridCol w:w="5754"/>
      </w:tblGrid>
      <w:tr w:rsidR="00165C54" w:rsidRPr="00A24D4C" w:rsidTr="00165C54">
        <w:tc>
          <w:tcPr>
            <w:tcW w:w="2601" w:type="pct"/>
            <w:gridSpan w:val="3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i/>
                <w:sz w:val="24"/>
                <w:szCs w:val="24"/>
              </w:rPr>
              <w:t>Сосновые леса</w:t>
            </w:r>
          </w:p>
        </w:tc>
        <w:tc>
          <w:tcPr>
            <w:tcW w:w="2399" w:type="pct"/>
            <w:gridSpan w:val="3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i/>
                <w:sz w:val="24"/>
                <w:szCs w:val="24"/>
              </w:rPr>
              <w:t>Еловые леса</w:t>
            </w:r>
          </w:p>
        </w:tc>
      </w:tr>
      <w:tr w:rsidR="00165C54" w:rsidRPr="00A24D4C" w:rsidTr="00165C54">
        <w:tc>
          <w:tcPr>
            <w:tcW w:w="2601" w:type="pct"/>
            <w:gridSpan w:val="3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9" w:type="pct"/>
            <w:gridSpan w:val="3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457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Ш</w:t>
            </w:r>
          </w:p>
        </w:tc>
        <w:tc>
          <w:tcPr>
            <w:tcW w:w="150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9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сосняки  лишайниковые</w:t>
            </w:r>
          </w:p>
        </w:tc>
        <w:tc>
          <w:tcPr>
            <w:tcW w:w="390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ЕСЛЖ</w:t>
            </w:r>
          </w:p>
        </w:tc>
        <w:tc>
          <w:tcPr>
            <w:tcW w:w="156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53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ельники  сложные </w:t>
            </w:r>
          </w:p>
        </w:tc>
      </w:tr>
      <w:tr w:rsidR="00165C54" w:rsidRPr="00A24D4C" w:rsidTr="00165C54">
        <w:tc>
          <w:tcPr>
            <w:tcW w:w="457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СБР</w:t>
            </w:r>
          </w:p>
        </w:tc>
        <w:tc>
          <w:tcPr>
            <w:tcW w:w="150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9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сосняки  брусничные</w:t>
            </w:r>
          </w:p>
        </w:tc>
        <w:tc>
          <w:tcPr>
            <w:tcW w:w="390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ЕБР</w:t>
            </w:r>
          </w:p>
        </w:tc>
        <w:tc>
          <w:tcPr>
            <w:tcW w:w="156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53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ельники  </w:t>
            </w:r>
            <w:r>
              <w:rPr>
                <w:rFonts w:ascii="Times New Roman" w:hAnsi="Times New Roman"/>
                <w:sz w:val="24"/>
                <w:szCs w:val="24"/>
              </w:rPr>
              <w:t>брусничные</w:t>
            </w:r>
          </w:p>
        </w:tc>
      </w:tr>
      <w:tr w:rsidR="00165C54" w:rsidRPr="00A24D4C" w:rsidTr="00165C54">
        <w:tc>
          <w:tcPr>
            <w:tcW w:w="457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ССЛЖ</w:t>
            </w:r>
          </w:p>
        </w:tc>
        <w:tc>
          <w:tcPr>
            <w:tcW w:w="150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9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сосняки сложные</w:t>
            </w:r>
          </w:p>
        </w:tc>
        <w:tc>
          <w:tcPr>
            <w:tcW w:w="390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Ч</w:t>
            </w:r>
          </w:p>
        </w:tc>
        <w:tc>
          <w:tcPr>
            <w:tcW w:w="156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53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льники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черничные </w:t>
            </w:r>
          </w:p>
        </w:tc>
      </w:tr>
      <w:tr w:rsidR="00165C54" w:rsidRPr="00A24D4C" w:rsidTr="00165C54">
        <w:tc>
          <w:tcPr>
            <w:tcW w:w="457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</w:t>
            </w:r>
          </w:p>
        </w:tc>
        <w:tc>
          <w:tcPr>
            <w:tcW w:w="150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9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сосняки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черничные </w:t>
            </w:r>
          </w:p>
        </w:tc>
        <w:tc>
          <w:tcPr>
            <w:tcW w:w="39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ЕПРЧ</w:t>
            </w:r>
          </w:p>
        </w:tc>
        <w:tc>
          <w:tcPr>
            <w:tcW w:w="15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53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ельники приручьевые</w:t>
            </w:r>
          </w:p>
        </w:tc>
      </w:tr>
      <w:tr w:rsidR="00165C54" w:rsidRPr="00A24D4C" w:rsidTr="00165C54">
        <w:tc>
          <w:tcPr>
            <w:tcW w:w="457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СДМ</w:t>
            </w:r>
          </w:p>
        </w:tc>
        <w:tc>
          <w:tcPr>
            <w:tcW w:w="150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9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сосняки  </w:t>
            </w:r>
            <w:r>
              <w:rPr>
                <w:rFonts w:ascii="Times New Roman" w:hAnsi="Times New Roman"/>
                <w:sz w:val="24"/>
                <w:szCs w:val="24"/>
              </w:rPr>
              <w:t>долгомошные</w:t>
            </w:r>
          </w:p>
        </w:tc>
        <w:tc>
          <w:tcPr>
            <w:tcW w:w="39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ЕДМ</w:t>
            </w:r>
          </w:p>
        </w:tc>
        <w:tc>
          <w:tcPr>
            <w:tcW w:w="15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53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ельники долгомошные</w:t>
            </w:r>
          </w:p>
        </w:tc>
      </w:tr>
      <w:tr w:rsidR="00165C54" w:rsidRPr="00A24D4C" w:rsidTr="00165C54">
        <w:tc>
          <w:tcPr>
            <w:tcW w:w="457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ССФ</w:t>
            </w:r>
          </w:p>
        </w:tc>
        <w:tc>
          <w:tcPr>
            <w:tcW w:w="150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9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сосняки  сфагновые</w:t>
            </w:r>
          </w:p>
        </w:tc>
        <w:tc>
          <w:tcPr>
            <w:tcW w:w="39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457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2601" w:type="pct"/>
            <w:gridSpan w:val="3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9" w:type="pct"/>
            <w:gridSpan w:val="3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2601" w:type="pct"/>
            <w:gridSpan w:val="3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9" w:type="pct"/>
            <w:gridSpan w:val="3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2601" w:type="pct"/>
            <w:gridSpan w:val="3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i/>
                <w:sz w:val="24"/>
                <w:szCs w:val="24"/>
              </w:rPr>
              <w:t>Дубовые леса</w:t>
            </w:r>
          </w:p>
        </w:tc>
        <w:tc>
          <w:tcPr>
            <w:tcW w:w="2399" w:type="pct"/>
            <w:gridSpan w:val="3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</w:t>
            </w:r>
            <w:r w:rsidRPr="00A24D4C">
              <w:rPr>
                <w:rFonts w:ascii="Times New Roman" w:hAnsi="Times New Roman"/>
                <w:b/>
                <w:i/>
                <w:sz w:val="24"/>
                <w:szCs w:val="24"/>
              </w:rPr>
              <w:t>льховые леса</w:t>
            </w:r>
          </w:p>
        </w:tc>
      </w:tr>
      <w:tr w:rsidR="00165C54" w:rsidRPr="00A24D4C" w:rsidTr="00165C54">
        <w:tc>
          <w:tcPr>
            <w:tcW w:w="457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457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ДП</w:t>
            </w:r>
          </w:p>
        </w:tc>
        <w:tc>
          <w:tcPr>
            <w:tcW w:w="150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94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дубняки пойменные</w:t>
            </w:r>
          </w:p>
        </w:tc>
        <w:tc>
          <w:tcPr>
            <w:tcW w:w="390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ОЛП</w:t>
            </w:r>
          </w:p>
        </w:tc>
        <w:tc>
          <w:tcPr>
            <w:tcW w:w="156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53" w:type="pct"/>
            <w:hideMark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ольшаники пойменные</w:t>
            </w:r>
          </w:p>
        </w:tc>
      </w:tr>
      <w:tr w:rsidR="00165C54" w:rsidRPr="00A24D4C" w:rsidTr="00165C54">
        <w:tc>
          <w:tcPr>
            <w:tcW w:w="457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457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457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457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457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457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457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457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457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4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3" w:type="pct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5C54" w:rsidRPr="00A24D4C" w:rsidRDefault="00165C54" w:rsidP="00165C54">
      <w:pPr>
        <w:spacing w:after="0"/>
        <w:rPr>
          <w:vanish/>
        </w:rPr>
      </w:pPr>
    </w:p>
    <w:tbl>
      <w:tblPr>
        <w:tblpPr w:leftFromText="180" w:rightFromText="180" w:vertAnchor="text" w:horzAnchor="margin" w:tblpY="1963"/>
        <w:tblW w:w="5000" w:type="pct"/>
        <w:tblLook w:val="00A0" w:firstRow="1" w:lastRow="0" w:firstColumn="1" w:lastColumn="0" w:noHBand="0" w:noVBand="0"/>
      </w:tblPr>
      <w:tblGrid>
        <w:gridCol w:w="5629"/>
        <w:gridCol w:w="6095"/>
        <w:gridCol w:w="3801"/>
      </w:tblGrid>
      <w:tr w:rsidR="00165C54" w:rsidRPr="00A24D4C" w:rsidTr="00165C54">
        <w:tc>
          <w:tcPr>
            <w:tcW w:w="1813" w:type="pct"/>
            <w:vAlign w:val="center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pct"/>
            <w:vAlign w:val="center"/>
          </w:tcPr>
          <w:p w:rsidR="00165C54" w:rsidRPr="00A24D4C" w:rsidRDefault="008E078A" w:rsidP="008E07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224" w:type="pct"/>
            <w:vAlign w:val="center"/>
          </w:tcPr>
          <w:p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165C54" w:rsidRPr="00A24D4C" w:rsidRDefault="00165C54" w:rsidP="00165C54">
      <w:pPr>
        <w:spacing w:after="0" w:line="240" w:lineRule="auto"/>
        <w:rPr>
          <w:rFonts w:ascii="Times New Roman" w:hAnsi="Times New Roman"/>
          <w:sz w:val="24"/>
          <w:szCs w:val="24"/>
        </w:rPr>
        <w:sectPr w:rsidR="00165C54" w:rsidRPr="00A24D4C" w:rsidSect="00165C54">
          <w:pgSz w:w="16867" w:h="11926" w:orient="landscape"/>
          <w:pgMar w:top="565" w:right="565" w:bottom="565" w:left="993" w:header="720" w:footer="720" w:gutter="0"/>
          <w:cols w:space="720"/>
        </w:sectPr>
      </w:pPr>
    </w:p>
    <w:p w:rsidR="00165C54" w:rsidRPr="006E3D71" w:rsidRDefault="006E3D71" w:rsidP="006E3D71">
      <w:pPr>
        <w:keepNext/>
        <w:jc w:val="center"/>
        <w:rPr>
          <w:rFonts w:ascii="Times New Roman" w:hAnsi="Times New Roman"/>
          <w:b/>
          <w:sz w:val="28"/>
          <w:szCs w:val="28"/>
        </w:rPr>
      </w:pPr>
      <w:r w:rsidRPr="006E3D71">
        <w:rPr>
          <w:rFonts w:ascii="Times New Roman" w:hAnsi="Times New Roman"/>
          <w:b/>
          <w:sz w:val="28"/>
          <w:szCs w:val="28"/>
        </w:rPr>
        <w:lastRenderedPageBreak/>
        <w:t>5.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65C54" w:rsidRPr="006E3D71">
        <w:rPr>
          <w:rFonts w:ascii="Times New Roman" w:hAnsi="Times New Roman"/>
          <w:b/>
          <w:sz w:val="28"/>
          <w:szCs w:val="28"/>
        </w:rPr>
        <w:t>Схема лесорастительных условий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30"/>
        <w:gridCol w:w="3024"/>
        <w:gridCol w:w="3243"/>
        <w:gridCol w:w="3028"/>
        <w:gridCol w:w="3028"/>
      </w:tblGrid>
      <w:tr w:rsidR="00165C54" w:rsidRPr="00A24D4C" w:rsidTr="00165C54">
        <w:trPr>
          <w:jc w:val="center"/>
        </w:trPr>
        <w:tc>
          <w:tcPr>
            <w:tcW w:w="987" w:type="pct"/>
            <w:hideMark/>
          </w:tcPr>
          <w:p w:rsidR="00165C54" w:rsidRPr="00A24D4C" w:rsidRDefault="00165C54" w:rsidP="00165C54">
            <w:pPr>
              <w:keepNext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sz w:val="24"/>
                <w:szCs w:val="24"/>
              </w:rPr>
              <w:t>Изменение влажности почвы</w:t>
            </w:r>
          </w:p>
        </w:tc>
        <w:tc>
          <w:tcPr>
            <w:tcW w:w="985" w:type="pct"/>
            <w:hideMark/>
          </w:tcPr>
          <w:p w:rsidR="00165C54" w:rsidRPr="00A24D4C" w:rsidRDefault="00165C54" w:rsidP="00165C54">
            <w:pPr>
              <w:keepNext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sz w:val="24"/>
                <w:szCs w:val="24"/>
              </w:rPr>
              <w:t>А – пески, (бедные почвы)</w:t>
            </w:r>
          </w:p>
        </w:tc>
        <w:tc>
          <w:tcPr>
            <w:tcW w:w="1056" w:type="pct"/>
            <w:hideMark/>
          </w:tcPr>
          <w:p w:rsidR="00165C54" w:rsidRPr="00A24D4C" w:rsidRDefault="00165C54" w:rsidP="00165C54">
            <w:pPr>
              <w:keepNext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sz w:val="24"/>
                <w:szCs w:val="24"/>
              </w:rPr>
              <w:t>В – супеси легкие (относительно бедные)</w:t>
            </w:r>
          </w:p>
        </w:tc>
        <w:tc>
          <w:tcPr>
            <w:tcW w:w="986" w:type="pct"/>
            <w:hideMark/>
          </w:tcPr>
          <w:p w:rsidR="00165C54" w:rsidRPr="00A24D4C" w:rsidRDefault="00165C54" w:rsidP="00165C54">
            <w:pPr>
              <w:keepNext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sz w:val="24"/>
                <w:szCs w:val="24"/>
              </w:rPr>
              <w:t>С – супеси (богатые почвы)</w:t>
            </w:r>
          </w:p>
        </w:tc>
        <w:tc>
          <w:tcPr>
            <w:tcW w:w="986" w:type="pct"/>
            <w:hideMark/>
          </w:tcPr>
          <w:p w:rsidR="00165C54" w:rsidRPr="00A24D4C" w:rsidRDefault="00165C54" w:rsidP="00165C54">
            <w:pPr>
              <w:keepNext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24D4C">
              <w:rPr>
                <w:rFonts w:ascii="Times New Roman" w:hAnsi="Times New Roman"/>
                <w:b/>
                <w:sz w:val="24"/>
                <w:szCs w:val="24"/>
              </w:rPr>
              <w:t>D – суглинки (очень богатые почвы)</w:t>
            </w:r>
          </w:p>
        </w:tc>
      </w:tr>
      <w:tr w:rsidR="00165C54" w:rsidRPr="00A24D4C" w:rsidTr="00165C54">
        <w:trPr>
          <w:jc w:val="center"/>
        </w:trPr>
        <w:tc>
          <w:tcPr>
            <w:tcW w:w="987" w:type="pct"/>
            <w:hideMark/>
          </w:tcPr>
          <w:p w:rsidR="00165C54" w:rsidRPr="00A24D4C" w:rsidRDefault="00165C54" w:rsidP="00165C54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0 – очень сухие</w:t>
            </w:r>
          </w:p>
        </w:tc>
        <w:tc>
          <w:tcPr>
            <w:tcW w:w="985" w:type="pct"/>
          </w:tcPr>
          <w:p w:rsidR="00165C54" w:rsidRPr="00A24D4C" w:rsidRDefault="00165C54" w:rsidP="00165C54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6" w:type="pct"/>
          </w:tcPr>
          <w:p w:rsidR="00165C54" w:rsidRPr="00A24D4C" w:rsidRDefault="00165C54" w:rsidP="00165C54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6" w:type="pct"/>
          </w:tcPr>
          <w:p w:rsidR="00165C54" w:rsidRPr="00A24D4C" w:rsidRDefault="00165C54" w:rsidP="00165C54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6" w:type="pct"/>
            <w:hideMark/>
          </w:tcPr>
          <w:p w:rsidR="00165C54" w:rsidRPr="00A24D4C" w:rsidRDefault="00165C54" w:rsidP="00165C54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165C54" w:rsidRPr="00A24D4C" w:rsidTr="00165C54">
        <w:trPr>
          <w:jc w:val="center"/>
        </w:trPr>
        <w:tc>
          <w:tcPr>
            <w:tcW w:w="987" w:type="pct"/>
            <w:hideMark/>
          </w:tcPr>
          <w:p w:rsidR="00165C54" w:rsidRPr="00A24D4C" w:rsidRDefault="00165C54" w:rsidP="00165C54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1 - сухие</w:t>
            </w:r>
          </w:p>
        </w:tc>
        <w:tc>
          <w:tcPr>
            <w:tcW w:w="985" w:type="pct"/>
            <w:hideMark/>
          </w:tcPr>
          <w:p w:rsidR="00165C54" w:rsidRPr="00A24D4C" w:rsidRDefault="00165C54" w:rsidP="00165C54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56" w:type="pct"/>
            <w:hideMark/>
          </w:tcPr>
          <w:p w:rsidR="00165C54" w:rsidRPr="00A24D4C" w:rsidRDefault="00165C54" w:rsidP="00165C54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86" w:type="pct"/>
            <w:hideMark/>
          </w:tcPr>
          <w:p w:rsidR="00165C54" w:rsidRPr="00A24D4C" w:rsidRDefault="00165C54" w:rsidP="00165C54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86" w:type="pct"/>
            <w:hideMark/>
          </w:tcPr>
          <w:p w:rsidR="00165C54" w:rsidRPr="00A24D4C" w:rsidRDefault="00165C54" w:rsidP="00165C54">
            <w:pPr>
              <w:keepNext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165C54" w:rsidRPr="00A24D4C" w:rsidTr="00165C54">
        <w:trPr>
          <w:jc w:val="center"/>
        </w:trPr>
        <w:tc>
          <w:tcPr>
            <w:tcW w:w="987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2 - свежие</w:t>
            </w:r>
          </w:p>
        </w:tc>
        <w:tc>
          <w:tcPr>
            <w:tcW w:w="985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56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6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65C54" w:rsidRPr="00A24D4C" w:rsidTr="00165C54">
        <w:trPr>
          <w:jc w:val="center"/>
        </w:trPr>
        <w:tc>
          <w:tcPr>
            <w:tcW w:w="987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3 - влажные</w:t>
            </w:r>
          </w:p>
        </w:tc>
        <w:tc>
          <w:tcPr>
            <w:tcW w:w="985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56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165C54" w:rsidRPr="00A24D4C" w:rsidTr="00165C54">
        <w:trPr>
          <w:jc w:val="center"/>
        </w:trPr>
        <w:tc>
          <w:tcPr>
            <w:tcW w:w="987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4 - сырые</w:t>
            </w:r>
          </w:p>
        </w:tc>
        <w:tc>
          <w:tcPr>
            <w:tcW w:w="985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56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86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86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165C54" w:rsidRPr="00A24D4C" w:rsidTr="00165C54">
        <w:trPr>
          <w:jc w:val="center"/>
        </w:trPr>
        <w:tc>
          <w:tcPr>
            <w:tcW w:w="987" w:type="pct"/>
            <w:hideMark/>
          </w:tcPr>
          <w:p w:rsidR="00165C54" w:rsidRPr="00A24D4C" w:rsidRDefault="00165C54" w:rsidP="00165C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5 - мокрые болота</w:t>
            </w:r>
          </w:p>
        </w:tc>
        <w:tc>
          <w:tcPr>
            <w:tcW w:w="985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А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56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6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6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165C54" w:rsidRPr="00A24D4C" w:rsidTr="00165C54">
        <w:trPr>
          <w:jc w:val="center"/>
        </w:trPr>
        <w:tc>
          <w:tcPr>
            <w:tcW w:w="5000" w:type="pct"/>
            <w:gridSpan w:val="5"/>
            <w:hideMark/>
          </w:tcPr>
          <w:p w:rsidR="00165C54" w:rsidRPr="00A24D4C" w:rsidRDefault="00165C54" w:rsidP="00165C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В зоне хвойных смешанных лесов</w:t>
            </w:r>
          </w:p>
        </w:tc>
      </w:tr>
      <w:tr w:rsidR="00165C54" w:rsidRPr="00A24D4C" w:rsidTr="00165C54">
        <w:trPr>
          <w:jc w:val="center"/>
        </w:trPr>
        <w:tc>
          <w:tcPr>
            <w:tcW w:w="987" w:type="pct"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Боры А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-А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56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Субори В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-В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6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Сложные субори, сурамени С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-С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6" w:type="pct"/>
            <w:hideMark/>
          </w:tcPr>
          <w:p w:rsidR="00165C54" w:rsidRPr="00A24D4C" w:rsidRDefault="00165C54" w:rsidP="00165C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Дубравы, рамени 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-D</w:t>
            </w:r>
            <w:r w:rsidRPr="00A24D4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</w:tr>
    </w:tbl>
    <w:p w:rsidR="00165C54" w:rsidRPr="00A24D4C" w:rsidRDefault="00165C54" w:rsidP="00165C5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65C54" w:rsidRPr="00A24D4C" w:rsidRDefault="006E3D71" w:rsidP="00165C5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="00165C54" w:rsidRPr="00A24D4C">
        <w:rPr>
          <w:rFonts w:ascii="Times New Roman" w:hAnsi="Times New Roman"/>
          <w:b/>
          <w:sz w:val="24"/>
          <w:szCs w:val="24"/>
        </w:rPr>
        <w:t xml:space="preserve">. Категории защитных лесов </w:t>
      </w:r>
    </w:p>
    <w:tbl>
      <w:tblPr>
        <w:tblW w:w="4458" w:type="pct"/>
        <w:tblLook w:val="00A0" w:firstRow="1" w:lastRow="0" w:firstColumn="1" w:lastColumn="0" w:noHBand="0" w:noVBand="0"/>
      </w:tblPr>
      <w:tblGrid>
        <w:gridCol w:w="4635"/>
        <w:gridCol w:w="9054"/>
      </w:tblGrid>
      <w:tr w:rsidR="00165C54" w:rsidRPr="00A24D4C" w:rsidTr="00165C54">
        <w:tc>
          <w:tcPr>
            <w:tcW w:w="1693" w:type="pct"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Целевое назначение, категория защит. лесов</w:t>
            </w:r>
          </w:p>
        </w:tc>
        <w:tc>
          <w:tcPr>
            <w:tcW w:w="3307" w:type="pct"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 xml:space="preserve">- Целевое назначение, категория </w:t>
            </w:r>
            <w:r w:rsidR="006E3D71">
              <w:rPr>
                <w:rFonts w:ascii="Times New Roman" w:hAnsi="Times New Roman"/>
                <w:sz w:val="24"/>
                <w:szCs w:val="24"/>
              </w:rPr>
              <w:t>защи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тности лесов</w:t>
            </w:r>
          </w:p>
        </w:tc>
      </w:tr>
      <w:tr w:rsidR="00165C54" w:rsidRPr="00A24D4C" w:rsidTr="00165C54">
        <w:tc>
          <w:tcPr>
            <w:tcW w:w="1693" w:type="pct"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7" w:type="pct"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C54" w:rsidRPr="00A24D4C" w:rsidTr="00165C54">
        <w:tc>
          <w:tcPr>
            <w:tcW w:w="1693" w:type="pct"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леса, расп. в водоохран. зонах</w:t>
            </w:r>
          </w:p>
        </w:tc>
        <w:tc>
          <w:tcPr>
            <w:tcW w:w="3307" w:type="pct"/>
            <w:hideMark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 леса, расположенные в водоохранных зонах -</w:t>
            </w:r>
          </w:p>
        </w:tc>
      </w:tr>
      <w:tr w:rsidR="00165C54" w:rsidRPr="00A24D4C" w:rsidTr="00165C54">
        <w:tc>
          <w:tcPr>
            <w:tcW w:w="1693" w:type="pct"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защит. пол. лесов ж/д и а/д</w:t>
            </w:r>
          </w:p>
        </w:tc>
        <w:tc>
          <w:tcPr>
            <w:tcW w:w="3307" w:type="pct"/>
            <w:hideMark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-защитные полосы лесов, расположенные вдоль железнодорожных путей общего пользования, федеральных автомобильных дорог общего пользования, автомобильных дорог общего пользования, находящихся в собственности субъектов Российской Федерации</w:t>
            </w:r>
          </w:p>
        </w:tc>
      </w:tr>
      <w:tr w:rsidR="00165C54" w:rsidRPr="00A24D4C" w:rsidTr="00165C54">
        <w:tc>
          <w:tcPr>
            <w:tcW w:w="1693" w:type="pct"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зеленые зоны</w:t>
            </w:r>
          </w:p>
        </w:tc>
        <w:tc>
          <w:tcPr>
            <w:tcW w:w="3307" w:type="pct"/>
            <w:hideMark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  <w:r w:rsidRPr="00A24D4C">
              <w:t xml:space="preserve"> 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зеленые зоны</w:t>
            </w:r>
          </w:p>
        </w:tc>
      </w:tr>
      <w:tr w:rsidR="00165C54" w:rsidRPr="00A24D4C" w:rsidTr="00165C54">
        <w:tc>
          <w:tcPr>
            <w:tcW w:w="1693" w:type="pct"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лесопарковые зоны</w:t>
            </w:r>
          </w:p>
        </w:tc>
        <w:tc>
          <w:tcPr>
            <w:tcW w:w="3307" w:type="pct"/>
            <w:hideMark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  <w:r w:rsidRPr="00A24D4C">
              <w:t xml:space="preserve"> 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лесопарковые зоны</w:t>
            </w:r>
          </w:p>
        </w:tc>
      </w:tr>
      <w:tr w:rsidR="00165C54" w:rsidRPr="00A24D4C" w:rsidTr="00165C54">
        <w:tc>
          <w:tcPr>
            <w:tcW w:w="1693" w:type="pct"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запрет. пол. лес., вдоль вод.</w:t>
            </w:r>
          </w:p>
        </w:tc>
        <w:tc>
          <w:tcPr>
            <w:tcW w:w="3307" w:type="pct"/>
            <w:hideMark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  <w:r w:rsidRPr="00A24D4C">
              <w:t xml:space="preserve"> 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запретные полосы лесов, расположенные вдоль водных объектов</w:t>
            </w:r>
          </w:p>
        </w:tc>
      </w:tr>
      <w:tr w:rsidR="00165C54" w:rsidRPr="00A24D4C" w:rsidTr="00165C54">
        <w:trPr>
          <w:trHeight w:val="228"/>
        </w:trPr>
        <w:tc>
          <w:tcPr>
            <w:tcW w:w="1693" w:type="pct"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нерестоохранные полосы</w:t>
            </w:r>
          </w:p>
        </w:tc>
        <w:tc>
          <w:tcPr>
            <w:tcW w:w="3307" w:type="pct"/>
            <w:hideMark/>
          </w:tcPr>
          <w:p w:rsidR="00165C54" w:rsidRPr="00A24D4C" w:rsidRDefault="00165C54" w:rsidP="00165C54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-</w:t>
            </w:r>
            <w:r w:rsidRPr="00A24D4C">
              <w:t xml:space="preserve"> </w:t>
            </w:r>
            <w:r w:rsidRPr="00A24D4C">
              <w:rPr>
                <w:rFonts w:ascii="Times New Roman" w:hAnsi="Times New Roman"/>
                <w:sz w:val="24"/>
                <w:szCs w:val="24"/>
              </w:rPr>
              <w:t>нерестоохранные полосы лесов</w:t>
            </w:r>
          </w:p>
        </w:tc>
      </w:tr>
    </w:tbl>
    <w:p w:rsidR="00165C54" w:rsidRDefault="00165C54" w:rsidP="00165C54">
      <w:pPr>
        <w:pStyle w:val="a3"/>
        <w:rPr>
          <w:rFonts w:ascii="Courier New" w:hAnsi="Courier New" w:cs="Courier New"/>
          <w:sz w:val="18"/>
          <w:szCs w:val="18"/>
        </w:rPr>
      </w:pPr>
    </w:p>
    <w:p w:rsidR="00165C54" w:rsidRDefault="00165C54" w:rsidP="00165C54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1.8   8С2Е+Б            1  21   С    60  21  24 3  2  1  ССЛЖ   0.9  31   56    45    1  1.8            5.4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С2                     11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6.3   6С2Е2ОС+Б         1  24   С    75  22  28 4  3  2  ССЛЖ   0.3  12   76    46    1  9.4            12.6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28          С3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70  30  40                                 15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45  13  12                 0.3  5    32    32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3.6   7С3Е              1  25   С    85  25  32 5  4  1  ССЛЖ   0.7  31   112   78    1  3.6            3.6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32          С3                     34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4.5   8С2Е+Б,Е          1  26   С    100 27  36 5  4  1  ССЛЖ   0.4  19   86    69    1  4.5            4.5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1.5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1  12   Б    20  12  10 2  1  1  СЧ     0.5  5    8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В3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8Е2С              2  4    Е    16  4   6                  0.4  1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4   6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Густой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2002, 888, состояние Неудовлетворительные, причина гибели / неуд.сост. заглушение листв.пор.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2.9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1  12   Б    20  12  10 2  1  1  СЧ     0.6  6    17    10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В3                 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4    Е    17  4   4                  0.4  1    3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Густой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2001, 888, состояние Неудовлетворительные, причина гибели / неуд.сост. заглушение листв.пор.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1.8   5С5Е+ОС,Б,Е       1  24   С    100 25  32 5  4  2  СЧ     0.4  17   31    15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4.6   6С3Е1Б+С          1  21   С    60  21  20 3  2  1  СЧ     0.8  28   129   77    1  4.6            6.9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39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22            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2.2   5С1Е3Б1ОС         1  25   С    75  24  24 4  3  1  ССЛЖ   0.4  18   40    20    1  2.2            2.2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4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2.0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6Е2Б2ОС           1  4    Е    12  3   4  1  1  2  ЕСЛЖ   0.7  2    4     2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5   4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5   4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КРЛ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2006,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2.4   6Е4С+Б            1  22   Е    65  20  24 4  3  2  ЕСЛЖ   0.4  16   38    23    2  2.4            2.4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26  36          С3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1.1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5    Е    12  4   4  1  1  1  ЕЧ     0.8  4    4     2                                  30%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6   6           В3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6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КРЛ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2006,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2.6   6С4Е+Б            1  23   С    85  23  28 5  4  2  ССЛЖ   0.5  19   49    29    1  2.6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28          С3                     20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0.2   6С2Е2Б            1  21   С    60  21  24 3  2  1  ССЛЖ   0.8  28   6     4     1  0.2            0.3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С3                     1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0.1   4С1Е3ОС2Б         1  22   С    65  21  24 4  3  1  ССЛЖ   0.6  23   2     1     1  0.1            0.1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С3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0.7   5С5Е              1  24   С    90  25  24 5  4  2  СЧ     0.4  17   12    6     2  0.7            0.7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МЛ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разновозрастное, насаждение пройдено рубкой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4.5   10С               1  25   С    85  25  28 5  4  1  ССЛЖ   0.6  26   117   117   1  4.5            4.5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С2                            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2.1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1  9    Б    15  9   10 2  1  1  ЕЧ     0.6  4    8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9   12          В3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3    Е    17  3   4                  0.4  0.8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2001, 888, состояние Неудовлетворительные, причина гибели / неуд.сост. заглушение листв.пор.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5.0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4С2Е2Б2ОС         1  7    С    16  6   6  1  1  1  СЧ     0.8  6    30    12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5   6           В3                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8                             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9   10                            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2002,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2.3   7Б1ОС1С1Е         1  8    Б    15  9   10 2  1  1  СЧ     0.7  5    11    8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9   12          В3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7   10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6   8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(5) 1 м, 0.5 тыс.шт/га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1.4   7Б2ОС1Е           1  10   Б    15  10  10 2  1  1  СЧ     0.7  5    7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12          В3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20  8   12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24   С    70  24  26                                                    7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КРЛ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0.8   4Б4ОС2Е           1  11   Б    20  12  10 2  1  1  СЧ     0.7  6    5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В3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8   8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5С5Е                 20   С    60  20  24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                   1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Густой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1.8   6С4Е+Б            1  22   С    75  22  28 4  3  2  СЧ     0.3  11   20    12    2  1.8            1.8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26          В3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11   Е    40  11  12                 0.4  6    11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1.0   6Е4С              1  22   Е    75  22  24 4  3  2  ЕЧ     0.3  12   12    7     2  1  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0.8   6Б3ОС1Е           1  12   Б    25  12  10 3  2  2  ЕСЛЖ   0.7  7    6     3     2  0.8            0.8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14          С3                     2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12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85  25  36                                                    1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0.6   9Б1Е+ОС,С         1  6    Б    10  6   4  1  1  1  СЧ     0.8  3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6   6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Густой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1.1   8Б1С1Е+Е          1  25   Б    65  25  22 7  4  1  ССЛЖ   0.7  22   24    20    2  1.1            1.6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25  36          С3                     2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1.4   10С+Е             1  25   С    85  25  28 5  4  1  ССЛЖ   0.7  31   43    43    1  1.4            1.4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С2                            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2.5   7Б2ОС1Е+С         1  14   Б    25  14  12 3  2  1  ЕСЛЖ   0.8  10   25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16          С3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11  12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2.8   5С5Е+Б            1  26   С    90  26  32 5  4  1  ССЛЖ   0.5  22   62    31    1  5.6            2.8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31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0.6   7Б3С              1  11   Б    20  12  10 2  1  1  СБР    0.6  6    4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10  12          В2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0.3   5Б3ОС2С           1  9    Б    15  9   10 2  1  1  ССЛЖ   0.6  4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9   10          С2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7   10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0.7   5С5Б              1  7    С    15  6   8  1  1  1  СБР    0.8  6    4     2                                  Прочист. 2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8           В2                     2      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0.5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1.5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0.2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0.4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0.3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1.3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69.0                                                                      1098           48        9    53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631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298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0.3   8Е1С1Б+ОС         1  24   Е    110 24  24 6  4  3  ЕСЛЖ   0.6  27   8     6     2  0.3            0.3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С3                     1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ЧР, ШП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овраг, состав неоднородный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0.9   7Е2С1Б+ОС         1  26   Е    110 26  36 6  4  2  ССЛЖ   0.7  35   32    23    2  1.8            1.4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6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32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1.9   7С3Е+Б            1  24   С    70  24  24 4  2  1  ССЛЖ   0.8  34   65    46    1  1.9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19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3.0   7Е3С+Б,ОС         1  24   Е    110 24  24 6  4  3  ЕЧ     0.6  27   81    57    2  4.5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В3                     24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15.3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9С1Б+Е,ОЛС        1  23   С    62  23  20 4  2  1А ССЛЖ   0.9  36   551   496   1  22.9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С3                     55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ЛП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5.1   7С3Е+ОС,Е         1  26   С    110 26  32 6  4  2  ССЛЖ   0.7  32   163   114   1  7.6            5.1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49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7.5   7Е3С+Б            1  26   Е    110 26  28 6  4  2  ЕСЛЖ   0.7  35   262   183   2  11.2           7.5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79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 - 10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2.0   7Е3С+Б            1  26   Е    110 26  24 6  4  2  ЕСЛЖ   0.7  35   70    49    2  2              2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21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 Редкий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12.4  8С2Е+Б            1  26   С    110 26  32 6  4  2  ССЛЖ   0.7  32   397   318   1  12.4           12.4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79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2.5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8С2Б+Е            1  23   С    70  23  20 4  2  1  ССЛЖ   0.9  36   90    72    1  2.5            2.5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26          С3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1948,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1.1   5С2Е3Б            1  21   С    65  21  24 4  2  1  ССЛЖ   0.8  28   31    16    1  1.1                       Проходн.1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С3                     6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2.6   5С5Е              1  26   С    90  26  28 5  3  1  ССЛЖ   0.4  18   47    23    1  3.9            2.6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разновозрастное, насаждение пройдено рубкой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0.8   5Е3С2Б            1  26   Е    110 26  24 6  4  2  ЕСЛЖ   0.6  30   24    12    2  0.8            0.8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7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36            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8.1   7С3Е+Б,Е          1  25   С    110 25  32 6  4  2  ССЛЖ   0.8  35   284   199   1  8.1            8.1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85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0.5   8Б2С              1  10   Б    15  10  10 2  1  1  СБР    0.7  5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8   12          В2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0.2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0.7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56  0.2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57  0.1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0.5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64.5                                                                      2106           81             43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1421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592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0.3   6Е3С1Б+ОС,ОЛС     1  25   Е    95  24  24 5  3  2  ЕСЛЖ   0.6  28   8     5     2  0.3            0.3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ШП, Р Редкий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- 15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овраг, состав неоднородный, полнота неравномерная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0.1   10Б               1  2    Б    5   2   2  1  1  1  ЕСЛЖ   0.6  0.6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18.9  4С4Е1Б1ОС+ОЛС     1  26   С    95  26  32 5  3  1  ССЛЖ   0.6  27   510   204   1  66.2           37.8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204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32                                 51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                       51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ЧР, ИВК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- 15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овраг, полнота неравномерная, состав неоднородный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58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0.1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59  0.1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0.1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19.5                                                                      519            66             38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207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209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51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153.0                                                                     3724           196       9    133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2259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1100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262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103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5.8   5Е3Е2С+Б,ОС       1  24   Е    110 25  28 6  4  2  ЕСЛЖ   0.5  22   128   64    2  8.7            8.7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20  20          С3                     38    2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28  36                             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0.3   7Е3Б              1  15   Е    40  15  12 2  1  1  ЕЧ     0.8  18   5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1.9   9С1Е              1  22   С    60  22  20 3  2  1  ССЛЖ   0.8  30   57    51    1  1.9            1.9        Прорежив.2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6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8.5   6Е4С+Б            1  26   Е    110 26  24 6  4  2  ЕСЛЖ   0.7  36   306   184   2  12.8           12.8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122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8.2   5С5Е              1  24   С    110 26  32 6  4  2  ССЛЖ   0.6  25   205   102   1  8.2            8.2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С3                     103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0.3   5С2Е3Б            1  24   С    65  24  24 4  2  1  СЧ     0.7  30   9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2.6   7С2Е1Б            1  23   С    70  24  28 4  2  1  СЧ     0.9  37   96    67    1  2.6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В3                     19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26            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1.4   5С5Е              1  26   С    110 27  32 6  4  2  ССЛЖ   0.6  28   39    20    1  1.4            1.4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32          С3                     19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9.0   6Е4С+Б            1  26   Е    110 25  28 6  4  2  ЕСЛЖ   0.6  30   270   162   2  9              9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108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0.9   8Б1ОС1Е+С         1  16   Б    30  16  12 3  2  1  ЕСЛЖ   0.7  11   10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14          С3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14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7.8   6С4Е              1  24   С    80  24  28 4  2  1  ССЛЖ   0.8  34   265   159   1  7.8            11.7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106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6.0   6С4Е+Б            1  26   С    110 27  32 6  4  2  СЧ     0.7  32   192   115   2  6              9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77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1.1   9Б1С+Е            1  26   Б    75  26  24 8  4  1  ССЛЖ   0.8  26   29    26    2  1.1            1.6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С3                     3     1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5.6   5С5Е+Б            1  25   С    110 26  32 6  4  2  ССЛЖ   0.6  26   146   73    1  5.6            5.6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73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4.0   3С2Е4Б1ОС         1  21   С    60  21  20 3  2  1  ССЛЖ   0.8  28   112   34    1  4                         Прорежив.2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С3                     22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                       45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  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4.3   5С3Е2Б+Е          1  26   С    110 27  28 6  4  2  ССЛЖ   0.7  33   142   71    1  4.3            4.3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С3                     43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28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1.2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7С3Б+Е            1  24   С    70  24  24 4  2  1  ССЛЖ   0.8  34   41    29    1  1.2            2.4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1948,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3.3   6С3Е1Б+Е          1  26   С    110 27  32 6  4  2  ССЛЖ   0.6  28   92    55    1  3.3            3.3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28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0.2   8Б2С              1  8    Б    15  9   10 2  1  1  ССЛЖ   0.8  5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6   6           С2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0.5   5С5Е              1  26   С    110 27  32 6  4  2  ССЛЖ   0.6  28   14    7     1  0.5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7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2.9   7С2Е1Б            1  24   С    75  24  24 4  2  1  ССЛЖ   0.7  29   84    59    1  2.9            4.3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4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1.7   7Б3Е+ИВД,С        1  15   Б    30  16  10 3  2  1  ЕСЛЖ   0.8  11   19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12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ИВК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2.0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8С2Б+Е            1  24   С    71  24  24 4  2  1  ССЛЖ   0.8  34   68    54    1  2              2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С3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4.7   6Е3С1Б            1  25   Е    110 25  28 6  4  2  ЕСЛЖ   0.5  24   113   68    2  4.7            4.7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С3                     34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3.9   4Е3С2ОС1Б         1  25   Е    85  25  24 5  3  1  ЕСЛЖ   0.5  23   90    36    2  3.9            5.8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С3                 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40                                 18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4.3   10Е+С,Б,ОС        1  24   Е    85  24  24 5  3  2  ЕСЛЖ   0.4  18   77    77    2  6.4            4.3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1.4   5Е3С2Б            1  25   Е    110 25  24 6  4  2  ЕСЛЖ   0.5  24   34    17    2  1.4            2.1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С3                     10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8С2Б+Е            1  24   С    76  24  24 4  2  1  СЧ     0.7  29   14    11    1  0.8            0.5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1.4   9Б1Е              1  20   Б    45  20  16 5  2  1  ЕСЛЖ   0.8  18   25    23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0.6   8Б2Е+С            1  16   Б    30  16  10 3  2  1  ЕСЛЖ   0.8  12   7     6     1                            Прорежив.3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12          С3                     1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0.4   Прочие земли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1.8   Культуры несомкнувшиеся   С                          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2   1   1           С3     55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0.5 тыс. шт/га, состояние Неудовлетворительные, причина гибели / неуд.сост. неблаг.климат.условия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0.9   Культуры несомкнувшиеся   С                          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2   1   1           С3     40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0.5 тыс. шт/га, состояние Неудовлетворительные, причина гибели / неуд.сост. неблаг.климат.условия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0.5   Культуры несомкнувшиеся   С                          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2   1   1           С3     40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0.5 тыс. шт/га, состояние Неудовлетворительные, причина гибели / неуд.сост. неблаг.климат.условия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0.3   Дорога автом.иск.покр.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5 м, протяженность 0.7 км, состояние удовлетворительное, Общего пользования, Грунтовая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укрепленная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0.5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2.1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0.2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1.3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101.0                                                                     2690           100            104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1243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1181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236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4.1   5Е3С1Б1ОС+ОЛС     1  27   Е    95  27  28 5  3  1  ЕСЛЖ   0.6  32   131   66    2  4.1            6.1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40          С3                     39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13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13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ЧР, КРЛ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- 15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овраг, полнота неравномерная, состав неоднородный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13.6  5Е2С2ОЛС1Б+ОС     1  26   Е    95  26  28 5  3  1  ЕСЛЖ   0.5  24   326   163   2  13.6           13.6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65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50  23  22                                 65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70  27  28                                 33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10С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ЧР, ШП Редкий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3.0   5Е3Е2С+Б,ОС       1  25   Е    110 27  28 6  4  2  ЕСЛЖ   0.7  33   99    49    2  4.5            4.5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20  18          С3                     30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28  32            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1.8   7Е3С+Б,ОС         1  26   Е    80  25  24 4  2  1  ЕСЛЖ   0.7  34   61    43    2  2.7            2.7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3.3   4Е3Е2С1Б+ОС       1  25   Е    100 26  28 5  3  2  ЕСЛЖ   0.7  32   106   42    2  3.3            5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20  22          С3                     32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28  36            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80  28  32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1.7   6Е4С              1  26   Е    95  25  28 5  3  2  ЕСЛЖ   0.6  30   51    31    2  1.7            3.4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0.4   8Б2Е+С            1  16   Б    30  16  10 3  2  1  ЕСЛЖ   0.7  11   4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12          С3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0.3   6Е4С+Б            1  26   Е    95  25  28 5  3  2  ЕСЛЖ   0.6  30   9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1.2   6Е3С1Б            1  27   Е    95  26  28 5  3  1  ЕСЛЖ   0.5  26   31    19    2  1.2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28  36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28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2.5   6Б3Е1С+ОС,ОЛС     1  25   Б    75  26  22 8  4  1  ЕСЛЖ   0.6  19   48    29    2  2.5            2.5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26  36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6.9   4Е3С2ОС1Б         1  25   Е    75  25  24 4  2  1  ЕСЛЖ   0.5  24   166   66    2  6.9            10.3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С3                     50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40                                 33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17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овраг, состав неоднородный, полнота неравномерная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4.9   Прочие земли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2.1   Культуры несомкнувшиеся   С                          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2   1   1           С3     50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0.5 тыс. шт/га, состояние Неудовлетворительные, причина гибели / неуд.сост. неблаг.климат.условия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0.9   Культуры несомкнувшиеся   С                          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2   1   1           С3     40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0.5 тыс. шт/га, состояние Неудовлетворительные, причина гибели / неуд.сост. неблаг.климат.условия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0.2   6Е3С1Б            1  27   Е    90  26  28 5  3  1  ЕСЛЖ   0.5  26   5     3     2  0.2            0.2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28  36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28                                  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0.1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47.0                                                                      1037           41             50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254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564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65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148.0                                                                     3727           141            153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2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1496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1745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345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76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65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3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8.6   6С3Е1Б            1  25   С    90  26  28 5  4  1  СЧ     0.6  27   232   139   1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70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23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5Е5Б+Е            1  12   Е    33  11  10 2  1  2  ЕСЛЖ   0.7  10   26    13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С3                     13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27   С    90  27  36                                                    4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11.0  8С2Е+Б            1  26   С    85  26  32 5  4  1  СЧ     0.7  32   352   282   1  11             11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70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3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13.8  6С3Е1Б+ОС,Е       1  25   С    85  26  32 5  4  1  СЧ     0.6  27   373   224   1  13.8           20.7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112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37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волока, состав неоднородный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3С2Е3Б2ОС         1  24   С    69  24  24 4  3  1  СЧ     0.7  30   63    19    1  2.1            2.1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В3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18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                       13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1949,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6.5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10С+Б             1  24   С    69  24  24 4  3  1  СЧ     0.8  34   221   221   1  6.5            6.5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1949,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неравномерная, состав неоднородный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3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1  23   С    68  23  24 4  3  1  СБР    0.8  32   64    64    1  2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2.4   6Б4С+Е            1  25   Б    70  25  24 7  4  1  СЧ     0.8  26   62    37    2  2.4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25    1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9.2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9С1Б+Е            1  24   С    67  24  24 4  3  1  СЧ     0.8  34   313   282   1  9.2            9.2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31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волока, состав неоднородный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7.1   6С3Е1Б+Е          1  24   С    90  24  28 5  4  2  СЧ     0.5  21   149   89    2  7.1            7.1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45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3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11.6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7С1Е2Б+ОС         1  24   С    69  24  24 4  3  1  СЧ     0.7  29   336   235   1  11.6           11.6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34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67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1949,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волока, полнота неравномерная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0.3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1  12   Б    20  12  10 2  1  1  ЕБР    0.7  7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4    Е    23  4   6                  0.4  1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1995,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0.4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7    Е    18  5   6  1  1  4  ЕЧ     0.7  5    2     1                                  30%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9   8           В3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9   10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2000,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3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5.5   5С3Е2Б+С          1  24   С    85  25  28 5  4  1  СЧ     0.6  26   143   71    1  5.5            5.5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43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29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120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волока, состав неоднородный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15.8  5Б3ОС2С+Е         1  26   Б    70  26  24 7  4  1  СЧ     0.6  20   316   158   2  15.8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В3                     95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63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2.1   5С5Е              1  24   С    75  26  32 4  3  1  СЧ     0.3  13   27    14    1  2.1            2.1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28          В3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2.7   4С2Е4Б+ОС         1  25   С    85  25  28 5  4  1  СЧ     0.7  30   81    32    1  2.7            4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16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33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3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2.5   7С3Е+Б,Е          1  26   С    85  26  32 5  4  1  СЧ     0.5  23   58    41    1  2.5            5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17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1.7   8Е2С+Б,ОС         1  23   Е    75  22  24 4  3  2  ЕЧ     0.4  17   29    23    2  1.7            2.5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10С+Е             1  25   С    76  25  24 4  3  1  ССЛЖ   0.8  35   56    56    1  1.6            2.4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2.6   7Б1ОС2С+Е         1  26   Б    65  26  24 7  4  1  СЧ     0.6  20   52    37    2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В3                     5 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26  30            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3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0.7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15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0.2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1  25   С    76  25  24 4  3  1  СЧ     0.8  35   56    56    1  1.6            1.6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0.6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15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3.5   5С5Е+Б            1  23   С    75  24  28 4  3  1  СЧ     0.4  16   56    28    1  3.5            3.5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В3                     28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3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1.2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0.6   5С3Е2Б+ОС         1  25   С    85  25  28 5  4  1  СЧ     0.6  26   16    8     1  0.6            0.6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5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1.1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15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0.8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0.2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3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0.4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1.8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123.0                                                                     3085           103       4    96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1965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503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504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113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123.0                                                                     3085           103       4    96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1965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503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504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113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4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2.7   5Б3ОС1С1Е         1  26   Б    75  26  24 8  4  1  ССЛЖ   0.3  10   27    13    2  2.7            4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С3                     8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5.6   5Б1ОС4С+Е         1  26   Б    70  26  24 7  4  1  ССЛЖ   0.5  16   90    45    2  5.6            5.6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С3                     9     3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8.1   7С1Е2Б            1  24   С    85  25  24 5  4  1  ССЛЖ   0.7  30   243   170   1  8.1            12.2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С3                     24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49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0.9   8С2Б              1  25   С    85  25  24 5  4  1  ССЛЖ   0.6  26   23    18    1  0.9            0.9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С3                     5     2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4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26.0  Культуры лесные                                                                                              Проходн.1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7С3Б+Е            1  23   С    60  23  24 3  2  1  ССЛЖ   0.8  32   832   582   1  26             39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С3                     250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1958,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0.5   4С1Е2Б3ОС         1  24   С    75  24  28 4  3  1  СЧ     0.5  21   10    4     1  0.5            0.8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В3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3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1.7   8Б2С+Е            1  27   Б    70  27  24 7  4  1  ССЛЖ   0.7  24   41    33    2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30          С3                     8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4.7   5Е3Б2ОС           1  22   Е    70  22  24 4  3  1  ЕСЛЖ   0.3  12   56    28    2  7              9.4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26          С3                     17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36                                 11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Густой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4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0.7   6С2Е2Б            1  20   С    60  20  24 3  2  1  ССЛЖ   0.8  26   18    10    1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24          С2                     4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24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диаметр варьирует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17.0  6С1Е3Б            1  21   С    60  21  24 3  2  1  СЧ     0.8  28   476   285   1  17             17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48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143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2.3   6Б1ОС2С1Е         1  26   Б    75  26  24 8  4  1  ССЛЖ   0.6  20   46    27    2  2.3            2.3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С3                     5 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0.7   8С1Е1Б            1  21   С    60  21  24 3  2  1  ССЛЖ   0.8  28   20    16    1  0.7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24          С2                     2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22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4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3.2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1  12   Б    20  12  10 2  1  1  ЕСЛЖ   0.6  6    19    15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С2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2    Е    16  2   2                  0.4  0.4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1995,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6.2   Насажд.из подроста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13   Е    40  13  12 2  1  2  ЕСЛЖ   0.4  7    43    34    2  6.2            9.3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16          С3                     9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25   Б    65  25  22                                                    6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Густой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4.2   9Б1Е+С            1  26   Б    75  26  24 8  4  1  ЕСЛЖ   0.5  16   67    60    2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26          С3                     7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0.6   5Б1ОС2С2Е         1  25   Б    75  26  24 8  4  1  ССЛЖ   0.7  23   14    7     2  0.6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С3                     1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28            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4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10.8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9С1Б+Е            1  23   С    68  23  24 4  3  1  ССЛЖ   0.8  32   346   311   1  10.8           10.8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С3                     35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              1  16   С    51  17  18 3  2  2  СДМ    0.7  18   18    9     1  1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18          В4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1.8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30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0.9   8С2Б+Е            1  24   С    75  24  24 4  3  1  СЧ     0.7  29   26    21    1  0.9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В3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4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0.9   8Б1ОС1С           1  22   Б    55  22  20 6  3  2  СЧ     0.7  18   16    12    1  0.9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В3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23  28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1.0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1  16   Б    35  16  12 4  2  2  ЕСЛЖ   0.6  10   10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6    Е    32  6   6                  0.4  2    2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10.1  8Б1ОС1С           1  26   Б    80  26  24 8  4  1  СЧ     0.6  20   202   162   2  10.1           15.2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В3                     20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1.0   5С4Е1Б            1  25   С    80  26  28 4  3  1  ССЛЖ   0.3  13   13    7     1  1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С3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4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29.5  5Б4ОС1Е+С         1  22   Б    55  22  22 6  3  2  ССЛЖ   0.4  10   295   147   2  29.5           44.2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28          С3                     118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30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0.5   9С1Б+Е            1  26   С    85  26  28 5  4  1  ССЛЖ   0.5  23   12    11    1  0.8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С3                     1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10   Е    30  10  10 2  1  2  ЕСЛЖ   0.7  9    13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10          С3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6С4Б+Е            1  22   С    65  22  24 4  3  1  ССЛЖ   0.7  27   35    21    1  1.3            2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С3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1953,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4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0.5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30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2.2   5С2Е3Б            1  24   С    85  25  28 5  4  1  СЧ     0.6  25   55    28    1  2.2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В3                     11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16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1.9   6С4Е+Б            1  26   С    100 27  36 5  4  1  ССЛЖ   0.4  19   36    22    1  1.9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9.8   9Б1ОС+С,Е         1  25   Б    80  25  24 8  4  2  ССЛЖ   0.7  22   216   194   2  9.8            14.7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36          С3                     22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1.1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2.7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4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0.3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1.1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5.5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162.0                                                                     3321           148       6    187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1596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228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1294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203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162.0                                                                     3321           148       6    187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1596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228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1294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203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5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3.4   4Е1С5Б+ОС         1  25   Е    90  24  24 5  4  2  ЕСЛЖ   0.6  27   92    37    2  3.4            5.1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С3                     9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46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1.7   6Б1ОС3Е+С         1  24   Б    70  25  24 7  4  1  ЕСЛЖ   0.7  22   37    22    2  1.7            1.7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С3                     4 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0.5   10Б               1  7    Б    15  7   8  2  1  2  ЕПРЧ   0.6  3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3.9   5Е2С2Б1ОС         1  24   Е    75  23  24 4  3  1  ЕСЛЖ   0.3  13   51    26    2  5.8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5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5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5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4.1   8Б1Е1С            1  26   Б    70  26  24 7  4  1  ЕСЛЖ   0.7  23   94    76    2  4.1            4.1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26          С3                     9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3.0   5Е2С2Б1ОС         1  25   Е    85  25  24 5  4  1  ЕСЛЖ   0.4  19   57    29    2  3              3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С3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                       6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5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7.8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9С1Б+Е            1  22   С    67  22  24 4  3  1  СЧ     0.7  26   203   183   1  7.8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В3                     20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                        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8С2Б+Е            1  18   С    51  18  18 3  2  1  СЧ     0.7  20   38    30    1  1.9            1.9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20          В3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5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13.6  5Б2ОС2Е1С+Е       1  23   Б    65  24  22 7  4  2  ЕСЛЖ   0.7  20   272   137   2  13.6           13.6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С3                     54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54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27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2.1   7Б2С1Е            1  25   Б    65  25  24 7  4  1  ЕСЛЖ   0.7  22   46    32    2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С3                     9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ИВК, Р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3.3   3С2Е4Б1ОС         1  24   С    75  24  24 4  3  1  ССЛЖ   0.4  16   53    16    1  3.3            3.3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С3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21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36                                 5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2.9   5С2Е3Б            1  22   С    60  22  24 3  2  1  СЧ     0.8  29   84    42    1  2.9            4.3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В3                     17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                       25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5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1.5   7Б3С              1  25   Б    70  25  24 7  4  1  ССЛЖ   0.7  22   33    23    2  1.5            1.5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10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1.4   5Б2ОС2С1Е         1  24   Б    65  25  22 7  4  1  ЕСЛЖ   0.6  19   27    14    2  2.1            1.4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5 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3.6   7Б1ОС2Е+С,Е       1  25   Б    55  25  24 6  3  1  ЕСЛЖ   0.7  22   79    55    1  3.6            3.6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8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5.0   Насажд.из подроста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1  14   Е    45  14  12 3  2  2  ЕСЛЖ   0.5  10   50    50    1  5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24   Б    60  24  22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5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0.1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0.3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0.2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2.3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60.0                                                                      1216           60             44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362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266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501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60.0                                                                      1216           60             44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362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266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501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61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6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6С4Б+Е            1  24   С    73  24  24 4  3  1  ССЛЖ   0.8  34   24    14    1  0.7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0.5   8Б2С              1  25   Б    65  25  22 7  4  1  СЧ     0.6  19   10    8     2  0.5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2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4.8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10С+Б,Е           1  24   С    73  24  24 4  3  1  ССЛЖ   0.7  29   139   139   1  4.8            7.2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1.2   10Б+С             1  25   Б    70  25  24 7  4  1  ССЛЖ   0.6  19   23    23    2  1.2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С3                            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6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6.9   4С3Е3Б            1  24   С    85  24  28 5  4  2  ССЛЖ   0.5  21   145   57    1  10.3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44    2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44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3.1   8Б2С+Е,С          1  20   Б    45  20  16 5  2  1  СЧ     0.8  17   53    43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19  20          В3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7.6   8Б1ОС1Е           1  25   Б    60  25  24 6  3  1  ССЛЖ   0.6  19   144   116   2  7.6            7.6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С3                     14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  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5.2   8Б1Е1ОС+С         1  24   Б    55  24  20 6  3  1  СЧ     0.5  15   78    62    2  5.2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8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6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2.0   9Б1Е+С            1  20   Б    45  20  16 5  2  1  СЧ     0.8  17   34    31    1  2              2          Проходн.1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В3                     3 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3.3   8Б1ОС1Е+С         1  23   Б    55  23  20 6  3  1  СЧ     0.5  14   46    36    2  3.3            3.3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26          В3                     5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6.0   7Б3С+Е            1  25   Б    70  25  24 7  4  1  ССЛЖ   0.6  19   114   80    2  6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32          С3                     34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4.7   9С1Б+Б            1  25   С    85  25  28 5  4  1  ССЛЖ   0.7  31   146   131   1  4.7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С3                     15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6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59.0  6Б1ОС3Е+Б         1  21   Б    55  22  20 6  3  2  ССЛЖ   0.4  10   590   354   2  59             88.5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26          С3                     59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                       177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80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3.6   9Б1Е+Е            1  24   Б    65  24  22 7  4  2  ССЛЖ   0.4  12   43    39    2  3.6            5.4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Средний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1.3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30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13.3  10Б+С,ОС          1  26   Б    70  26  22 7  4  1  ССЛЖ   0.3  10   133   133   2  13.3           13.3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0.9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30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6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13.3  10Б+С,ОС,Е        1  26   Б    70  26  22 7  4  1  ССЛЖ   0.5  16   213   213   2  13.3           19.9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С3                            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2.4   7С1Е2Б            1  25   С    85  25  28 5  4  1  ССЛЖ   0.6  26   62    44    1  2.4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6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12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0.6   6С2Е2Б            1  25   С    85  25  32 5  4  1  ССЛЖ   0.6  27   16    10    1  0.6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3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2.3   7С2Е1Б            1  26   С    90  26  28 5  4  1  СЧ     0.5  23   53    37    1  2.3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11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6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0.5   7Б3Е+ИВД,ОС       1  16   Б    35  17  16 4  2  1  ЕЧ     0.6  10   5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14          В3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5.0   7С1Е2Б+Е          1  24   С    85  25  24 5  4  1  СЧ     0.6  26   130   91    1  5              7.5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13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26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0.9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2.2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0.7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1.9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0.2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0.9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150.0                                                                     2202           146            155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6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571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290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1255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150.0                                                                     2202           146            155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571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290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1255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7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2.4   3С3Е4Б            1  23   С    80  24  28 4  3  1  СЧ     0.6  24   58    17    1  2.4            2.4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9.5   8Б2Е+С            1  22   Б    55  23  20 6  3  1  СЧ     0.8  21   200   160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40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4.7   5С2Е3Б            1  25   С    85  25  24 5  4  1  ССЛЖ   0.6  26   122   61    1  4.7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24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37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3.9   5С2Е3Б+ОС         1  24   С    75  24  24 4  3  1  СЧ     0.5  21   82    41    1  3.9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7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1.8   8Б1Е1С+ОС         1  23   Б    55  23  20 6  3  1  ЕЧ     0.8  22   40    32    1  1.8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В3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26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0.6   6Б3С1Е+ОС         1  24   Б    65  25  22 7  4  1  ССЛЖ   0.7  22   13    8     2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24  28          С3                     4     1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1.5   5С2Е3Б+ОС         1  26   С    90  26  28 5  4  1  ССЛЖ   0.6  27   40    20    1  1.5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1.3   8С2Б+Е            1  25   С    85  25  24 5  4  1  ССЛЖ   0.8  35   46    37    1  1.3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70  25  24          С3                     9     2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7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4.0   9С1Е+Б,ОС         1  24   С    75  24  24 4  3  1  ССЛЖ   0.8  33   132   119   1  4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С3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11.0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8С1Е1Б            1  23   С    67  23  20 4  3  1  ССЛЖ   0.8  32   352   282   1  11             11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35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35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0.7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0.8   8Е2С+Е            1  24   Е    90  24  24 5  4  2  ЕСЛЖ   0.5  22   18    14    2  0.8            1.2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С3                     4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МЛ, КРЛ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7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12   Е    31  12  10 2  1  1  ЕСЛЖ   0.7  11   10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1.7   7С2Е1Б            1  24   С    75  24  24 4  3  1  ССЛЖ   0.7  29   49    34    1  1.7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3.7   7С1Е2Б            1  24   С    85  25  28 5  4  1  ССЛЖ   0.7  30   111   78    1  3.7            5.5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С3                     11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1.2   7Б2Е1С+ОС         1  25   Б    60  25  20 6  3  1  СЧ     0.8  25   30    21    2  1.2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7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2.7   6Б3С1Е+ОС         1  25   Б    60  25  20 6  3  1  ССЛЖ   0.7  22   59    35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25  28          С3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1.3   6Е4С              1  26   Е    90  25  24 5  4  2  ЕСЛЖ   0.3  15   20    12    2  1.3            2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45  13  12                 0.4  7    9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МЛ, КРЛ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13   Е    31  12  10 2  1  2  ЕСЛЖ   0.6  11   3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12   Е    31  12  10 2  1  2  ЕСЛЖ   0.6  10   4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С3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7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0.4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0.2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1.1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55.0                                                                      1397           39             22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729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236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432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55.0                                                                      1397           39             22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729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236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432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1.7   4С4Е1Б1ОС         1  25   С    85  26  28 5  4  1  ССЛЖ   0.4  18   31    12    1  2.5            5.1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70  27  28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                       3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5.1   4Б2ОС2С2Е         1  26   Б    75  26  24 8  4  1  ССЛЖ   0.5  17   87    36    2  5.1            5.1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29  36          С3                     17    3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17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4.9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1  16   Б    30  16  12 3  2  1  ЕСЛЖ   0.7  11   54    43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С3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8    Е    36  8   8                  0.4  4    20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0.4   7Б3Е+ОС           1  13   Б    25  13  10 3  2  1  ЕСЛЖ   0.7  8    3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10          С3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3.6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7Б3ОС+ИВД         1  16   Б    30  16  12 3  2  1  ЕСЛЖ   0.7  12   43    30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С2                     13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8    Е    37  8   8                  0.4  4    14    14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8.3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8Б1ОС1Е           1  17   Б    35  17  12 4  2  1  ЕСЛЖ   0.6  11   91    73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16          С2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14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8    Е    39  8   8                  0.4  4    33    33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21.0  7С1Е2Б            1  26   С    85  26  28 5  4  1  ССЛЖ   0.6  27   567   397   1  21             21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57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113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4.3   7С3Б+Е            1  25   С    85  25  24 5  4  1  ССЛЖ   0.7  31   133   93    1  4.3            4.3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С3                     40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0.9   4Б3ОС2Е1С         1  21   Б    50  21  16 5  2  1  ССЛЖ   0.6  14   13    6     2  0.9            0.9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22          С3                     4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18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18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11.3  6С2Е2Б+ОС         1  25   С    85  25  28 5  4  1  ССЛЖ   0.6  26   294   176   1  11.3           16.9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59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59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10С+Б             1  20   С    53  20  20 3  2  1  СБР    0.8  26   60    60    1  2.3            2.3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В2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2.6   9С1Е+Б            1  25   С    70  25  24 4  3  1  ССЛЖ   0.8  35   91    82    1  2.6            2.6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2.1   4С4Е2Б            1  22   С    60  22  20 3  2  1  ССЛЖ   0.8  31   65    26    1  2.1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С3                     26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3.5   6Б2ОС2С+Е         1  25   Б    65  25  24 7  4  1  ССЛЖ   0.7  22   77    47    2  3.5            3.5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15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23  26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1.8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Тростниковое, Ива кустарн., % зарастания 10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7.6   7С1Е2Б            1  24   С    85  25  24 5  4  1  ССЛЖ   0.7  30   228   159   1  7.6            7.6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С3                     23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46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0.8   6С3Е1Б            1  26   С    80  26  24 4  3  1  ССЛЖ   0.8  36   29    17    1  0.8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4.2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10   Е    20  8   8  1  1  1  ЕПРЧ   0.5  6    25    13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С4                     10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  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1998,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3.5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1.7   10С+Е,Б           1  24   С    75  24  24 4  3  1  СЧ     0.4  17   29    29    1  2.5            1.7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2.3   7Б2ОС1С+Е         1  27   Б    75  27  28 8  4  1  ССЛЖ   0.7  25   58    40    2  2.3            2.3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29  36          С3                     12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2.4   8С1Е1Б            1  21   С    60  21  20 3  2  1  ССЛЖ   0.8  28   67    53    1  2.4            2.4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С3                     7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1.6   6Б1ОС2С1Е         1  23   Б    55  23  20 6  3  1  СЧ     0.7  19   30    18    1  1.6            1.6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В3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0.2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5Е3ИВД2Б          1  7    Е    19  7   8  1  1  1  ЕСЛЖ   0.7  5    1     1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5   6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9   10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8С2Б                 23   С    60  23  26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26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1999,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0.6   9Б1ОС             1  6    Б    10  6   6  1  1  1  ССЛЖ   0.6  2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8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0.5   5Е5Б              1  5    Е    10  4   4  1  1  1  ЕСЛЖ   0.5  2    1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6   6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58  0.5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8Е2Б+ИВД          1  6    Е    21  5   4  2  1  2  ЕСЛЖ   0.7  4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8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1997,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Хорошие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59  0.2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0.7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60  0.4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61  0.2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0.9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97.0                                                                      2147           73             79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1152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316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589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90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1.2   Насажд.с культ.под пол.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7Б1ОС2Е           1  16   Б    35  17  12 4  2  1  ЕСЛЖ   0.6  10   12    9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16          С3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14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8    Е    39  8   8                  0.4  4    5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полнота неравномерная, состав неоднородный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2.1   7Б1ОС1С1Е         1  26   Б    65  26  22 7  3  1  ССЛЖ   0.6  20   42    30    2  2.1            2.1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11   Е    40  11  10                 0.4  6    13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1.7   6С3Е1Б+ОС         1  26   С    80  26  24 4  2  1  ССЛЖ   0.7  32   54    33    1  1.7            2.5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26          С2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3.3   7С2Е1Б            1  25   С    75  25  24 4  2  1  ССЛЖ   0.8  35   116   81    1  3.3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23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4.3   6С3Е1Б            1  24   С    70  25  24 4  2  1  СЧ     0.8  34   146   87    1  4.3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44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1.4   7Б2ОС1С+Е         1  27   Б    75  27  24 8  4  1  ЕСЛЖ   0.7  24   34    24    2  1.4            1.4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7 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2.3   7С2Е1Б            1  25   С    75  25  24 4  2  1  СЧ     0.6  26   60    42    1  3.4            2.3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1.9   8Б1ОС1С+Е         1  26   Б    65  26  24 7  3  1  ССЛЖ   0.5  16   30    24    2  2.8            1.9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3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0.9   6С3Е1Б            1  25   С    80  25  28 4  2  1  ССЛЖ   0.3  13   12    7     1  1.4            1.4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нарушен.гидрол.режима, поврежденная порода Сосна, степень повреждения Сильная поврежденность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1.2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Береза, % зарастания 20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1.5   7С2Е1Б+ОС         1  23   С    75  24  24 4  2  1  ССЛЖ   0.8  32   48    33    1  1.5            2.2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26          С3                     10    2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28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1.3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0.8   7С2Е1Б            1  23   С    70  23  24 4  2  1  СЧ     0.8  31   25    18    1  0.8            0.8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26          В3                     5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26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1.9   7Б2ОС1С+Е         1  26   Б    75  26  24 8  4  1  ССЛЖ   0.6  20   38    26    2  1.9            1.9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С3                     8 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0.7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6С1Е3Б            1  21   С    63  21  20 4  2  1  ССЛЖ   0.8  28   20    12    1  0.7            0.7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22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8    Е    21  8   8  2  1  2  ЕСЛЖ   0.8  8    4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10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1997,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Хорошие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0.6   4С2Е4Б+ОС         1  23   С    70  23  24 4  2  1  ССЛЖ   0.8  31   19    7     1  0.6            0.6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С3                     4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28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3.4   5С2Е3Б+ОС         1  23   С    70  23  24 4  2  1  СЧ     0.8  31   105   52    1  3.4            3.4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21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                       32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8    Е    19  7   8  1  1  2  ЕСЛЖ   0.6  6    4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10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10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1999,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1.2   7С2Е1Б            1  23   С    70  23  24 4  2  1  СЧ     0.8  31   37    26    1  1.2            1.2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7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26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0.9   6Б2ОС2С+Е         1  26   Б    65  26  24 7  3  1  ССЛЖ   0.5  16   14    8     2  1.4            1.8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12   Е    40  12  12                 0.4  6    5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ШП Средний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4С2Е4Б+ОС         1  22   С    63  23  24 4  2  1  ССЛЖ   0.6  22   20    8     1  0.9            0.9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4.8   7Б2ОС1С+Е         1  27   Б    75  27  24 8  4  1  ССЛЖ   0.6  21   101   71    2  4.8            7.2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20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0.4   8Б2ИВД            1  6    Б    10  6   6  1  1  2  ЕСЛЖ   0.5  2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4   4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1.2   5С2Е3Б+ОС         1  23   С    70  24  20 4  2  1  СЧ     0.6  24   29    14    1  1.2            1.8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4.3   5С3Е2Б+ОС         1  22   С    65  23  24 4  2  1  СЧ     0.8  31   133   66    1  4.3            6.4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В3                     40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7 м, 1.5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1.4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9    Е    19  8   8  1  1  1  ЕСЛЖ   0.7  7    10    5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10          С3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10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8С2Б                 23   С    60  23  26                                                    1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26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1999,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0.8   7С1Е2Б            1  24   С    70  24  24 4  2  1  ССЛЖ   0.6  25   20    14    1  0.8            0.8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1.5   7Б1ОС2С           1  26   Б    75  26  24 8  4  1  ССЛЖ   0.6  20   30    21    2  1.5            1.5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3 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3.3   7Б2ОС1С+Е         1  27   Б    75  27  24 8  4  1  ССЛЖ   0.6  21   69    48    2  3.3            5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14    2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57  0.4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9    Е    21  9   10 2  1  1  ЕСЛЖ   0.7  7    3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9   8           С3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1997,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Хорошие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8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62  0.2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0.4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63  0.1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0.3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53.0                                                                      1257           49        1    48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542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241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410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150.0                                                                     3404           122       2    126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1694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557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999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154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9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1.4   4Е1С5Б            1  16   Е    35  15  14 2  1  1  ЕСЛЖ   0.6  15   21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17  18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5С5Е                 26   С    90  26  32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2.8   5С4Е1Б            1  26   С    85  26  24 5  4  1  ССЛЖ   0.6  27   76    38    1  2.8            2.8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С3                     30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4.6   7С2Е1Б            1  26   С    85  26  28 5  4  1  ССЛЖ   0.6  27   124   87    1  4.6            4.6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25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5.4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8Б1ОС1Е           1  16   Б    30  16  12 3  2  1  ЕСЛЖ   0.7  11   59    47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С3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14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8    Е    35  8   8                  0.4  4    22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9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2.8   6Б2ОС1С1Е         1  26   Б    75  26  24 8  4  1  ССЛЖ   0.6  20   56    33    2  2.8            2.8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11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6.2   8Б2ОС+С,Е         1  26   Б    75  26  24 8  4  1  ССЛЖ   0.6  20   124   99    2  6.2            6.2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25    2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50  16  14                 0.3  7    43    43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3.6   8Б1ОС1С           1  27   Б    80  27  24 8  4  1  ССЛЖ   0.6  21   76    60    2  3.6            3.6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29  36          С3                     8 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50  16  16                 0.3  7    25    25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9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0.7   7С2Е1Б            1  26   С    85  26  28 5  4  1  ССЛЖ   0.6  27   19    13    1  0.7            0.7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4     2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5Е5Б+Б            1  12   Е    36  11  10 2  1  2  ЕСЛЖ   0.7  11   15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0.8   5Б2ОС3С+Е         1  27   Б    75  27  24 8  4  1  ССЛЖ   0.6  21   17    9     2  0.8            0.8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36          С3                     3 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0.2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0.4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0.1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0.7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9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30.0                                                                      677            22        4    22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158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289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9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10.6  6Б3ОС1С+Е         1  28   Б    75  27  24 8  4  1  ССЛЖ   0.6  21   223   134   2  10.6           10.6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29  28          С3                     67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55  16  16                 0.3  7    74    74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6.6   6Б3ОС1С           1  28   Б    75  27  24 8  4  1  ССЛЖ   0.6  21   139   83    2  6.6            6.6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29  36          С3                     42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14                 0.3  6    40    40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6.4   7Б2ОС1С           1  27   Б    75  27  24 8  4  1  ССЛЖ   0.6  21   134   94    2  6.4            12.8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29  36          С3                     27    3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32            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50  16  16                 0.3  7    45    45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9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4.9   6Б3ОС1С+Е         1  28   Б    75  27  24 8  4  1  ССЛЖ   0.6  21   103   62    2  4.9            4.9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29  36          С3                     31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32            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50  13  14                 0.3  5    25    25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0.8   6Е2С2Б            1  25   Е    110 24  24 6  4  3  ЕСЛЖ   0.6  28   22    14    2  0.8            0.8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С3                     4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1.3   8Б2ОС+Е           1  26   Б    65  26  22 7  3  1  ССЛЖ   0.7  23   30    24    2  1.3            1.3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0.3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0.7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9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0.1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0.3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31.0                                                                      833            31             37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196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401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172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61.0                                                                      1511           52        4    58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223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373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690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225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            1  14   Е    35  13  10 2  1  1  ЕСЛЖ   0.7  14   28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10          С3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Средний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8.5   8С1Е1Б            1  26   С    85  26  28 5  4  1  ССЛЖ   0.7  32   272   218   1  8.5            12.8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27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27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5.5   7С3Е+Б            1  26   С    85  27  28 5  4  1  ССЛЖ   0.7  33   182   128   1  5.5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54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6С1Е3Б            1  22   С    63  22  20 4  3  1  ССЛЖ   0.8  29   44    27    1  1.5            1.5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  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3.5   4С3Е3Б            1  24   С    75  25  24 4  3  1  ССЛЖ   0.6  26   91    37    1  3.5            3.5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С3                 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2.9   7С3Е+Б            1  26   С    75  26  28 4  3  1  ССЛЖ   0.6  27   78    54    1  2.9            4.3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5.4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7С2Е1Б            1  24   С    66  24  24 4  3  1  ССЛЖ   0.8  33   178   124   1  5.4            5.4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С3                     36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1.1   7Б3ОЛС+ОС,С,Е     1  23   Б    55  24  20 6  3  1  ЕЧ     0.7  19   21    15    1  1.1            1.1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20  18          В3                     6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22.8  4С4Е2Б+ОС         1  25   С    75  26  28 4  3  1  ССЛЖ   0.3  13   296   119   1  22.8           22.8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118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59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50  16  16                 0.3  7    160   160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1.3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30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0.5   8Е1С1Б            1  24   Е    75  24  24 4  3  1  ЕСЛЖ   0.7  31   16    12    2  0.5            0.5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5.1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              1  23   С    64  23  24 4  3  1  ССЛЖ   0.8  32   163   147   1  5.1            5.1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С3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1954,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4.1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9С1Е+Б            1  27   С    104 27  32 6  4  1  ССЛЖ   0.4  19   78    70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50  16  16                 0.3  7    29    29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7.5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4С2Е4Б            1  21   С    53  21  20 3  2  1  СЧ     0.7  24   180   72    1  7.5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В3                     36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22                                 72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4.5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5Е5Б+Л            1  13   Е    31  12  10 2  1  1  ЕСЛЖ   0.7  13   58    29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10          С3                     29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1.7   8Б1С1Е            1  25   Б    55  25  22 6  3  1  СЧ     0.7  22   37    29    1  1.7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28          В3                     4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1.6   8Е1С1Б            1  24   Е    70  24  24 4  3  1  ЕСЛЖ   0.5  22   35    27    2  1.6            1.6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1.7   5Б1ОС3С1Е         1  27   Б    65  27  24 7  4  1  ССЛЖ   0.5  17   29    14    2  1.7            1.7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3     2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27  32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1.3   6Б4С+Е            1  26   Б    75  26  24 8  4  1  СЧ     0.7  24   31    19    2  1.3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32          В3                     12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2.3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4С1Е5Б            1  22   С    58  22  20 3  2  1  ССЛЖ   0.8  29   67    27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33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9.8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10С+Б,Е           1  24   С    65  24  24 4  3  1  СЧ     0.7  29   284   284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1953,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15   Е    38  14  12 2  1  2  ЕСЛЖ   0.7  15   14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3.7   6Б2ОС2С           1  24   Б    65  24  20 7  4  2  СБР    0.7  21   78    46    2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В2                     16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3.7   7С1Е2Б            1  25   С    75  25  24 4  3  1  ССЛЖ   0.5  22   81    57    1  3.7            7.4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4С4Е2Б            1  20   С    54  20  20 3  2  1  ССЛЖ   0.7  23   34    14    1  1.5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22          С2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22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1964,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5.7   6Б3С1Е            1  26   Б    65  26  24 7  4  1  ССЛЖ   0.6  20   114   69    2  5.7            5.7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28  28          С3                     34    1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50  16  16                 0.3  7    40    40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4.2   7С1Е2Б            1  26   С    85  26  24 5  4  1  ССЛЖ   0.7  32   134   94    1  4.2            4.2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13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3.7   4С2Е4Б            1  26   С    85  26  28 5  4  1  ССЛЖ   0.7  32   118   47    1  3.7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24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47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1.9   7Б3С+Е            1  24   Б    55  24  20 6  3  1  ССЛЖ   0.6  18   34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4.2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10С+Е,Б           1  27   С    104 27  32 6  4  2  ССЛЖ   0.5  24   101   101   1  4.2            4.2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2.3   5С2Е3Б            1  26   С    90  26  32 5  4  1  ССЛЖ   0.6  28   64    32    1  2.3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13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3.8   6Б1ОС2Е1С         1  25   Б    55  25  22 6  3  1  ССЛЖ   0.5  16   61    37    1  3.8            5.7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0.8   8Б1С1Е            1  25   Б    65  25  24 7  4  1  ССЛЖ   0.7  22   18    14    2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С3                     2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0.3   6ОЛС4Б+ОС,Е       1  18   ОЛС  35  18  14 4  3  1  ССЛЖ   0.7  13   4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14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0.1   6Б1ОС2С1Е+ОЛС     1  24   Б    55  24  20 6  3  1  СЧ     0.6  18   2     2     1  0.1            0.15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 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24  28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0.7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1.8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0.2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0.4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0.7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3.5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133.0                                                                     3255           100            88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1749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764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708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9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133.0                                                                     3255           100            88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1749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764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708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9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23.9  9Б1С+ОС,Е         1  25   Б    55  25  22 6  3  1  ССЛЖ   0.4  13   311   280   1  23.9           47.8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С3                     31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15   Е    45  15  14                 0.3  7    167   167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волока, насаждение пройдено рубкой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2.3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6С4Е              1  24   С    102 24  32 6  4  2  ССЛЖ   0.5  21   48    29    1  2.3            2.3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1.2   5Б1ОС3Е1С         1  25   Б    75  26  24 8  4  1  ЕСЛЖ   0.6  19   23    12    2  1.2            1.2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2 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9.8   9Б1ОС+Е,С         1  26   Б    70  26  24 7  4  1  ССЛЖ   0.6  20   196   176   2  9.8            9.8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20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4.1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9С1Е+Б            1  27   С    102 27  28 6  4  1  ССЛЖ   0.6  29   119   107   1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50  16  16                 0.3  7    29    29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1.2   5С3Б2Е            1  25   С    85  25  28 5  4  1  ССЛЖ   0.7  30   36    18    1  1.2            1.2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С3                     11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28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3.9   6Б3Е1С            1  15   Б    40  16  12 4  2  2  ЕСЛЖ   0.4  6    23    14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14          С3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18  24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Густой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6.0   6Б4Е              1  16   Б    45  17  16 5  2  2  ЕСЛЖ   0.4  6    36    22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16          С3                     14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МЖ Густой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рубкой, загрязнение бытовыми отходами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1.6   5С3Е2Б            1  25   С    85  25  28 5  4  1  ССЛЖ   0.7  30   48    24    1  1.6            1.6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14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0.7   6С2Е2Б+Е          1  25   С    85  25  28 5  4  1  ССЛЖ   0.6  26   18    10    1  0.7            0.7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4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7Е3Б+ИВД          1  12   Е    28  12  10 2  1  1  ЕСЛЖ   0.7  12   40    28    1  3.3            5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12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3.3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15   Е    40  16  12 2  1  1  ЕСЛЖ   0.7  15   50    25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14          С3                 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2.3   7Б2Е1С            1  26   Б    60  26  24 6  3  1  ЕЧ     0.6  20   46    32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30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7.7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5С1Е4Б            1  24   С    68  24  24 4  3  1  СЧ     0.7  29   223   112   1  7.7            7.7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89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3.5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4С1Е5Б            1  25   С    102 25  32 6  4  1  ССЛЖ   0.5  22   77    31    1  3.5            3.5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32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32                                 38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1.6   5Б1ОС3С1Е         1  26   Б    75  26  24 8  4  1  ССЛЖ   0.7  23   37    18    2  1.6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4 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2.5   6Б2С2Е+ОС         1  12   Б    55  4   22 6  3  5Б ССЛЖ   0.6  6    15    9     1  2.5            2.5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25  28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3.7   5С3Е2Б            1  25   С    75  25  28 4  3  1  СЧ     0.4  17   63    31    1  7.4            3.7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13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0.9   8Б1С1Е+Е          1  26   Б    70  26  24 7  4  1  ССЛЖ   0.7  23   21    17    2  0.9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С3                     2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5.8   7Б2С1Е            1  25   Б    80  25  24 8  4  2  ССЛЖ   0.6  19   110   77    2  5.8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22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2.2   7С2Е1Б            1  26   С    85  26  28 5  4  1  ССЛЖ   0.7  32   70    49    1  2.2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14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9С1Е+Б            1  27   С    102 27  32 6  4  1  ССЛЖ   0.4  19   32    29    1  1.7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50  16  16                 0.3  7    12    12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самовольная постройка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2.4   6С3Е1Б            1  25   С    85  25  28 5  4  1  ССЛЖ   0.6  26   62    37    1  2.4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19    2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4С1Е5Б            1  24   С    69  24  24 4  3  1  ССЛЖ   0.6  26   36    15    1  1.4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1949,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8С1Е1Б            1  27   С    102 27  32 6  4  1  ССЛЖ   0.4  19   19    15    1  1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32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80  27  32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0.6   5Б1ОС3Е1С         1  24   Б    70  25  24 7  4  1  ЕСЛЖ   0.6  19   11    6     2  0.6            1.2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1 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1.0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4Е1С5Б+Л          1  13   Е    30  12  10 2  1  1  ЕСЛЖ   0.8  15   15    6     1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13  16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0.2   8Б2Е+С            1  11   Б    20  12  10 2  1  1  ССЛЖ   0.8  7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8   10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1997, Ель, Запроектир. и провед. обоснов., оценка Неудовлетворительные,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факторы снижения качества заглушение листв.пор.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0.3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0.8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0.7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1.7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0.2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1.1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101.0                                                                     1996           83             88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590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474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905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10С+Е             1  27   С    96  27  28 5  3  1  ССЛЖ   0.7  34   78    78    1  2.3            3.4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1922,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1.9   5Е2С2Б1ОС         1  28   Е    90  27  28 5  3  1  ЕСЛЖ   0.5  27   51    26    2  1.9            1.9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28  36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28            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28                                 5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5.7   7Б3Е              1  11   Б    20  12  10 2  1  1  ССЛЖ   0.7  7    40    28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10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1.1   Насажд.с пород.искусс.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7Б3Е+С            1  11   Б    20  12  10 2  1  1  ССЛЖ   0.7  6    7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21  9   10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1997,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Погибшие, причина гибели / неуд.сост. заглушение листв.пор.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1997, Ель, Запроектир. и провед. обоснов., оценка Неудовлетворительные,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факторы снижения качества заглушение листв.пор.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1.3   4С2Е4Б            1  23   С    65  23  24 4  2  1  ССЛЖ   0.7  28   36    15    1  1.3            1.3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0.8   7С2Е1Б            1  28   С    95  28  28 5  3  1  ССЛЖ   0.5  25   20    14    1  0.8            0.8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27  28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3.8   4Е2С2Б2ОС+ОЛС     1  28   Е    90  27  28 5  3  1  ЕСЛЖ   0.5  27   103   43    2  3.8            5.7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28  36          С3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28                                 20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28                                 20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8С1Е1Б            1  28   С    102 28  32 6  4  1  ССЛЖ   0.6  30   30    24    1  1  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32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4Е1С5Б+Л          1  13   Е    30  12  10 2  1  1  ЕСЛЖ   0.8  14   28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12  14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  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9.2   8Б1Е1С            1  26   Б    70  26  22 7  3  1  ЕСЛЖ   0.4  13   120   96    2  9.2            9.2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Густой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1.2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7С1Е2Б            1  25   С    68  25  24 4  2  1  СЧ     0.7  30   36    25    1  1.2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0.8   5С3Е2Б            1  27   С    90  28  32 5  3  1  СЧ     0.6  29   23    11    1  0.8            0.8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В3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26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14                 0.3  6    5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2.2   9Б1С+ОС,Е         1  26   Б    70  26  22 7  3  1  ССЛЖ   0.4  13   29    26    2  2.2            4.4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15   Е    50  15  16                 0.3  7    15    15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Средний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0.8   5С3Е2Б            1  26   С    80  26  28 4  2  1  ССЛЖ   0.6  28   22    11    1  0.8            0.8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24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8С1Е1Б            1  28   С    102 28  32 6  4  1  ССЛЖ   0.6  30   9     7     1  0.3            0.3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28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0.3   4Е3С3Б            1  24   Е    70  23  24 4  2  1  ЕСЛЖ   0.7  31   9     3     2  0.3            0.3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50  13  12                 0.4  7    2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0.1   Ручей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1.3 км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0.1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0.1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0.6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35.0                                                                      663            26             31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237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162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238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11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136.0                                                                     2658           109            119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827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636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1143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4.3   6Б4С              1  25   Б    55  25  24 6  3  1  ССЛЖ   0.3  9    39    23    1  4.3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С3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2.6   8Б2ОС+С           1  12   Б    20  12  10 2  1  1  ССЛЖ   0.6  6    16    13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14          С3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20   Е    65  20  20                                                    5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28.5  8Б1ОС1С+Е         1  25   Б    55  25  24 6  3  1  ССЛЖ   0.4  13   370   296   1  28.5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37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37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12   Е    45  12  12                 0.3  5    142   142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Густой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1.3   6С3Е1Б            1  22   С    85  23  24 5  4  2  ССЛЖ   0.6  23   30    18    1  1.3            1.3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26          С3                     9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26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12.1  10Б+С,Е           1  25   Б    55  25  24 6  3  1  ССЛЖ   0.3  10   121   121   1  12.1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12   Е    35  12  12                 0.4  6    73    73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Густой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0.7   10С               1  25   С    75  25  24 4  3  1  ССЛЖ   0.3  13   9     9     1  0.7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5.9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9С1Е+Б            1  24   С    66  24  24 4  3  1  ССЛЖ   0.6  25   148   133   1  5.9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С3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2.7   9С1Е+Б            1  25   С    85  25  24 5  4  1  ССЛЖ   0.6  27   73    66    1  2.7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26          С3                     7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2.3   10С+Е             1  25   С    85  25  28 5  4  1  ССЛЖ   0.6  26   60    60    1  2.3            2.3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диаметр варьирует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3.4   4С2Е4Б            1  25   С    85  25  28 5  4  1  ССЛЖ   0.6  26   88    35    1  3.4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18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35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2.9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9С1Е+Б            1  24   С    82  24  24 5  4  1  ССЛЖ   0.7  29   84    76    1  2.9            2.9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1936,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2.2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8С2Е              1  25   С    94  25  32 5  4  2  ССЛЖ   0.6  26   57    46    1  2.2            3.3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1.6   10С+Б,Е           1  25   С    85  25  24 5  4  1  ССЛЖ   0.7  31   50    50    1  1.6            1.6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       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55  16  14                 0.3  7    11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 Редкий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10С+Е             1  24   С    69  24  24 4  3  1  ССЛЖ   0.8  34   82    82    1  2.4            2.4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1949,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6.1   9Б1С+Е            1  27   Б    80  27  24 8  4  1  ССЛЖ   0.5  17   104   94    2  6.1            6.1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С3                     10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50  16  16                 0.3  7    43    43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1.5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4С4Е2Б            1  19   С    51  19  20 3  2  1  ССЛЖ   0.8  24   36    14    1  1.5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С3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7.4   7С2Е1Б            1  24   С    85  24  24 5  4  2  ССЛЖ   0.5  20   148   103   1  7.4            7.4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С3                     30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5.9   8Б2С+ОС,Е         1  25   Б    55  25  24 6  3  1  ССЛЖ   0.6  19   112   90    1  5.9            5.9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С3                 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12   Е    35  12  12                 0.4  6    35    35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Средний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4.3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10С+Е,Б           1  24   С    71  24  24 4  3  1  ССЛЖ   0.8  34   146   146   1  4.3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2.8   6С4Е+Б            1  24   С    85  25  24 5  4  1  ССЛЖ   0.7  30   84    50    1  2.8            2.8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34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2.7   8С2Е+Б            1  25   С    85  25  24 5  4  1  ССЛЖ   0.7  30   81    65    1  2.7            2.7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16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4.5   7С3Б+Е            1  25   С    85  25  28 5  4  1  ССЛЖ   0.5  22   99    69    1  4.5            4.5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С3                     30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0.5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5    Е    12  4   4  1  1  1  ЕСЛЖ   0.7  3    2     2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6   4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20   Е    50  20  18                                                    1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Густой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2006,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0.5   8С2Е+Б            1  25   С    90  26  32 5  4  1  ССЛЖ   0.5  22   11    9     1  0.5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2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50  16  16                 0.3  7    4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1.5   8Б1ОС1С+Е         1  25   Б    75  25  24 8  4  2  ССЛЖ   0.5  16   24    20    2  1.5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С3                     2     3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25  32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3.0   6С4Е+Б            1  24   С    85  25  28 5  4  1  ССЛЖ   0.7  30   90    54    1  3              3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36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1.4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1  27   С    102 27  28 6  4  1  ССЛЖ   0.5  24   34    34    1  1.4            1.4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16   Е    50  16  16                 0.3  7    10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0.8   10С+Е,Б           1  25   С    85  25  28 5  4  1  ССЛЖ   0.7  31   25    25    1  0.8            0.8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0.7   Просеки квартальные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1.7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116.5                                                                     2538           113       6    49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1231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519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746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1  4    Е    12  4   4  1  1  1  ЕСЛЖ   0.7  2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   16   Е    45  16  14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МЛ, ИВК Густой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2006,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диаметр варьирует, полнота неравномерная, состав неоднородный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1.1   8С2Е+Б            1  26   С    70  26  28 4  2  1А ССЛЖ   0.8  36   40    32    1  1.1            1.6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1  30   С    101 30  32 6  4  1  ССЛЖ   0.8  42   17    17    1                 0.6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6    Е    21  6   8  2  1  2  ЕСЛЖ   0.8  5    4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7   8 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8Е2С                 27   Е    100 27  28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1997,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5.0   6Е2С2Б+ОС         1  28   Е    100 28  24 5  3  1  ЕЧ     0.5  28   140   84    2  7.5            5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28  40          В3                     28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80  28  36                                 28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ЧР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0.6   7Б2Е1С+ОС         1  13   Б    25  13  10 3  2  1  ЕСЛЖ   0.7  8    5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12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13  16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4.8   7Б1ОС1С1Е         1  27   Б    75  27  22 8  4  1  ССЛЖ   0.6  21   101   71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10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26  36            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  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2.4   6Е3С1Б+Е          1  27   Е    100 27  24 5  3  1  ЕЧ     0.4  21   50    30    2  3.6            2.4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В3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0.4   10С+Е,Б,ОС        1  25   С    70  25  28 4  2  1  ССЛЖ   0.7  31   12    12    1  0.4            0.4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1  30   С    100 30  32 5  3  1  ССЛЖ   0.7  37   15    15    1  0.4            0.4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12                 0.4  8    3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0.2   8С2Е+Б            1  27   С    95  27  32 5  3  1  ССЛЖ   0.5  24   5     4     1  0.2            0.2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С3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0.9   6Е3С1Б+ОС         1  29   Е    110 29  24 6  4  1  ЕЧ     0.4  24   22    14    2  0.9            1.8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29  36          В3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80  29  28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0.2   Ручей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1.1 км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0.2   Просеки квартальные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18.5                                                                      416            14        3    12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155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135.0                                                                     2953           127       9    62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1370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674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856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8.7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7С1Е2Б            1  24   С    66  24  24 4  3  1  ССЛЖ   0.7  29   252   177   1  8.7            8.7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50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 Редкий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2.2   7С1Е2Б            1  25   С    85  25  24 5  4  1  ССЛЖ   0.6  26   57    40    1  2.2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6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1.5   10С+Б             1  25   С    70  25  24 4  3  1  ССЛЖ   0.7  31   46    46    1  1.5            1.5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8.2   5Б1ОС3С1Е         1  24   Б    55  24  20 6  3  1  ССЛЖ   0.6  17   139   69    1  8.2            12.3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14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42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  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16.5  5С4Б1ОС+Е         1  25   С    85  25  28 5  4  1  ССЛЖ   0.6  26   429   214   1  16.5           16.5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С3                     172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                       43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5.3   7С3Е+Б            1  26   С    90  27  28 5  4  1  ССЛЖ   0.7  32   170   119   1  8              8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51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14   Е    38  13  10 2  1  2  ЕСЛЖ   0.7  14   21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10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2.4   5С5Е              1  25   С    90  25  32 5  4  2  ССЛЖ   0.5  22   53    26    1  2.4            3.6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27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16.7  8Б2С+ОС,Е         1  24   Б    55  24  22 6  3  1  ССЛЖ   0.4  12   200   160   1  16.7           25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С3                     40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12   Е    35  12  12                 0.3  5    84    84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16.5  7С1Е2Б            1  25   С    85  25  28 5  4  1  ССЛЖ   0.6  26   429   300   1  16.5           16.5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43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86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2.8   9С1Б+Е,ОС         1  26   С    75  26  24 4  3  1  ССЛЖ   0.8  37   104   94    1  2.8            2.8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6.6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7С1Е2Б            1  22   С    63  22  20 4  3  1  ССЛЖ   0.7  26   172   121   1  6.6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С3                     17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                       34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7.4   7С2Е1Б            1  25   С    85  25  24 5  4  1  ССЛЖ   0.6  26   192   135   1  7.4            7.4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38    2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19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КРЛ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волока, состав неоднородный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4Е3С3Б            1  18   Е    46  17  14 3  2  1  ЕСЛЖ   0.7  20   20    8     1  1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18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1.4   8С2Е              1  27   С    80  27  28 4  3  1  ССЛЖ   0.7  33   46    37    1  1.4            1.4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26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1.1   5С1Е4Б            1  25   С    85  25  24 5  4  1  ССЛЖ   0.6  26   29    15    1  1.1            1.1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3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1.9   7С2Е1Б+Е          1  24   С    85  24  24 5  4  2  ССЛЖ   0.6  25   48    33    1  1.9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10    2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1.6   7С1Е2Б            1  23   С    65  23  24 4  3  1  ССЛЖ   0.6  24   38    26    1  1.6            1.6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14   Е    34  13  10 2  1  1  ЕСЛЖ   0.7  14   24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10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10С+Б             1  25   С    75  25  24 4  3  1  ССЛЖ   0.7  31   62    62    1  2              2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1943,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4.8   6С1Е2Б1ОС         1  25   С    85  25  28 5  4  1  ССЛЖ   0.6  27   130   78    1  4.8            4.8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13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13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4.0   10С+Е             1  25   С    85  25  28 5  4  1  ССЛЖ   0.7  31   124   124   1  4              4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8С2Е+Б            1  24   С    66  24  24 4  3  1  ССЛЖ   0.7  29   44    35    1  1.5            1.5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С3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4.6   8С2Е              1  25   С    85  25  28 5  4  1  ССЛЖ   0.6  26   120   96    1  4.6            6.9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24    2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0.5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1.2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0.4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0.9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0.2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1.2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123.0                                                                     3032           121            126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1865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408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689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70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2.7   9С1Е+Б,ОС         1  25   С    70  25  24 4  2  1  ССЛЖ   0.7  31   84    76    1  2.7            4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1.5   5С4Б1ОС+Е         1  25   С    70  25  24 4  2  1  ССЛЖ   0.6  26   39    19    1  1.5            2.2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3.9   5С5Е+Е            1  28   С    90  28  32 5  3  1  ССЛЖ   0.5  24   94    47    1  3.9            3.9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27  28          С3                     47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ЮЗ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овраг, насаждение пройдено рубкой, состав неоднородный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13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1.8   8Б2С+ОС,Е         1  26   Б    70  26  22 7  3  1  ССЛЖ   0.6  20   36    29    2  1.8            2.7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ЧР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0.1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10.0                                                                      252            10             13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133.0                                                                     3284           131            138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2013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463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734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74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1.8   4Б2ОС2С2Е         1  26   Б    80  26  24 8  4  1  ССЛЖ   0.6  20   36    15    2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7 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12.7  7Б3С+ОС,Е         1  24   Б    65  24  20 7  4  2  ССЛЖ   0.6  18   229   160   2  12.7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С3                     69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Погибшие, причина гибели / неуд.сост. заглушение листв.пор.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1961, Сосна, Запроектир. и провед. обоснов., оценка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Неудовлетворительные, факторы снижения качества заглушение листв.пор.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1.7   9С1Б+Е            1  25   С    85  25  28 5  4  1  ССЛЖ   0.7  31   53    48    1  1.7            1.7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С2                     5 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1.7   7Б2ОС1Е+С         1  20   Б    45  20  20 5  2  1  ЕБР    0.6  13   22    16    1  1.7            1.7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26          В2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0.3   8Б2Е              1  7    Б    10  7   6  1  1  1  ССЛЖ   0.6  3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5   6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1.0   7Б2ОС1Е+С         1  26   Б    80  26  24 8  4  1  ССЛЖ   0.6  20   20    14    2  1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4 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2.0   5С4Е1Б            1  24   С    95  24  32 5  4  2  ССЛЖ   0.5  21   42    21    1  2              2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17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32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1.1   7Б1ОС2С+Е         1  27   Б    80  27  24 8  4  1  ССЛЖ   0.6  21   23    16    2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2     2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0.4   8С2Б+Е            1  25   С    85  25  28 5  4  1  ССЛЖ   0.8  35   14    11    1  0.4            0.4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С3                     3     1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2.7   5Б1ОС3С1Е         1  25   Б    70  25  24 7  4  1  ССЛЖ   0.7  22   59    29    2  2.7            2.7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С3                     6 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0.3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0.9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0.2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0.1   Границы окружные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0.5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26.0                                                                      499            22             8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178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263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26.0                                                                      499            22             8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14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178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263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0.7   10С               1  24   С    70  24  24 4  3  1  ССЛЖ   0.8  34   24    24    1  0.7            0.7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1.4   4С3Е3Б            1  26   С    95  27  32 5  4  1  ССЛЖ   0.5  23   32    12    1  1.4            1.4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10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7    Е    21  6   6  2  1  2  ЕСЛЖ   0.7  5    9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8           С3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1997,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1.9   10С               1  25   С    85  25  24 5  4  1  ССЛЖ   0.7  31   59    59    1  1.9            1.9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2.1   7С3Б+Е            1  25   С    70  25  24 4  3  1  ССЛЖ   0.7  31   65    45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С3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2.8   10С+Е,Б           1  26   С    75  26  28 4  3  1  ССЛЖ   0.8  37   104   104   1  2.8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1.4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Береза, % зарастания 30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32.0  6Б3ОС1Е           1  26   Б    75  26  24 8  4  1  ЕСЛЖ   0.3  10   320   192   2  32             32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96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20  16                                 32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в выделе волока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1.9   8С1Е1Б            1  25   С    85  25  28 5  4  1  ССЛЖ   0.6  27   51    41    1  1.9            1.9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С3                     5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1.1   9С1Е              1  25   С    65  25  28 4  3  1А ССЛЖ   0.4  17   19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0.3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30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4.7   7С3Б+Е            1  23   С    85  23  24 5  4  2  ССЛЖ   0.6  24   113   79    1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С3                     34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1.2   8Б2С+Е            1  26   Б    75  26  24 8  4  1  ССЛЖ   0.6  20   24    19    2  1.2            1.2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С3                     5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1.5   7С2Б1Е            1  25   С    85  25  28 5  4  1  ССЛЖ   0.7  31   46    32    1  1.5            1.5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С3                     9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10.6  5Б3ОС2С+Е         1  25   Б    55  25  22 6  3  1  ССЛЖ   0.5  16   170   85    1  10.6           15.9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51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34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0.6   8Б2ИВД+Е,С        1  9    Б    15  9   8  2  1  1  ССЛЖ   0.6  4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13.0  7Б2ОС1С+Е         1  26   Б    75  26  24 8  4  1  ССЛЖ   0.6  20   260   182   2  13             13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С3                     52    2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неравномерная, состав неоднородный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0.6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30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1.2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30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13.7  5С2Е3Б            1  25   С    85  25  24 5  4  1  ССЛЖ   0.7  30   411   206   1  13.7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82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123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1.8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6С1Е3Б            1  21   С    58  20  20 3  2  1  ССЛЖ   0.8  27   49    29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5.0   8С2Б+Е            1  25   С    85  25  28 5  4  1  ССЛЖ   0.7  31   155   124   1  5              5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С3                     31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1.3   8Б2С+Е            1  21   Б    45  21  20 5  2  1  ССЛЖ   0.8  19   25    20    1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С3                     5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15   Е    35  14  10 2  1  1  ЕСЛЖ   0.7  15   21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С3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0.7   8Б2С              1  9    Б    15  9   10 2  1  1  ССЛЖ   0.6  4    3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8   10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6С4Б                 24   С    70  24  32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                   1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3.0   7Б2ОС1С+Е         1  26   Б    75  26  24 8  4  1  ССЛЖ   0.5  16   48    33    2  3              3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10    2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1.1   6Б3С1Е            1  23   Б    65  23  20 7  4  2  ССЛЖ   0.7  19   21    13    2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С3                     6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1.2   6С2Е2Б+ОС         1  23   С    75  23  24 4  3  1  ССЛЖ   0.5  20   24    14    1  1.2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26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15   Е    37  14  10 2  1  1  ЕСЛЖ   0.7  15   28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С3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26   С    90  26  32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3.1   8Б2ОС             1  17   Б    35  17  12 4  2  1  ЕСЛЖ   0.6  11   34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16          С3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0.2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0.4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0.6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1.6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0.2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1.2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116.0                                                                     2115           90        3    79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868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855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215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15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0.6   10С+Е             1  26   С    80  26  24 4  2  1  СБР    0.7  32   19    19    1  0.6            0.6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В2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0.4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5С1Е4Б            1  22   С    63  22  24 4  2  1  ССЛЖ   0.8  29   12    6     1  0.4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24          С3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0.4   10С+Е             1  25   С    80  25  24 4  2  1  СБР    0.7  31   12    12    1  0.4            0.4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В2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0.7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5С1Е4Б            1  22   С    63  22  24 4  2  1  ССЛЖ   0.8  29   20    10    1  0.7            1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24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0.3   8Б2ОС+ИВД         1  17   Б    35  17  12 4  2  1  ЕСЛЖ   0.6  11   3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С3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15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0.4   8Б2ОС+ИВД         1  17   Б    35  17  12 4  2  1  ЕСЛЖ   0.6  11   4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18          С3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0.3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0.1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0.4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3.0                                                                       72             2              2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48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19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119.0                                                                     2188           92        3    81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916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181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874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217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1.1   10С               1  25   С    85  25  24 5  4  1  ССЛЖ   0.5  22   24    24    1  1.1            1.1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11.4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5Е4Б1ИВД+ОС       1  7    Е    20  6   6  1  1  3  ЕПРЧ   0.6  4    46    23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6           С4                     18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5   6                             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19   Б    55  19  16                                                    17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1998,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0.7   5Б1ОС3С1Е         1  22   Б    55  22  22 6  3  2  СЧ     0.6  15   10    5     1  0.7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26          В3                     1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0.3   10С+Б             1  25   С    85  25  24 5  4  1  СЧ     0.7  31   9     9     1  0.3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       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3.6   6С3Б1ОС+Е         1  25   С    75  25  24 4  3  1  СЧ     0.6  27   97    58    1  3.6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29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0.6   5Б1ОС3С1Е         1  23   Б    65  23  22 7  4  2  СЧ     0.6  16   10    5     2  0.6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1 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26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1.6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1.1   Озеро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5.7   6С3Е1Б            1  25   С    90  26  28 5  4  1  ССЛЖ   0.5  22   125   75    1  8.6            5.7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38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19.1  6Б3ОС1С           1  22   Б    55  22  24 6  3  2  ССЛЖ   0.6  16   306   183   1  19.1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32          С3                     92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31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состав неоднородный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2.3   5Б2ОС3С+Е         1  26   Б    75  26  24 8  4  1  ССЛЖ   0.5  16   37    19    2  2.3            2.3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7     3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3.4   6С3Б1ОС           1  25   С    85  25  28 5  4  1  ССЛЖ   0.6  27   92    55    1  3.4            3.4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С3                     28    2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9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29.0  6Б3ОС1С+Е         1  22   Б    55  22  24 6  3  2  ССЛЖ   0.5  13   377   226   1  29             29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32          С3                     113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28                                 38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2.8   6С2Е2Б            1  25   С    90  26  28 5  4  1  ССЛЖ   0.5  22   62    38    1  2.8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12    2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5.7   5С3Е2Б+ОС         1  25   С    90  26  28 5  4  1  ССЛЖ   0.6  27   154   77    1  5.7            5.7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46    2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0.8   5С3Б2ОС+Е         1  24   С    75  24  24 4  3  1  ССЛЖ   0.5  20   16    8     2  0.8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28          С3                     5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0.6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30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4.7   6Б3ОС1С           1  23   Б    55  23  22 6  3  1  ССЛЖ   0.6  17   80    48    2  4.7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С3                     24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  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1.6   7С2Е1Б            1  26   С    85  26  24 5  4  1  ССЛЖ   0.7  32   51    36    1  1.6            1.6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10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1.6   5С4Б1Е            1  25   С    85  25  24 5  4  1  ССЛЖ   0.5  22   35    17    1  1.6            1.6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С3                     14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32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1.0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1.9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25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15   Е    37  14  10 2  1  1  ЕСЛЖ   0.7  15   42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С3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14            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5Е5Б+С,ОС         1  13   Е    34  12  10 2  1  2  ЕСЛЖ   0.7  13   26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10          С3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2.5   5ОС4Б1С+Е         1  26   ОС   75  27  32 8  4  1  ССЛЖ   0.6  26   65    33    3  2.5            2.5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С3                     26    2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2.3   6С1Е2Б1ОС         1  25   С    85  25  28 5  4  1  ССЛЖ   0.6  26   60    36    1  2.3            2.3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6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12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                       6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2.8   5С1Е3Б1ОС+Е       1  26   С    75  26  28 4  3  1  ССЛЖ   0.6  28   78    38    1  2.8            2.8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24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8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1.7   6С1Е3Б+ОС         1  25   С    85  25  28 5  4  1  ССЛЖ   0.5  22   37    22    1  1.7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4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5Е5Б+С,ОС,Л       1  15   Е    37  14  10 2  1  1  ЕСЛЖ   0.7  15   12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ШП Средний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1.6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5Е5Б+Л,Е          1  13   Е    34  12  10 2  1  2  ЕСЛЖ   0.7  13   21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10          С3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0.1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0.4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0.8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 км, чистая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118.0                                                                     1872           95        17   59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595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202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755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315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118.0                                                                     1872           95        17   59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16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595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202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755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315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1.5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5Е5Б+ИВД          1  6    Е    19  6   6  1  1  2  ЕПРЧ   0.8  5    8     4      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7   6           С4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1999,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1.6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25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1.8   4Е3С3Б+ОС         1  26   Е    75  25  24 4  3  1  ЕСЛЖ   0.5  24   43    17    2  1.8            1.8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С3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3.3   9Б1ОС+Е,С         1  27   Б    75  27  24 8  4  1  ССЛЖ   0.5  18   59    53    2  3.3            5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С3                     6     3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5.6   4С3Е2Б1ОС         1  24   С    75  24  24 4  3  1  ССЛЖ   0.5  21   118   47    1  5.6            5.6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С3                     35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24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12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0.4   4Б4ОС1С1Е         1  24   Б    55  24  22 6  3  1  ССЛЖ   0.6  18   7     3     1  0.4            0.4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2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0.2   6Б4ИВД            1  5    Б    10  5   4  1  1  2  ЕСЛЖ   0.5  2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1.3   7Б1ОС2С+Е         1  25   Б    55  25  22 6  3  1  ССЛЖ   0.6  19   25    18    1  1.3            1.3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2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24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4С1Е5Б            1  21   С    57  21  20 3  2  1  СЧ     0.7  25   25    10    1  1  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1.5   7Б2ОС1ИВД+Е,С     1  8    Б    15  8   8  2  1  2  ЕПРЧ   0.6  3    4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8   8           С4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6   6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0.8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30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36.0  6С1Е3Б            1  22   С    60  22  24 3  2  1  ССЛЖ   0.8  29   1044  627   1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С3                     104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                       313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полнота неравномерная, состав неоднородный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4.6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14   Е    38  14  12 2  1  2  ЕСЛЖ   0.7  14   64    32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32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2.1   3Е2С4Б1ОС+ОЛС     1  25   Е    75  24  24 4  3  1  ЕСЛЖ   0.5  24   50    15    2  2.1            2.1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                       5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2.7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30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2.6   7Б1ОС2С+Е         1  22   Б    50  22  20 5  2  1  ССЛЖ   0.8  21   55    38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26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3.6   7Б1ОС2С           1  25   Б    65  25  22 7  4  1  ССЛЖ   0.6  19   68    47    2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7 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1.7   6Б2ОС1С1Е         1  26   Б    70  26  24 7  4  1  ССЛЖ   0.5  16   27    16    2  1.7            1.7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5     3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0.3   10Б               1  3    Б    5   3   2  1  1  2  ЕПРЧ   0.6  1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3.4   8Б2С+Е,ОС         1  25   Б    70  25  24 7  4  1  СЧ     0.7  22   75    60    2  3.4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15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7.9   5С1Е3Б1ОС         1  25   С    85  25  24 5  4  1  ССЛЖ   0.7  31   245   123   1  7.9            7.9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С3                     24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74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24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6.6   5ОС3Б1С1Е         1  25   ОС   70  25  32 7  4  1  ССЛЖ   0.5  20   132   66    3  6.6            9.9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С3                     40    2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3.1   4С3Е2Б1ОС         1  25   С    85  25  28 5  4  1  ССЛЖ   0.7  31   96    38    1  3.1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29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19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10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0.6   6Б2ОС2С           1  21   Б    50  21  16 5  2  1  ССЛЖ   0.4  10   6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20          С3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18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3.6   7Б3С+ОС,Е         1  24   Б    55  24  20 6  3  1  ССЛЖ   0.5  15   54    38    1  3.6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С3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4.9   7Б1ОС2С+Е         1  26   Б    70  26  24 7  4  1  ССЛЖ   0.6  20   98    68    2  4.9            4.9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10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0.4   6С4Б+Е            1  25   С    65  25  28 4  3  1А ССЛЖ   0.6  27   11    7     1  0.4            0.4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0.8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1.9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0.1   Границы окружные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0.6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104.0                                                                     2316           47             42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972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280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905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158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17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0.4   6Е3С1Б            1  26   Е    95  25  28 5  3  2  ЕСЛЖ   0.5  25   10    6     2  0.4            0.4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1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0.7   8Б2ОС+Е,С         1  27   Б    75  27  24 8  4  1  ЕСЛЖ   0.5  18   13    11    2  0.7            0.7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С3                     2     2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0.2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0.7   4ОС3Б2С1Е         1  24   ОС   70  25  32 7  4  1  ЕСЛЖ   0.6  23   16    6     3  0.7            0.7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С3                     5 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17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0.8   3Е2С3Б2ОС         1  27   Е    110 26  28 6  4  2  ЕСЛЖ   0.5  27   22    6     2  0.8            0.8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28  36          С3                     4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90  27  27            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                       4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0.2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0.1   Границы окружные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0.2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3.0                                                                       59             3              3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107.0                                                                     2375           50             45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17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982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294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927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171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0.9   7С3Б              1  24   С    85  24  24 5  4  2  СЧ     0.6  26   23    16    2  0.9            0.9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7     2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3.4   4С3Е3Б+ОС         1  25   С    85  25  28 5  4  1  СЧ     0.6  26   88    36    1  3.4            3.4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26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1.1   4С3Б3Е            1  22   С    60  22  20 3  2  1  СЧ     0.6  22   24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В3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1.2   8Б1С1Е+ОС         1  25   Б    75  26  22 8  4  1  СЧ     0.5  16   19    15    2  1.2            1.2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В3                     2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1.5   7Б2С1Е            1  23   Б    55  24  22 6  3  1  ССЛЖ   0.5  14   21    15    1  1.5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3.3   6Б2ОС2С+Е         1  25   Б    65  25  22 7  4  1  СЧ     0.7  22   73    45    2  3.3            3.3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14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8.4   5Б1ОС3С1Е         1  25   Б    70  26  24 7  4  1  СЧ     0.7  23   193   97    2  8.4            8.4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19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58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8.5   6Б4С+Е,ОС         1  23   Б    65  23  22 7  4  2  СЧ     0.7  20   170   102   2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В3                     68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5.5   7Б2ОС1С+Е         1  25   Б    65  25  22 7  4  1  СЧ     0.7  22   121   85    2  5.5            5.5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24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2.3   Насажд.из подроста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1  10   Е    40  10  10 2  1  3  ЕСЛЖ   0.4  5    11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   22   Б    70  22  16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36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КРЛ Густой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площадь заболочена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10.7  6Б3ОС1С           1  28   Б    75  27  24 8  4  1  СЧ     0.4  14   150   90    2  10.7           10.7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30  40          В3                     45    3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12   Е    50  12  14                 0.4  6    64    64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2.8   8Б2ОС+С,Е         1  26   Б    75  26  24 8  4  1  ССЛЖ   0.7  23   64    51    2  2.8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С3                     13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1.7   8Б1ОС1С+Е         1  25   Б    65  25  20 7  4  1  ССЛЖ   0.7  22   37    29    2  1.7            1.7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4 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1.3   6С1Е3Б+ОС         1  25   С    85  25  24 5  4  1  ССЛЖ   0.7  31   40    24    1  1.3            1.3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4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2.5   8Б2С+ОС,Е         1  26   Б    75  26  24 8  4  1  ССЛЖ   0.5  16   40    32    2  2.5            2.5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8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2.4   4С1Е4Б1ОС         1  25   С    85  25  24 5  4  1  СЧ     0.7  31   74    30    1  2.4            2.4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В3                     7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30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                       7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2.0   8Б1С1Е            1  26   Б    75  26  24 8  4  1  ССЛЖ   0.7  23   46    36    2  2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С3                     5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1.3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7С2Е1Б            1  22   С    58  23  24 3  2  1  ССЛЖ   0.8  30   39    27    1  1.3            1.3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24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3.7   6С1Е3Б            1  26   С    85  26  28 5  4  1  СЧ     0.8  36   133   80    1  3.7            3.7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13    1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40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0.8   6С3Б1Е            1  25   С    85  25  28 5  4  1  СЧ     0.7  30   24    15    1  0.8            0.8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В3                     7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32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0.4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1.1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0.3   Границы окружные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1.5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66.0                                                                      1457           53        2    47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427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731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127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18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2.2   4Б3ОС3С+Е         1  26   Б    75  26  24 8  4  1  ССЛЖ   0.7  23   51    21    2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С3                     15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2.4   5Б3ОС2С+Е         1  26   Б    75  26  24 8  4  1  СЧ     0.7  23   55    27    2  2.4            2.4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В3                     17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30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1.8   9Б1С+ОС,Е         1  23   Б    55  23  20 6  2  1  СЧ     0.8  22   40    36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20          В3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2.7   8Б2ОС+С           1  24   Б    75  24  20 8  4  2  ССЛЖ   0.7  21   57    46    2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11    2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18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3.3   6Б2С2Е+ОС         1  26   Б    75  26  24 8  4  1  СЧ     0.7  23   76    46    2  3.3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15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26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2.9   5Б1ОС2С2Е         1  26   Б    75  26  24 8  4  1  СЧ     0.7  23   67    34    2  2.9            2.9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7 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2.1   8Б2С+Е,ОС         1  26   Б    75  26  24 8  4  1  СЧ     0.7  23   48    38    2  2.1            2.1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10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2.8   4С3Е3Б+ОС         1  26   С    85  26  28 5  3  1  СЧ     0.6  27   76    30    1  4.2            4.2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23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23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18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3.4   8С2Б+Е            1  24   С    75  24  24 4  2  1  СБР    0.8  34   116   93    1  3.4            3.4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В2                     23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1.2   5С3Е2Б+ОС         1  25   С    110 25  28 6  4  2  СЧ     0.6  26   31    16    1  1.2            1.2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9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1.1   6С2Е2Б+Е          1  25   С    110 25  28 6  4  2  СБР    0.7  31   34    20    1  1.1            1.1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В2                     7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2.3   10С+Б,Е           1  24   С    75  24  24 4  2  1  СБР    0.8  34   78    78    1  2.3            2.3        Проходн.3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В2                            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18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4.5   6Б2ОС1С1Е         1  26   Б    75  26  24 8  4  1  СЧ     0.7  23   104   63    2  4.5            4.5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21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4.0   6Б4С+Е            1  25   Б    75  25  22 8  4  2  ЕЧ     0.7  22   88    53    2  4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35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1.4   9Б1Е+ОС,С         1  26   Б    75  26  24 8  4  1  ЕЧ     0.7  23   32    29    2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3 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1.2   5Б1ОС3Е1С         1  26   Б    85  26  24 9  4  2  ЕЧ     0.6  20   24    13    2  1.2            1.2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2 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18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3.0   6С1Е3Б            1  25   С    110 25  24 6  4  2  СЧ     0.7  31   93    56    1  3              3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В3                     9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28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0.9   3С3Е4Б            1  26   С    85  26  28 5  3  1  СЧ     0.5  23   21    6     1  0.9            1.4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0.7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1.6   6С1Е3Б            1  24   С    70  24  24 4  2  1  СЧ     0.8  34   54    33    1  1.6            1.6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5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16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1.1   8Б1ОС1С+Е         1  26   Б    75  26  24 8  4  1  СЧ     0.7  23   25    21    2  1.1            1.1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2 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18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2.1   8С2Б+Е,ОС         1  24   С    110 24  32 6  4  3  СЧ     0.6  25   52    42    1  2.1            2.1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В3                     10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1.1   6С2Е2Б            1  25   С    110 25  24 6  4  2  СЧ     0.7  31   34    20    1  1.1            1.1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7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5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1.0   6Б3С1Е+ОС         1  24   Б    75  25  24 8  4  2  СЧ     0.7  22   22    13    2  1              1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7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1.6   7Б2С1Е            1  26   Б    75  26  24 8  4  1  СЧ     0.6  20   32    23    2  1.6            1.6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6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18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0.9   8С1Е1Б+ОС         1  24   С    75  24  24 4  2  1  СБР    0.6  25   22    18    1  0.9            0.9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В2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1.8   6С4Б              1  23   С    70  23  24 4  2  1  СЧ     0.8  33   59    35    1  1.8            1.8        Проходн.1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В3                     24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1.6   4С1Е5Б            1  24   С    75  23  24 4  2  1  СЧ     0.6  25   40    16    1  1.6            1.6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20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1.4   6Б2ОС2С+Е         1  26   Б    75  26  24 8  4  1  СЧ     0.6  20   28    16    2  1.4            1.4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6 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18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1.5   6Б2ОС2С+Е         1  27   Б    80  27  24 8  4  1  СЧ     0.7  24   36    22    2  1.5            1.5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36          В3                     7 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0.2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0.3   Границы окружные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1.4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60.0                                                                      1496           52             45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609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128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671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88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126.0                                                                     2953           106       2    92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1036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300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1402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215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2.6   7Б3С+Е            1  26   Б    45  26  24 5  2  1А СЧ     0.6  20   52    36    1  2.6            2.6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1.5   3Е3С4Б            1  29   Е    110 28  28 6  4  2  ЕСЛЖ   0.5  29   44    13    2  2.2            2.2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30  36          С3                     13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32            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7.2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9С1Е+Б            1  27   С    104 27  32 6  4  2  ССЛЖ   0.5  24   173   156   1  7.2            7.2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32          С3                     17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2.3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3С3Е4Б            1  4    С    15  4   4  1  1  1  ССЛЖ   0.8  1    2     1      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17   Е    55  17  16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2003,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6.3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4Е1Л5Б+Е,С        1  14   Е    31  13  10 2  1  1  ЕБР    0.7  14   88    35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13  12          В3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                       44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0.4   4С2Е3Б1ОС         1  25   С    65  25  24 4  3  1А ССЛЖ   0.5  22   9     3     1  0.4            0.4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13   Е    27  12  10 2  1  2  ЕСЛЖ   0.7  13   10    5     1  0.8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10          С2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12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4.2   8Б1С1Е            1  26   Б    75  26  24 8  4  1  СЧ     0.6  20   84    68    2  4.2            4.2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8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6.7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8Б2Е+ОС           1  15   Б    30  15  12 3  2  2  ЕСЛЖ   0.6  8    54    43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12          С3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6    Е    28  6   8                  0.4  2    13    13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2.1   6Б3С1Е            1  24   Б    65  25  22 7  4  1  ССЛЖ   0.6  19   40    24    2  2.1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С3                     12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15   Е    37  14  12 2  1  2  ЕБР    0.7  15   44    22    1  2.9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В3                 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3.6   6Б2С2Е            1  26   Б    65  26  24 7  4  1  ССЛЖ   0.7  23   83    49    2  3.6            3.6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27  32          С3                     17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30                                 17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0.9   4Е4С1Б1ОС         1  26   Е    90  26  24 5  4  1  ЕСЛЖ   0.5  25   22    9     2  0.9            0.9 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9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32                                 2 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                       2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5.1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7Б1ОС2Е+Л         1  16   Б    30  16  12 3  2  1  ЕСЛЖ   0.7  11   56    39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С3                     6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16            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6    Е    32  6   8                  0.4  2    10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ЧР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4.3   8Б1С1Е            1  25   Б    65  25  22 7  4  1  СЧ     0.6  19   82    66    2  4.3            4.3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8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2.6   7С2Е1Б            1  25   С    85  25  28 5  4  1  ССЛЖ   0.6  26   68    47    1  2.6            2.6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14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4Е1С5Б+Л          1  13   Е    30  12  10 2  1  1  ЕСЛЖ   0.6  11   13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13  12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                   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4.1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5Е4Б1ОС+Л         1  13   Е    30  12  10 2  1  1  ЕСЛЖ   0.7  13   53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14            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5.6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8С2Е              1  26   С    94  26  24 5  4  1  СЧ     0.5  23   129   103   1  5.6            5.6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50  13  12                 0.3  5    28    28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1924,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1.9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9Б1ОС+Е           1  17   Б    35  17  12 4  2  1  ЕБР    0.5  9    17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В3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8    Е    34  8   8                  0.4  4    8     8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2.1   6Б2Е2С+ОС         1  25   Б    70  25  24 7  4  1  СЧ     0.5  16   34    20    2  2.1            2.1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1.0   6Б3С1Е            1  26   Б    75  26  24 8  4  1  ССЛЖ   0.6  20   20    12    2  1              1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6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низовым пожаром, поврежденная порода Береза, степень повреждения Слабая поврежденность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1.4   6Б4С+ОС,Е         1  26   Б    65  26  24 7  4  1  СЧ     0.8  26   36    21    2  1.4            1.4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15    2                            30%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4.8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5Е5Б+Л,С          1  15   Е    33  14  10 2  1  2  ЕБР    0.7  15   72    36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В3                     36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            1  16   Е    39  15  12 2  1  1  ЕБР    0.7  17   41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В3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1.3   5Б2ОС2С1Е         1  24   Б    55  24  20 6  3  1  ССЛЖ   0.5  15   20    10    1  1.3            1.3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4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10Е+Б             1  6    Е    13  6   6  1  1  1  ЕСЛЖ   0.6  4    4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2005,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3.6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8Е2Б+С,ОС         1  8    Е    21  8   8  2  1  1  ЕСЛЖ   0.7  7    25    20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8           С3                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ИВК, КРЛ Средний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1997, 888, состояние Хорошие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0.9   6Б4С+Е            1  26   Б    75  26  24 8  4  1  ССЛЖ   0.6  20   18    11    2  0.9            0.9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7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4.0   4С2Е4Б            1  27   С    85  27  28 5  4  1  ССЛЖ   0.4  19   76    30    1  4              4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15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30                                 31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50  13  12                 0.3  5    20    20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3.4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4С2Е4Б+ОС         1  21   С    55  21  18 3  2  1  СЧ     0.7  24   82    33    1  3.4            3.4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18          В3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33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1963,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1.6   5С1Е4Б            1  25   С    85  25  24 5  4  1  ССЛЖ   0.6  26   42    21    1  1.6            1.6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С3                     4     2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17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7Е1С2Б            1  22   Е    62  22  18 4  3  1  ЕЧ     0.7  29   44    31    2  1.5            1.5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22          В3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1.6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9С1Е+Б            1  27   С    104 27  32 6  4  1  ССЛЖ   0.4  19   30    27    1  1.6            1.6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32          С3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12                 0.3  6    10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4Е1С5Б            1  14   Е    30  12  10 2  1  1  ЕБР    0.7  13   22    9     1  1.7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13  12          В2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9.6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9С1Е+Б            1  23   С    66  23  20 4  3  1  СЧ     0.7  28   269   242   1  9.6            9.6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В3                 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50  13  14                 0.3  5    48    48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0.7   6Б1ОС3С+Е         1  26   Б    75  26  24 8  4  1  СЧ     0.5  16   11    7     2  0.7            0.7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1     3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0.7   3Е2С5Б            1  5    Е    10  4   6  1  1  1  ЕСЛЖ   0.6  3    2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5   6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5   6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ШП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0.6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1.5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0.5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1.2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0.4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2.1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111.0                                                                     2106           70        2    63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19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796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568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9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711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111.0                                                                     2106           70        2    63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796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568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9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711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3.4   8Б2С+С            1  24   Б    55  24  20 6  3  1  СЧ     0.5  15   51    41    1  3.4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110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3.7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6Е4Б+Е            1  12   Е    28  12  12 2  1  1  ЕСЛЖ   0.7  12   44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14          С3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3.7   7Б2С1Е+ОС         1  23   Б    55  23  22 6  3  1  ССЛЖ   0.5  14   52    37    1  3.7            3.7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3.1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6Е4Б+Е,Б          1  15   Е    39  15  14 2  1  1  ЕСЛЖ   0.8  18   56    34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С3                 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3.0   8Б2С+Е            1  24   Б    55  24  20 6  3  1  СЧ     0.5  15   45    36    1  3              3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50  13  12                 0.4  7    21    21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2.1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12   Е    29  12  10 2  1  1  ЕСЛЖ   0.7  11   23    14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20   Е    60  20  18                                                    3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2.4   6Б4С+Е,ОС         1  24   Б    55  24  20 6  3  1  СЧ     0.5  15   36    22    1  2.4            2.4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3.4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6Е4Б+С,ОС         1  13   Е    31  13  10 2  1  1  ЕСЛЖ   0.7  13   44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3.5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8С1Б1Е            1  26   С    101 26  28 6  4  2  СЧ     0.6  28   98    78    2  3.5            3.5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В3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27  32            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50  13  12                 0.3  5    18    18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11   Е    27  11  10 2  1  1  ЕСЛЖ   0.7  10   30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С3                     12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   21   Е    55  21  20                                                    4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(5) 0.5 м, 1 тыс.шт/га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4.3   7Б2С1Е            1  25   Б    75  26  22 8  4  1  СЧ     0.6  19   82    58    2  4.3            4.3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16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0.8   3С3Е4Б            1  24   С    85  24  28 5  4  2  СЧ     0.5  21   17    5     2  0.8            0.8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30          В3                     5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32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1.0   4С4Е2Б            1  26   С    85  26  28 5  4  1  СЧ     0.6  27   27    11    1  1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11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3.1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16   Е    38  15  14 2  1  2  ЕСЛЖ   0.8  18   56    28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С3                     28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2.8   8Б1С1Е            1  24   Б    55  24  20 6  3  1  СЧ     0.6  18   50    40    1  2.8            2.8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МЛ, Р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5.3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14   Е    35  13  12 2  1  2  ЕСЛЖ   0.8  17   90    45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С3                     45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4.4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8С2Е+Б            1  27   С    101 27  32 6  4  1  ССЛЖ   0.6  29   128   102   1  4.4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30          С3                     26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14                 0.3  6    26    26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2.8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14   Е    40  14  10 2  1  2  ЕСЛЖ   0.8  17   48    24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С3                 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1.0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1  13   Б    25  13  12 3  2  1  ЕСЛЖ   0.5  6    6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16          С3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5    Е    27  5   6                  0.4  2    2     2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4.1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8С2Е              1  27   С    101 27  32 6  4  1  ССЛЖ   0.6  29   119   95    1  4.1            4.1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32          С3                 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5Е1С4Б+Е          1  12   Е    28  10  10 2  1  2  ЕСЛЖ   0.8  12   23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12  16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14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Густой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4Е1С4Б1ОС         1  5    Е    13  4   6  1  1  2  ЕСЛЖ   0.7  4    4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5   6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6   6             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7   8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2005,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3.2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5С2Е3Б            1  24   С    70  24  24 4  3  1  ССЛЖ   0.7  30   96    48    1  3.2            3.2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29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1948,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3.9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4Е1С5Б+Л          1  19   Е    54  19  14 3  2  1  ЕСЛЖ   0.8  25   98    39    1  3.9            3.9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20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                       49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15   Е    41  15  14 3  2  1  ЕСЛЖ   0.7  15   36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С3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   24   Е    70  24  24                                                    4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                                          4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4.7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4Е1С5Б+Б          1  17   Е    51  17  14 3  2  2  ЕСЛЖ   0.8  22   103   41    1  4.7            4.7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22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                       52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80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1.6   5Е2С3Б+ОС         1  22   Е    65  22  18 4  3  1  ЕСЛЖ   0.6  25   40    20    2  1.6            1.6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  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1.9   4Е2Е2С2Б          1  20   Е    55  17  14 3  2  2  ЕЧ     0.5  17   32    14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85  25  28          В3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55  18  16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неравномерная, насаждение пройдено рубкой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10.1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7С3Б+Е            1  23   С    70  23  20 4  3  1  ССЛЖ   0.7  28   283   198   1  10.1           10.1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С3                     85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1948,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2.4   5Е2С3Б+ОС         1  23   Е    65  22  18 4  3  1  ЕСЛЖ   0.6  25   60    30    2  2.4            2.4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  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3.1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8С1Е1Б            1  23   С    67  23  24 4  3  1  ССЛЖ   0.7  28   87    69    1  3.1            3.1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7.1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8С2Е+Б            1  27   С    106 27  32 6  4  1  ССЛЖ   0.5  24   170   136   1  7.1            7.1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С2                     34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15   Е    41  15  14 3  2  1  ЕСЛЖ   0.7  15   10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1.6   6Б1ОС2С1Е         1  26   Б    75  26  24 8  4  1  ССЛЖ   0.6  20   32    20    2  1.6            1.6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3 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1.0   9Е1Б              1  20   Е    55  20  16 3  2  1  ЕСЛЖ   0.4  14   14    13    1  1  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С3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2000,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Погибшие, причина гибели / неуд.сост. заглушение листв.пор.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Ель, Запроектир. и провед. обоснов., оценка Неудовлетворительные,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факторы снижения качества заглушение листв.пор.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5Е5Б+Л            1  12   Е    32  12  12 2  1  1  ЕСЛЖ   0.7  11   15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23   Е    60  23  24                                                    4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1.9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1  20   Б    40  20  16 4  2  1  ЕСЛЖ   0.6  14   27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18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10   Е    40  10  12                 0.4  5    10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0.7   8Б1С1Е            1  24   Б    55  24  20 6  3  1  ССЛЖ   0.7  21   15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24  26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1.7   7Б2С1Е            1  25   Б    55  25  24 6  3  1  СЧ     0.7  22   37    25    1  1.7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4.5   Насажд.с культ.под пол.                                                                                      Прорежив.2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1  16   Б    30  16  12 3  2  1  ЕСЛЖ   0.6  10   45    36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С3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6    Е    32  6   6                  0.4  2    9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8.9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              1  25   С    75  25  24 4  3  1  ССЛЖ   0.7  31   276   248   1  8.9            8.9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С3                     28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1943,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3С2Е5Б            1  22   С    61  22  24 4  3  1  ССЛЖ   0.7  27   27    8     1  1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1.2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4Е1С5Б            1  15   Е    37  14  14 2  1  1  ЕСЛЖ   0.7  16   19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15  18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2.8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6С2Е2Б            1  23   С    64  23  24 4  3  1  СЧ     0.7  28   78    46    1  2.8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1954,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1.6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5Е5Б+С,ОС         1  14   Е    34  13  12 2  1  1  ЕСЛЖ   0.7  13   21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14          С3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1.6   5С5Е+Б            1  27   С    90  27  32 5  4  1  СЧ     0.5  24   38    19    1  1.6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27  28          В3                     19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5.8   7С2Е1Б            1  26   С    85  26  24 5  4  1  СЧ     0.7  32   186   130   1  5.8            5.8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26          В3                     37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1.1   7Б3С+Е            1  26   Б    75  26  24 8  4  1  ССЛЖ   0.7  23   25    17    2  1.1            1.1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30          С3                     8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1.7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12   Е    32  12  12 2  1  1  ЕСЛЖ   0.7  11   19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14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2.1   8Б1ОС1С+Е         1  26   Б    75  26  24 8  4  1  ССЛЖ   0.5  16   34    28    2  2.1            2.1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С3                     3     3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56  3.8   4Б2ОС3С1Е         1  25   Б    70  26  24 7  4  1  ССЛЖ   0.7  23   87    34    2  3.8            3.8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С3                     18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57  0.9   8С2Е+Б            1  27   С    95  27  32 5  4  1  ССЛЖ   0.5  24   22    18    1  0.9            0.9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4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60  0.7   9Б1С+Е            1  26   Б    70  26  24 7  4  1  ССЛЖ   0.7  23   16    14    2  0.7            0.7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2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61  0.4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7С2Е1Б            1  22   С    58  22  20 3  2  1  СЧ     0.8  29   12    9     1  0.4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63  1.2   8С2Е+Б            1  25   С    75  25  24 4  3  1  ССЛЖ   0.5  22   26    21    1  1.2            1.8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68  0.7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1.8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69  0.5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1.4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70  0.3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1.8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154.0                                                                     3301           104       21   88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1413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796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1049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7С3Б+Е            1  24   С    70  24  20 4  2  1  ССЛЖ   0.8  34   34    24    1  1  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20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1948,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3.1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10С+Е,Б,ОЛС       1  28   С    106 28  36 6  4  1  ССЛЖ   0.6  30   93    93    1  3.1            3.1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С2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0.7   8Б1С1Е            1  25   Б    65  25  22 7  3  1  ССЛЖ   0.7  22   15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25  26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0.5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1  19   Б    40  19  16 4  2  1  ЕСЛЖ   0.7  15   8     6     1  0.5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18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8    Е    40  8   8                  0.4  4    2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0.3   7Б2С1Е            1  26   Б    70  26  22 7  3  1  СЧ     0.7  23   7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58  12.3  5Е4С1Б+ОС,ОЛС     1  27   Е    100 27  36 5  3  1  ЕСЛЖ   0.6  33   406   203   2  12.3           18.4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28  40          С3                     162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41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насаждение разновозрастное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59  1.3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8Б2ОС+ОЛС         1  16   Б    30  16  12 3  2  1  ЕСЛЖ   0.6  10   13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6    Е    25  6   6                  0.4  2    3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62  0.3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7С2Е1Б            1  22   С    58  22  20 3  2  1  СЧ     0.8  30   9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В3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64  3.2   8С2Е+Б            1  27   С    95  27  32 5  3  1  ССЛЖ   0.7  33   106   85    1  3.2            4.8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65  0.4   7С2Б1ОС+Е         1  24   С    70  24  24 4  2  1  ССЛЖ   0.8  34   14    10    1  0.4            0.6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66  0.2   Ручей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5 м, протяженность 0.5 км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67  0.7   Ручей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5 м, протяженность 1.5 км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24.0                                                                      708            20             28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382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233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178.0                                                                     4009           125       21   116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20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1795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1029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1136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49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3.0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5Е4Б1ОС+С         1  16   Е    37  15  12 2  1  1  ЕСЛЖ   0.8  18   54    27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  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0.9   6Б1ОС3С+Е         1  24   Б    55  25  22 6  3  1  ССЛЖ   0.4  12   11    7     1  0.9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1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2.3   7Б2Е1С            1  8    Б    15  9   8  2  1  1  ССЛЖ   0.7  4    9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5   6 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7   8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2.1   3Е2С5Б            1  25   Е    75  24  24 4  3  1  ЕСЛЖ   0.6  28   59    18    2  2.1            2.1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29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1.1   5Е3С2Б+ОС         1  26   Е    85  25  24 5  4  1  ЕСЛЖ   0.5  25   28    14    2  1.1            1.6 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8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6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овраг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3.1   8Б1С1Е            1  27   Б    75  27  24 8  4  1  ССЛЖ   0.5  17   53    43    2  3.1            3.1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С3                     5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4.4   7Б1ОС1С1Е         1  24   Б    55  24  20 6  3  1  ССЛЖ   0.6  18   79    55    1  4.4            4.4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8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0.3   9С1Б+Е            1  25   С    85  25  28 5  4  1  ССЛЖ   0.6  27   8     7     1  0.3            0.3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30          С3                     1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1.6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1  25   С    96  25  24 5  4  2  ССЛЖ   0.5  22   35    35    1  1.6            1.6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1922,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3.2 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10С+Е             1  27   С    101 27  32 6  4  1  ССЛЖ   0.6  29   93    93    1  3.2            3.2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50  13  12                 0.3  5    16    16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1.0   8Б2С+Е            1  25   Б    55  25  22 6  3  1  СЧ     0.5  16   16    13    1  1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В3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5Е5Б+С,ОС         1  14   Е    35  13  12 2  1  1  ЕСЛЖ   0.7  13   27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2.0   5С4Е1Б+ОС         1  27   С    95  27  32 5  4  1  ССЛЖ   0.5  24   48    24    1  2              2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19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5Е5Б+С,Е          1  16   Е    37  15  12 2  1  1  ЕСЛЖ   0.7  16   35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0.5   6Б1ОС2С1Е         1  26   Б    75  26  24 8  4  1  СЧ     0.7  23   12    8     2  0.5            0.5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1 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30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0.9   5С3Е2Б            1  25   С    75  25  24 4  3  1  СЧ     0.3  13   12    6     1  0.9            0.9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6С4Б+Е            1  8    С    18  8   10 1  1  2  ССЛЖ   0.5  5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9   8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2000,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10   Е    28  10  10 2  1  2  ЕСЛЖ   0.7  9    9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10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1.0   7С2Е1Б            1  25   С    75  25  28 4  3  1  СЧ     0.5  22   22    16    1  1  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26          В3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2.1   8Б1С1Е            1  26   Б    70  26  24 7  4  1  ССЛЖ   0.5  16   34    28    2  2.1            2.1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С3                     3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3.6   5С3Е2Б            1  25   С    75  25  28 4  3  1  ССЛЖ   0.5  22   79    39    1  3.6            3.6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1.4   5С2Е3Б            1  26   С    75  26  32 4  3  1  ССЛЖ   0.5  23   32    16    1  1.4            1.4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2.6   4Е2С4Б+ОС         1  26   Е    75  25  24 4  3  1  ЕЧ     0.5  25   65    26    2  2.6            2.6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26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1.1   8С1Е1Б            1  25   С    75  25  24 4  3  1  ССЛЖ   0.6  26   29    23    1  1.1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21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0.7   5Е2С3Б+ОС         1  7    Е    20  6   8  1  1  3  ЕСЛЖ   0.6  4    3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7   8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8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0.6   10Б               1  12   Б    20  12  10 2  1  1  ССЛЖ   0.6  6    4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1.1   5Е2С3Б+ОС         1  7    Е    20  6   8  1  1  3  ЕСЛЖ   0.6  4    4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7   8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8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0.2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0.2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1.2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46.5                                                                      876            33             30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320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220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320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5.4   3Е2С4Б1ОЛС+ОС     1  27   Е    95  27  28 5  3  1  ЕСЛЖ   0.5  26   140   42    2  5.4            8.1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28  36          С3                     28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56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50  23  20                                 14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1.6   9С1Б+Е            1  24   С    70  24  24 4  2  1  ССЛЖ   0.7  29   46    41    1  1.6            2.4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1.2   5С3Е2Б+ОЛС        1  25   С    90  26  28 5  3  1  СЧ     0.7  31   37    19    1  1.2            1.8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4.8   5Е2С3Б            1  27   Е    90  27  24 5  3  1  ЕСЛЖ   0.5  26   125   63    2  4.8            9.6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32          С3                 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37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ЧР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овраг, полнота неравномерная, состав неоднородный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5Е4Б1ОС+С         1  14   Е    37  13  10 2  1  1  ЕСЛЖ   0.7  14   3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0.2   6Б1ОС3С+Е         1  27   Б    80  27  24 8  4  1  ССЛЖ   0.4  14   3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 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0.2   8Б2Е+С,ИВД,ОС     1  8    Б    15  9   8  2  1  1  ССЛЖ   0.6  4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6   6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0.6   3Е2С5Б+ОС,Е       1  25   Е    80  25  24 4  2  1  ЕСЛЖ   0.7  33   20    6     2  0.6            0.9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1.7   8Б1С1Е+ОС         1  27   Б    80  27  36 8  4  1  ССЛЖ   0.7  24   41    33    2  1.7            2.5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32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3.0   4Е3С3Б+ОС         1  27   Е    90  27  24 5  3  1  ЕЧ     0.7  37   111   45    2  3              6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В3                     33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33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0.3   Ручей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0.8 км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0.3   Просеки квартальные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0.7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19.5                                                                      528            18             31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156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185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66.0                                                                      1402           51             62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21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476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391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505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15.6  5Б5ОС+Е           1  25   Б    55  25  20 6  3  1  ЕСЛЖ   0.7  22   343   172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24          С3                     171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4.1   Культуры лесные                                                                                              Осветлен.1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2    Е    5   1   2  1  1  1  ССЛЖ   0.7  0.7  3     1      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   2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   2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2013,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8.2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7С1Е2Б+ОС         1  22   С    61  22  24 4  3  1  ССЛЖ   0.6  22   180   126   1  8.2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С2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36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6.4   6Б4Е              1  13   Б    30  13  10 3  2  2  ССЛЖ   0.4  4    26    16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12          С3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6.2   5Б4ОС1С+Е         1  25   Б    70  25  22 7  4  1  ССЛЖ   0.6  19   118   59    2  6.2            6.2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47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12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0.9   8Б2ОС             1  13   Б    25  13  10 3  2  1  ССЛЖ   0.6  7    6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16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6.1   5Б2ОС3С+Е         1  26   Б    65  26  22 7  4  1  СЧ     0.7  23   140   70    2  6.1            9.2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В3                     28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42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1.6   7Б3ОС+С,Е         1  24   Б    55  24  20 6  3  1  ССЛЖ   0.6  18   29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С3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2.0   8Б2С+Е            1  17   Б    65  17  16 7  4  3  СДМ    0.7  13   26    21    2  2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18  20          А4                     5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Естеств. лесовос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0.5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7Е3Б+С,Л          1  16   Е    45  16  14 3  2  2  ЕСЛЖ   0.7  17   44    31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С3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1973,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1.7   8Б2ОС+Е           1  25   Б    65  25  22 7  4  1  ЕСЛЖ   0.4  13   22    18    2  1.7            1.7 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4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солонец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1.1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30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9.0   Культуры несомкнувшиеся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4   1   1           С3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    Б    5   2   2                  0.6  0.6  5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   2             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3.8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3   1   1           С3     65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   2    Б    5   2   2                  0.6  0.6  2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   2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6.5   5Б2ОС3С+Е         1  26   Б    65  26  22 7  4  1  СЧ     0.7  23   150   75    2  6.5            9.8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В3                     30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45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0.5   5Б2ОС3С+Е         1  26   Б    65  26  22 7  4  1  СЧ     0.7  23   12    7     2  0.5            0.8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В3                     2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1.0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2.6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0.5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1.2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0.2   Границы окружные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1.1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78.0                                                                      1106           31             28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234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516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296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78.0                                                                      1106           31             28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234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516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296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1.2   Насажд.из подроста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7Е3ОС+Б           1  13   Е    35  13  12 2  1  1  ЕСЛЖ   0.5  9    11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10  12  14          С3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26   С    85  26  32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ЛЩ, МЛ, ИВК Средний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2002,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Погибшие, причина гибели / неуд.сост. потрава животными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2002, Сосна, Запроектир. и провед. обоснов., оценка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Неудовлетворительные, факторы снижения качества потрава животными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3.2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1  17   Б    40  17  12 4  2  2  ЕСЛЖ   0.6  11   35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С3                     14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8    Е    43  8   8                  0.4  4    13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3.4   Насажд.из подроста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1  13   Е    35  13  12 2  1  1  ЕСЛЖ   0.5  9    31    31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                 24   С    85  25  28                                                    3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0.5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1.4   4Б4ОС2Е           1  15   Б    30  16  12 3  2  1  ЕСЛЖ   0.7  10   14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С3                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12            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Погибшие, причина гибели / неуд.сост. заглушение листв.пор.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1990, Ель, Запроектир. и провед. обоснов., оценка Неудовлетворительные,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факторы снижения качества заглушение листв.пор.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3.9   8Е2Б              1  13   Е    35  13  12 2  1  1  ЕСЛЖ   0.6  11   43    34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С3                     9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0.5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0.9   5С3Б2ОС+Е         1  27   С    85  26  28 5  4  1  ССЛЖ   0.5  24   22    12    1  0.9            0.9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28          С3                     6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                       4     3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2.7   6Б2ОС2С+Е         1  25   Б    55  24  22 6  3  1  ССЛЖ   0.6  19   51    31    1  2.7            4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36          С3                     10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26  32            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2.6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3   1   1           С3     60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   2    Б    3   2   2                  0.5  0.5  1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   2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0.9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18   Е    43  17  12 3  2  2  ЕСЛЖ   0.9  26   23    12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14          С3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0.7   5С3Е2Б+ОС         1  25   С    85  25  28 5  4  1  СБР    0.6  27   19    9     1  0.7            1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В2                     6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4 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0.6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5ОС4Б1Е           1  11   ОС   20  12  12 2  1  1  ЕСЛЖ   0.7  9    5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12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9   8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4    Е    22  4   4                  0.4  1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1996, состояние Неудовлетворительные, причина гибели / неуд.сост. отсутствие ухода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3.7   Насажд.из подроста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8Е1ОС1Б           1  15   Е    40  15  14 2  1  1  ЕСЛЖ   0.6  13   48    38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20  13  14          С3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12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ЛЩ, МЛ, ИВК Средний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4.0   8Б2ОС+С,Е         1  27   Б    70  27  24 7  4  1  ССЛЖ   0.5  18   72    58    2  4              4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С3                     14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ЛЩ,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7.5   5Б3ОС2Е           1  4    Б    5   4   4  1  1  1  ССЛЖ   0.7  1    8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13   Е    45  13  14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Р, КРЛ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1.2   7Б2ОС1Е+С         1  24   Б    55  24  20 6  3  1  ЕСЛЖ   0.6  18   22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С3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3.4   5Б1ОС3Е1С         1  26   Б    75  26  24 8  4  1  ЕСЛЖ   0.7  23   78    38    2  3.4            3.4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8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24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5.4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6Е4Б+ОС,Е         1  15   Е    43  15  14 3  2  2  ЕСЛЖ   0.7  16   86    51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35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1.0   10Б               1  5    Б    10  5   4  1  1  2  ЕСЛЖ   0.5  2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3.8   5С1Е4Б+ОС         1  26   С    90  26  28 5  4  1  ССЛЖ   0.6  28   106   52    1  3.8            3.8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11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43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1.7   7Б2ОС1Е+Б         1  12   Б    20  12  10 2  1  1  ЕСЛЖ   0.5  5    8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14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12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6Е4Б+ОС,Е         1  14   Е    35  14  10 2  1  1  ЕСЛЖ   0.7  14   27    16    1  1.9            1.9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7.8   5Б4ОС1Е           1  12   Б    25  11  10 3  2  2  ССЛЖ   0.4  4    31    16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14          С3                     12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9   12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0.5   10Б               1  3    Б    5   3   4  1  1  2  ЕПРЧ   0.5  1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8.0   Культуры несомкнувшиеся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4   1   1           С3     60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4    Б    5   4   4                  0.6  1    8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  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3.7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3   1   1           С3     65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    Б    3   2   2                  0.5  0.5  2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   2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3.0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18   Е    45  17  16 3  2  1  ЕСЛЖ   0.8  22   66    33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18          С3                 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1973,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3.7   5Б1ОС3С1Е         1  25   Б    75  26  24 8  4  1  ЕСЛЖ   0.5  16   59    29    2  3.7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6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32                                 18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3.2   Культуры лесные                                                                                              Проходн.1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16   Е    41  15  12 3  2  1  ЕСЛЖ   0.8  19   61    31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14            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21   Е    55  21  24                                                    3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0.9   6Е3Б1ОС           1  15   Е    35  14  14 2  1  1  ЕСЛЖ   0.6  13   12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3.3   9Б1Е+ОС           1  16   Б    30  16  12 3  2  1  ЕСЛЖ   0.8  12   40    36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12          С3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0.7   5Б2ОС2С1Е         1  26   Б    70  26  22 7  4  1  ССЛЖ   0.7  23   16    8     2  0.7            1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3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3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10.2  6Б2ОС1С1Е         1  2    Б    5   2   2  1  1  1  ССЛЖ   0.7  0.7  7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   2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   2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   2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2.4   9Б1ОС+С,Е         1  26   Б    70  26  24 7  4  1  ССЛЖ   0.7  23   55    49    2  2.4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6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0.9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1  16   Б    30  16  10 3  2  1  ЕСЛЖ   0.4  7    6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14          С3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8    Е    41  8   8                  0.4  4    4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2.4   7Б3ОС+Е           1  3    Б    5   3   2  1  1  2  ССЛЖ   0.6  1    2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3   4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15   Е    35  14  10 2  1  1  ЕСЛЖ   0.7  15   15    8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С3                 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1.1   Поляна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ЕЧ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17   Е    54  17  16 3  2  2  ЕСЛЖ   0.7  19   15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26   С    85  26  32                                                    1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1964,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3.5   5ОС4Б1С+Е         1  24   ОС   60  24  24 6  4  1  ССЛЖ   0.6  23   80    40    3  3.5            3.5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С3                     32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8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0.8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113.0                                                                     1206           28        11   24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121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359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562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164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113.0                                                                     1206           28        11   24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121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359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562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164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0.2   7Е3Б+С            1  15   Е    40  15  14 2  1  1  ЕСЛЖ   0.7  16   3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5Е5Б+Е,ОС         1  10   Е    30  9   10 2  1  3  ЕСЛЖ   0.7  9    6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0.3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1.0                                                                       9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5Е5Б+Л,Е          1  15   Е    38  14  12 2  1  2  ЕСЛЖ   0.7  15   16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2.7   Вырубка                   С                                                                                  Естеств. лесовос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2  ССЛЖ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350, диаметр пней 36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19.0  5Е5Б+ОС           1  18   Е    45  17  16 3  2  1  ЕСЛЖ   0.7  20   380   190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190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7.1   8Б2ОС+С,Е         1  25   Б    70  25  24 7  4  1  ССЛЖ   0.6  19   135   108   2  7.1            10.6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27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14   Е    50  14  14                 0.3  6    43    43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0.6   6Б1ОС3С           1  25   Б    65  25  20 7  4  1  ССЛЖ   0.7  23   14    9     2  0.6            0.9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С3                     1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4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2.8   Лесосека текущего года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6С2Б2ОС           1  26   С    90  26  24 5  4  1  ССЛЖ   0.6                   1  2.8            2.8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С3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 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1.9   5Б3ОС1С1Е+Е       1  25   Б    65  25  24 7  4  1  ССЛЖ   0.5  16   30    15    2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С3                     9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3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12.0  5Б3ОС2Е           1  4    Б    5   4   4  1  1  1  ССЛЖ   0.7  1    12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С3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   2             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4.3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16   Е    37  15  12 2  1  1  ЕСЛЖ   0.7  16   69    34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35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2.4   6Б2ОС1С1Е         1  25   Б    65  25  22 7  4  1  ССЛЖ   0.7  22   53    32    2  2.4            2.4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11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24  28                                 5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1.3   Вырубка                   С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320, в том числе пней сосны 50, диаметр пней 28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5.0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1  16   Б    30  16  10 3  2  1  ЕСЛЖ   0.6  10   50    40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12          С3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8    Е    35  8   10                 0.4  4    20    20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8.6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16   Е    37  15  14 2  1  1  ЕСЛЖ   0.7  17   146   73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С3                     73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2.4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4С2Е4Б            1  21   С    57  21  20 3  2  1  ССЛЖ   0.8  28   67    27    1  2.4            2.4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18          С3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27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10.0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4Е3С3Б+ОС         1  21   Е    56  20  18 3  2  1  ЕСЛЖ   0.7  25   250   100   1  10             10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22          С3                     75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75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2.5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17   Е    41  16  16 3  2  1  ЕСЛЖ   0.8  22   55    28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16   Е    43  16  12 3  2  1  ЕСЛЖ   0.7  18   52    31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1.3   5С1Е3Б1ОС         1  26   С    90  26  28 5  4  1  ССЛЖ   0.5  23   30    15    1  1.3            1.3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3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9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2.2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6Е4Б+ОС,С         1  16   Е    43  16  12 3  2  2  ЕСЛЖ   0.8  20   44    26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1.0   7Е3Б+С            1  15   Е    40  15  14 2  1  1  ЕСЛЖ   0.7  16   16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4.7   5Е3ОС2Б           1  18   Е    45  17  14 3  2  1  ЕСЛЖ   0.7  20   94    47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18          С3                     28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  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27   С    85  27  36                                                    5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ШП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5.8   7Б2ОС1С+Е         1  25   Б    70  25  24 7  4  1  ССЛЖ   0.6  19   110   77    2  8.7            8.7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С3                     22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11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2.1   Вырубка                   С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300, в том числе пней сосны 130, диаметр пней 36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3.4   6Е4Б              1  18   Е    50  18  16 3  2  1  ЕСЛЖ   0.5  14   48    29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С3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6С4Б                 27   С    85  27  26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                   1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10   Е    23  9   10 2  1  3  ЕСЛЖ   0.6  8    5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23   Е    70  23  24                                                    1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1.5   6С2Е2Б            1  27   С    90  27  32 5  4  1  ССЛЖ   0.3  14   21    13    1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30          С3                     4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28  30                                 4 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1.9   5Б4ОС1Е           1  23   Б    55  22  20 6  3  2  ССЛЖ   0.5  14   27    13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36          С3                     11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70  22  22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0.1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0.4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0.8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112.0                                                                     1788           35        9    39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153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677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832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126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113.0                                                                     1797           35        9    39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153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682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836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126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5.6   7С3Б+Е            1  26   С    80  26  24 4  2  1  ССЛЖ   0.7  32   179   125   1  5.6            5.6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С3                     54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1.5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2.3   6Б2ОС2С+Е         1  26   Б    75  26  24 8  4  1  ССЛЖ   0.7  24   55    33    2  2.3            2.3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32          С3                     11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4.1   8С2Б              1  25   С    80  25  28 4  2  1  ССЛЖ   0.7  31   127   102   1  4.1            6.1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С3                 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0.5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0.8   8Б1ОС1С+Е         1  26   Б    75  26  22 8  4  1  ССЛЖ   0.7  23   18    14    2  0.8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3.7   8Б1ОС1С+Е         1  27   Б    75  27  22 8  4  1  ССЛЖ   0.7  24   89    71    2  3.7            5.5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2.8   7Б3С+ОС,Е         1  25   Б    65  25  20 7  3  1  ССЛЖ   0.7  22   62    44    2  2.8            2.8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1.0   6С4Б              1  25   С    85  25  24 5  3  1  ССЛЖ   0.7  31   31    19    1  1  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7Е2С1Б+ОС         1  22   Е    51  22  16 3  2  1А ЕСЛЖ   0.7  27   24    17    1  0.9            0.9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22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0.1   Река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1.3 км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0.2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23.5                                                                      586            21             26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291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256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1.0   6Б3ОС1С+Е         1  17   Б    35  17  16 4  2  1  ССЛЖ   0.5  9    9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18          С3                     3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14  16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5.4   7С3Б+Е            1  25   С    85  25  24 5  4  1  ССЛЖ   0.6  27   146   102   1  5.4            5.4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С3                     44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1.2   5С5Б+ОС,Е         1  25   С    75  25  24 4  3  1  ССЛЖ   0.6  26   31    16    1  1.2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5.3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7Е2С1Б+ОС         1  21   Е    51  21  16 3  2  1А ЕСЛЖ   0.6  22   117   82    1  5.3            5.3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22          С3                     23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  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2.6   Вырубка                   С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300, диаметр пней 36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2.8   5Б1ОС3Е1С+Е       1  25   Б    70  25  24 7  4  1  ЕЧ     0.5  16   45    24    2  2.8            2.8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4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13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4.0   5С5Б+ОС,Е         1  22   С    60  22  24 3  2  1  ССЛЖ   0.7  26   104   52    1  4              4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С3                     52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3.5   8С2Б              1  25   С    85  25  28 5  4  1  ССЛЖ   0.6  27   94    75    1  3.5            5.2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С3                     19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8.0   6ОС3Б1С+Е         1  24   ОС   65  24  24 7  4  2  ССЛЖ   0.5  19   152   91    3  8              8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С3                     46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15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7.0   7С3Б              1  23   С    60  23  24 3  2  1  ССЛЖ   0.8  32   224   157   1  7              7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С3                     67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11.5  8ОС2С+Б,Е         1  22   ОС   60  22  24 6  4  2  ССЛЖ   0.7  24   276   221   3  11.5           11.5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С3                     55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12.8  3С2Е3Б2ОС         1  26   С    75  25  28 4  3  1  ССЛЖ   0.6  27   346   104   1  12.8           19.2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С3                     69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104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                       69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8С2Б+Е            1  21   С    56  21  24 3  2  1  ССЛЖ   0.6  21   46    37    1  2.2            2.2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22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5.7   Вырубка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ССЛЖ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С2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350, в том числе пней сосны 100, диаметр пней 32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5.3   8Б2ОС             1  26   Б    70  26  24 7  4  1  ССЛЖ   0.7  23   122   98    2  5.3            5.3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24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7.2   6Б3ОС1С+Е         1  27   Б    70  27  24 7  4  1  ССЛЖ   0.6  21   151   91    2  7.2            10.8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45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15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3.1   6Б1ОС2С1Е         1  24   Б    65  25  20 7  4  1  СЧ     0.6  18   56    33    2  3.1            4.6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В3                     6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11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0.3   5Е5Б              1  4    Е    10  4   4  1  1  1  ЕПРЧ   0.6  2    1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4   4           С4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0.6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1.6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89.5                                                                      1919           79             93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668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617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464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25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113.0                                                                     2504           100            118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959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187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873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485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2.1   5Б1ОС3С1Е         1  27   Б    75  27  24 8  4  1  СЧ     0.6  21   44    23    2  2.1            2.1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4     2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13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0.5   8Б2ОС+ОЛС         1  21   Б    50  21  20 5  2  1  СЧ     0.7  17   8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В3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1.6   8Б1ОС1С+Е         1  27   Б    80  27  24 8  4  1  СЧ     0.6  21   34    28    2  1.6            1.6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28  36          В3                     3 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0.8   7Б2ОС1Е+С         1  20   Б    45  20  16 5  2  1  ЕСЛЖ   0.6  13   10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24          С3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18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1.0   10Б+С,Е           1  26   Б    65  26  24 7  3  1  СЧ     0.4  13   13    13    2  1  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40  13  12                 0.4  7    7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1.1   9Б1С+Е,ОС         1  26   Б    65  26  24 7  3  1  СЧ     0.4  13   14    13    2  1.1            1.1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40  13  12                 0.4  7    8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0.6   Культуры лесные                                                                                              Прорежив.2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              1  20   С    54  20  20 3  2  1  СЧ     0.8  26   16    14    1  0.6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В3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1964,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1.3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5С1Е4Б            1  7    С    15  7   10 1  1  1  СЧ     0.7  6    8     4                                  30%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6   8           В3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8             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ШП, ИВК Средний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2003,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Хорошие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1.5   7Б3С+Е            1  25   Б    65  25  24 7  3  1  СЧ     0.5  16   24    17    2  1.5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2.5   6Б2ОС1С1Е+Е       1  25   Б    65  25  24 7  3  1  СЧ     0.5  16   40    24    2  2.5            2.5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8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0.5   9Б1С+Е,ОС         1  24   Б    60  24  20 6  2  1  СЧ     0.7  21   10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0.9   8Б1ОС1С           1  25   Б    65  25  24 7  3  1  СЧ     0.5  16   14    12    2  0.9            0.9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1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0.4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5С5Б+ОС,ОЛС       1  20   С    54  20  24 3  2  1  СЧ     0.7  23   9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22          В3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1.3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5С1Е4Б            1  8    С    15  7   10 1  1  1  СЧ     0.7  6    8     4                                  30%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6   6           В3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9   8             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ШП, ИВК Средний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2003,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Хорошие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0.5   8Б1ОС1С           1  25   Б    65  25  24 7  3  1  СЧ     0.5  16   8     6     2  0.5            0.5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1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0.1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0.2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защит.полосы лесов, расп. вд. ж/д и а/д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0.2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0.2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 км, чистая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17.0                                                                      277            12             10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59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170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3.0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              1  25   С    66  25  24 4  3  1  СЧ     0.9  39   117   105   1  3              3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3.6   8Б2С+Е            1  25   Б    55  25  24 6  3  1  СЧ     0.7  22   79    63    1  3.6            3.6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11.6  Культуры несомкнувшиеся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5   1   1           В3     65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    Б    5   2   2                  0.5  0.5  6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2013, Вспашка борозд., Посадка ручная, раcстояние между рядами 3.2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2.2   Насажд.из подроста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7    Е    30  8   10 2  1  3  СЧ     0.5  4    9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5   6           В3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20.0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9С1Б+Е            1  25   С    73  25  24 4  3  1  СЧ     0.7  31   620   558   1  20             20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62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0.4   8Е2Б              1  12   Е    30  12  12 2  1  1  ЕБР    0.6  10   4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В2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5С2Е3Б            1  21   С    54  21  24 3  2  1  СЧ     0.5  18   13    7     1  0.7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2.6   7Б2С1Е+ОС         1  26   Б    70  26  24 7  4  1  СЧ     0.6  20   52    37    2  3.9            2.6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10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5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2.2   5Б2ОС2С1Е         1  25   Б    70  25  24 7  4  1  СЧ     0.6  19   42    22    2  2.2            2.2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8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8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2.0   Вырубка                   С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СЧ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250, в том числе пней сосны 150, диаметр пней 36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6.9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7С3Б+Е            1  22   С    61  22  24 4  3  1  СЧ     0.7  26   179   125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В3                     54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3.9   9Б1Е              1  17   Б    35  17  16 4  2  1  СЧ     0.7  12   47    42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В3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85  25  32                                       1            4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10.4  6Б3ОС1С+Е         1  25   Б    55  25  24 6  3  1  СЧ     0.5  16   166   99    1  10.4           10.4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50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26  28            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насаждение пройдено рубкой, полнота неравномерная, состав неоднородный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4.4   7Б3С              1  25   Б    65  25  22 7  4  1  СЧ     0.6  19   84    59    2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25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7.4   7Б3С              1  25   Б    70  25  24 7  4  1  СЧ     0.6  19   141   99    2  7.4            7.4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42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2.2   6Е2ОС2Б           1  11   Е    35  10  10 2  1  3  СЧ     0.6  8    18    10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14          В3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  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7.0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              1  26   С    73  25  24 4  3  1  СЧ     0.7  32   224   112   1  7              7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112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5.5   Культуры несомкнувшиеся   Е                          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2   1   1           В3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    Б    5   2   2                  0.5  0.5  3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3Л1Е1К4Б1ОС       1  13   Л    32  13  14 2  1  1  ССЛЖ   0.6  11   12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12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К        8   8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                  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Густой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14.0  5Б2ОС2С1Е         1  24   Б    55  24  20 6  3  1  СЧ     0.3  9    126   63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25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25  28                             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40  13  12                 0.5  9    126   126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насаждение разновозрастное, состав неоднородный, полнота неравномерная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6.9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3   1   1           В3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    Б    5   2   2                  0.5  0.5  3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2.8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1.5   7С1Е2Б            1  26   С    85  26  32 5  4  1  ССЛЖ   0.5  23   34    24    1  1.5            2.2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3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7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2.6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3   1   1           В3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    Б    5   2   2                  0.5  0.5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2.8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5.4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              1  26   С    73  26  24 4  3  1  СЧ     0.7  32   173   86    1  5.4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87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2.1   Культуры несомкнувшиеся   Е                          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ЕЧ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2   1   1           В3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    Б    5   2   2                  0.5  0.5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17.5  Культуры несомкнувшиеся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4   1   1           В3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5Б5ОС                3    Б    5   3   2                  0.5  1    18    9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9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ИВК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Вспашка полос., Посадка ручная, раcстояние между рядами 3.2 м, раcстояние в ряду 0.7 м,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5.4   Лесосека текущего года    С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8С2Б+Е            1  24   С    85  24  24 5  4  2  СЧ     0.8                   1  5.4            5.4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4.7   7Б2ОС1С           1  24   Б    55  24  20 6  3  1  СЧ     0.7  21   99    69    1  4.7            4.7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В3                     20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0.9   6Б1ОС3С+Е         1  26   Б    65  26  22 7  4  1  СЧ     0.6  20   18    11    2  0.9            1.4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5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3.3   5С5Б+Е            1  25   С    85  25  24 5  4  1  ССЛЖ   0.6  26   86    43    1  3.3            5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С3                     43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5.0   3С2Е5Б+ОС         1  25   С    85  25  28 5  4  1  СЧ     0.6  26   130   39    1  5              7.5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26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65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0.3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0.7   7Б3С              1  22   Б    55  23  20 6  3  1  СЧ     0.5  13   9     6     1  0.7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26          В3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1.9   Вырубка                   С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СЧ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300, в том числе пней сосны 150, диаметр пней 36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1.0   7Б2ОЛС1С+Е,ОС     1  21   Б    50  21  20 5  2  1  СЧ     0.7  16   16    11    1  1              1.5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19  20          В3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60  21  26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0.8   5С1Е3Б1ОС         1  25   С    85  25  28 5  4  1  СЧ     0.6  26   21    11    1  0.8            0.8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2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6 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2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56  0.8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2.8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57  0.7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1.9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58  0.4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2.2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173.0                                                                     2675           87        4    85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1273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208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К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1061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125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190.0                                                                     2951           99        4    94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1332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234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К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1231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146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1.6   5Б4ОС1Е+С         1  26   Б    75  26  22 8  4  1  ЕСЛЖ   0.7  24   38    19    2  1.6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15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                       4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15.9  5Б3ОС2С+Е         1  25   Б    65  25  22 7  4  1  ССЛЖ   0.8  26   413   206   2  15.9           23.8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124   3                            40%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83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5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5Е4Б1ОС+Л         1  13   Е    32  12  10 2  1  1  ЕСЛЖ   0.7  13   40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10          С3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12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2.9   6Б4ОС+Е,С         1  25   Б    55  25  22 6  3  1  ЕСЛЖ   0.7  23   67    40    1  2.9            2.9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С3                     27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24.3  5Б5ОС+Е,С         1  25   Б    65  25  22 7  4  1  ЕСЛЖ   0.8  26   632   316   2  24.3           36.4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316   2                            40%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9.4   7ОС3Б+ЛП,Е        1  26   ОС   60  26  24 6  4  1  ЕСЛЖ   0.7  29   273   191   3  9.4                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82    1                            35%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0.5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1.2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0.3   Границы окружные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1.3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58.0                                                                      1464           54             63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680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677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58.0                                                                      1464           54             63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680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677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3.4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5Е4Б1ОС+Е         1  15   Е    36  14  10 2  1  1  ЕСЛЖ   0.7  15   51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С3                     20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14                                 5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БЗН,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5.2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8Е2Б+ОС           1  15   Е    37  15  14 2  1  1  ЕСЛЖ   0.8  18   94    75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С3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4.5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14   Е    36  13  10 2  1  3  ЕСЛЖ   0.7  14   63    32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С3                     31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3.7   5Б2ОС2С1Е         1  26   Б    75  26  24 8  4  1  ССЛЖ   0.7  23   85    43    2  3.7            3.7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17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17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3.2   4Б4ОС2С+Е         1  23   Б    55  23  20 6  3  1  ССЛЖ   0.7  20   64    26    1  3.2            4.8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С3                     25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6.5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16   Е    37  15  14 2  1  1  ЕСЛЖ   0.7  16   104   52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52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(5) 0.5 м, 1 тыс.шт/га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2.0   7Б3ОС+С,Е         1  24   Б    55  24  20 6  3  1  ЕСЛЖ   0.7  21   42    29    1  2              2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С3                     13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5.3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8Е2Б+ОС,С         1  19   Е    53  19  16 3  2  2  ЕСЛЖ   0.7  22   117   94    1  5.3            5.3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С3                     23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13   Е    36  12  10 2  1  2  ЕСЛЖ   0.7  13   29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0.6   Лесосека текущего года    С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7Б2ОС1С+Е         1  27   Б    70  27  22 7  4  1  ССЛЖ   0.6                   2  0.6            0.6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 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8.8   5Б5ОС+Е,С         1  26   Б    65  25  22 7  4  1  ССЛЖ   0.7  23   202   101   2  8.8            13.2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101   3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1.6   Лесосека текущего года    С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5Б4ОС1С+Е         1  26   Б    70  26  22 7  4  1  ССЛЖ   0.7                   2  1.6            2.4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 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13   Е    50  13  12                 0.3  6    10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11.2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20   Е    55  19  14 3  2  1  ЕСЛЖ   0.7  24   269   161   1  11.2           11.2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16          С3                     81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20                                 27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1963,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3.9   7ОС3Б+Е           1  25   ОС   55  25  24 6  4  1  ЕСЛЖ   0.7  28   109   76    3  3.9            5.8 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С3                     33    2                            35%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6.7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18   Е    44  17  14 3  2  1  ЕСЛЖ   0.8  23   154   92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С3                     62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1974,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7.7   5Б5ОС             1  26   Б    55  25  22 6  3  1  ЕСЛЖ   0.7  23   177   89    2  7.7            11.6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88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12   Е    30  12  12                 0.3  5    38    38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5.3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8Е2Б+ОС           1  17   Е    43  17  14 3  2  2  ЕСЛЖ   0.7  19   101   81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С3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6.5   7ОС3Б+Е           1  19   ОС   35  19  24 4  3  1  ЕСЛЖ   0.6  16   104   73    3  6.5            9.8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20          С3                     31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12   Е    28  12  10 2  1  2  ЕСЛЖ   0.7  10   9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10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21   Е    60  21  22                                                    1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8Е2Б+ОС           1  20   Е    52  20  16 3  2  1  ЕСЛЖ   0.7  24   29    23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10.1  5Б5ОС+Е           1  25   Б    55  25  22 6  3  1  ЕСЛЖ   0.7  22   222   111   2  10.1           15.2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111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6.0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7Е3Б+ОС           1  11   Е    23  10  10 2  1  2  ЕСЛЖ   0.7  10   60    42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С3                     18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5.9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15   Е    35  14  10 2  1  1  ЕСЛЖ   0.7  16   94    47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С3                     38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14            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20   Е    60  20  20                                                    6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7Е2Б1ОС           1  22   Е    57  21  18 3  2  1  ЕСЛЖ   0.7  27   22    16    1  0.8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0.8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114.0                                                                     2248           65        7    87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814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855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549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114.0                                                                     2248           65        7    87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814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855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549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1.2   5Б2ОС3С+Е         1  26   Б    70  26  16 7  3  1  ССЛЖ   0.6  20   24    12    2  1.2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С3                     5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ШП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плс.вдоль рек,засел.бобрами, полнота неравномерная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6.1   6Б1ОС3С+Е         1  27   Б    75  27  24 8  4  1  ССЛЖ   0.7  24   146   87    2  6.1            6.1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15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44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плс.вдоль рек,засел.бобрами, состав неоднородный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1.5   Насажд.из подроста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7Е3Б+С            1  14   Е    40  14  12 2  1  2  ЕСЛЖ   0.5  10   15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14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КРЛ Густой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0.2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9.0                                                                       184            7              7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29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51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19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12   Е    34  10  10 2  1  3  ЕСЛЖ   0.7  11   28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6.8   5Б4ОС1С+Е         1  25   Б    65  25  20 7  4  1  ССЛЖ   0.8  26   177   88    2  6.8            6.8 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24          С3                     71    2                            40%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1.2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4С3Е3Б            1  21   С    59  21  20 3  2  1  СЧ     0.8  28   34    14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1959,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2.7   Лесосека текущего года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6Б2ОС2С+Е         1  26   Б    70  26  22 7  4  1  ССЛЖ   0.7                   2  2.7            2.7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 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1.0   6Б2ОС2Е+ЛП        1  12   Б    20  12  10 2  1  1  ЕСЛЖ   0.7  7    7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14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10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Погибшие, причина гибели / неуд.сост. заглушение листв.пор.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1990, Ель, Запроектир. и провед. обоснов., оценка Неудовлетворительные,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факторы снижения качества заглушение листв.пор.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5Е4Б1ОС+С,Л       1  11   Е    34  10  10 2  1  3  ЕСЛЖ   0.7  10   20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ШП Средний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6Е4Б+С            1  18   Е    48  18  16 3  2  1  ЕСЛЖ   0.7  21   19    11    1  0.9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18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2.6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1  17   Б    35  17  12 4  2  1  ЕСЛЖ   0.7  13   34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С3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7    Е    35  7   8                  0.4  3    8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17.0  5Б4ОС1Е           1  4    Б    5   4   4  1  1  1  ССЛЖ   0.7  1    17    8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С3                 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   2             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0.6   9С1Б+Е            1  26   С    85  26  28 5  4  1  ССЛЖ   0.7  32   19    17    1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С3                     2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6Е2С2Б+ОС         1  19   Е    56  19  18 3  2  1  ЕСЛЖ   0.7  23   46    28    1  2              2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24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0.6   7Б1ОС2С+Е         1  27   Б    70  27  24 7  4  1  ССЛЖ   0.6  21   13    10    2  0.6            0.6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1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2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16   Е    37  15  12 2  1  1  ЕСЛЖ   0.7  16   43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18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4.1   7Б1ОС1С1Е         1  27   Б    70  27  22 7  4  1  ССЛЖ   0.6  21   86    59    2  4.1            6.1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9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9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4.1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16   Е    37  15  12 2  1  1  ЕСЛЖ   0.7  16   66    33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26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                   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1.7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1  14   Б    25  14  10 3  2  1  ЕСЛЖ   0.6  8    14    10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14          С3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6    Е    30  6   6                  0.4  2    3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2.9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18   Е    49  17  16 3  2  1  ЕСЛЖ   0.8  22   64    32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18          С3                 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22            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1969,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3.5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1  16   Б    30  16  12 3  2  1  ЕСЛЖ   0.6  10   35    28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С3                     7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6    Е    28  6   8                  0.4  2    7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1.7   5С3Е2Б+ОС         1  25   С    85  25  28 5  4  1  ССЛЖ   0.6  26   44    22    1  1.7            2.5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13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9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4.9   8Б1ОС1С+Е         1  25   Б    70  25  24 7  4  1  ССЛЖ   0.6  19   93    75    2  4.9            4.9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9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9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3.9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1  16   Б    30  16  12 3  2  1  ЕСЛЖ   0.6  10   39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С3                     12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9Е1С              2  6    Е    35  6   6                  0.4  2    8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8   8 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1983,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3.4   5Е5Б+ОС           1  14   Е    35  13  12 2  1  1  ЕСЛЖ   0.7  14   48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С3                 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3.9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12   Е    30  11  10 2  1  2  ЕСЛЖ   0.7  11   43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С3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12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2.8   7Е3Б+С            1  14   Е    40  14  14 2  1  2  ЕСЛЖ   0.6  12   34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Р, КРЛ Густой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8Е1Б1С            1  15   Е    40  15  12 2  1  1  ЕСЛЖ   0.8  18   41    33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С3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16  18            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16   Е    41  15  12 3  2  1  ЕСЛЖ   0.7  16   21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0.8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19   Е    56  19  16 3  2  1  ЕСЛЖ   0.8  26   21    13    1  0.8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1969,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0.8   9Б1ОС             1  17   Б    40  17  16 4  2  2  ЕПРЧ   0.5  9    7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18          С4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4.3   5Б4ОС1С+Е         1  26   Б    55  25  22 6  3  1  ССЛЖ   0.7  23   99    49    1  4.3            6.4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40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26  28            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2.1   7Б2ОС1С           1  27   Б    70  27  24 7  4  1  ССЛЖ   0.7  24   50    35    2  2.1            2.1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10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30                                 5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13   Е    35  12  10 2  1  2  ЕСЛЖ   0.7  13   21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10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12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1.0   6Е4Б+Е            1  19   Е    55  19  18 3  2  1  ЕСЛЖ   0.8  26   26    16    1  1              1.5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С3                     10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0.6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16   Е    38  15  12 2  1  2  ЕСЛЖ   0.8  18   11    5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4Е1С5Б+ОС         1  13   Е    28  12  10 2  1  2  ЕСЛЖ   0.7  12   5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13  12          С3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2.4   8Б2ОС+С,Е         1  27   Б    75  27  24 8  4  1  ССЛЖ   0.7  24   58    46    2  2.4            3.6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12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1.6   Вырубка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ЕСЛЖ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300, в том числе пней сосны 100, диаметр пней 36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29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1.4   7Б1ОС2С+Е         1  25   Б    55  25  24 6  3  1  ССЛЖ   0.6  19   27    19    1  1.4            1.4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1.2   6Б2ОС2С+Е         1  25   Б    55  25  22 6  3  1  ССЛЖ   0.7  22   26    16    1  1.2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0.1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0.5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0.6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1.6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102.0                                                                     1459           37             42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131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367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734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227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29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111.0                                                                     1644           44             49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182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378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838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246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30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2.5   9Б1ОС+С,Е         1  27   Б    75  27  24 8  4  1  ЕСЛЖ   0.6  21   52    47    2  2.5            2.5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11   Е    37  10  8  2  1  3  ЕСЛЖ   0.7  10   20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плс.вдоль рек,засел.бобрами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0.7   9Б1ОС+Е,С         1  27   Б    75  27  22 8  4  1  ССЛЖ   0.7  24   17    15    2  0.7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С2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30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16   Е    42  16  14 3  2  1  ЕСЛЖ   0.7  17   63    50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С2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1.9   5Б2ОС1ОЛЧ2С+Е     1  24   Б    60  24  20 6  2  1  ССЛЖ   0.7  20   38    18    2  1.9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С3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ОЛЧ      22  22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23  24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3.0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3С3Е3Б1ОС         1  24   С    66  24  24 4  2  1  ССЛЖ   0.7  29   87    26    1  3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С3                 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30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12   Е    28  11  10 2  1  2  ЕБР    0.7  10   13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В3                 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18   Е    60  18  20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0.2   Река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 км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0.2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0.5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15.5                                                                      291            8         2    4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93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137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9.5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6С2Е2Б+ОС         1  24   С    58  24  24 3  2  1  СЧ     0.8  34   323   193   1  9.5            14.2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В3                     65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22                                 65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глухариный ток, состав неоднородный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4.0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2    Е    5   2   2  1  1  1  ЕСЛЖ   0.7  0.7  3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   2 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глухариный ток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1.0   7Б1ОС2С+Е         1  27   Б    75  27  24 8  4  1  СЧ     0.5  18   18    12    2  1  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В3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32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глухариный ток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10.5  5Б4ОС1С+Е         1  25   Б    65  25  22 7  4  1  ССЛЖ   0.6  19   200   100   2  10.5           15.8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С3                     80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20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4.6   Культуры лесные                                                                                              Осветлен.1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6Е2ОС2Б           1  2    Е    5   2   2  1  1  1  ЕЧ     0.7  1    5     3                                  35%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В3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4   4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2013,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0.7   6Б3ОС1С+Е         1  4    Б    5   4   4  1  1  1  ЕЧ     0.7  1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3   4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2.6   5Б5ОС+С,Е         1  26   Б    55  25  22 6  3  1  СЧ     0.6  20   52    26    1  2.6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26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1.5   5С1Е2Б2ОС         1  26   С    85  25  28 5  4  1  СЧ     0.6  27   40    20    1  1.5            2.2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4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8     3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8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4.2   9Е1Б              1  17   Е    45  17  14 3  2  1  ЕБР    0.7  19   80    72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В3                     8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глухариный ток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2.8   5Е2С2Б1ОС         1  26   Е    90  25  24 5  4  2  ЕСЛЖ   0.5  24   67    34    2  4.2            5.6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С3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глухариный ток, полнота неравномерная, состав неоднородный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1.3   3С3Е4Б+ОС         1  26   С    90  26  28 5  4  1  СЧ     0.6  27   35    10    1  1.3            2.6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глухариный ток, состав неоднородный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4.3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13   Е    28  12  12 2  1  2  ЕБР    0.7  13   56    28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В3                     28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20   Е    60  20  18                                                    6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2.6   Насажд.из подроста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8    Е    30  9   10 2  1  3  СЧ     0.5  5    13    9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10  6   6           В3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12   Е    27  12  10 2  1  1  ЕСЛЖ   0.7  12   11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10          С3                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26   С    90  26  28                                                    1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1.6   6Б3ОС1С+Е         1  25   Б    70  25  22 7  4  1  ССЛЖ   0.7  23   37    22    2  1.6            1.6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С3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глухариный ток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1.3   5Б1ОС2Е2С         1  26   Б    75  26  24 8  4  1  ЕЧ     0.6  20   26    13    2  1.3            1.3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26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глухариный ток, полнота неравномерная, состав неоднородный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3.7   4Б2ОС2СО2Е        1  26   Б    75  26  24 8  4  1  СЧ     0.6  20   74    29    2  3.7            7.4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15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СО       25  30                                 15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5.0   4С1Е3Б2ОС         1  25   С    85  25  28 5  4  1  ССЛЖ   0.6  27   135   54    1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14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40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27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6.0   8Б2ОС             1  4    Б    5   4   4  1  1  2  ЕСЛЖ   0.6  1    6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0.8   5Е4Б1ОС           1  10   Е    25  8   10 2  1  2  СЧ     0.5  6    5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В3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14                                  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14   Е    37  13  10 2  1  2  ЕБР    0.7  15   12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30  16  14          В3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3.4   6Б3ОС1С+Е         1  26   Б    70  26  24 7  4  1  ССЛЖ   0.6  20   68    41    2  3.4            3.4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20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7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1.7   4С3Е2Б1ОС         1  26   С    90  26  28 5  4  1  СЧ     0.6  28   48    19    1  1.7            2.5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14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                       10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5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1.7   Лесосека текущего года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8Б1ОС1С+Е         1  25   Б    65  25  22 7  4  1  ЕСЛЖ   0.7                   2  1.7            1.7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 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1.4   5Б5ОС             1  26   Б    55  25  22 6  3  1  ЕСЛЖ   0.6  20   28    14    2  1.4            1.4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14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1.7   6Б2ОС2С+Е         1  23   Б    65  23  20 7  4  2  СЧ     0.5  14   24    14    2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В3                     5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5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3.6   6Б3ОС1С+Е         1  25   Б    55  25  22 6  3  1  СЧ     0.6  19   68    41    1  3.6            3.6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20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0.9   6Б2ОС2Е           1  8    Б    15  9   8  2  1  1  ЕСЛЖ   0.6  4    4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9   8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6   6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10   Е    21  9   10 2  1  1  ЕБР    0.7  9    14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10          В2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23   Е    75  23  24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1997,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Хорошие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1.3   5Б2ОС3С+Е         1  23   Б    55  23  20 6  3  1  ЕСЛЖ   0.6  17   22    11    1  1.3            1.3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1.6   5Б3ОС1С1Е         1  26   Б    70  26  24 7  4  1  ЕСЛЖ   0.6  20   32    16    2  1.6            1.6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10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1.2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5Е3ОС2Б           1  10   Е    23  9   10 2  1  2  ЕБР    0.7  9    11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14          В3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КРЛ, БЗН Средний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1.2   5С5Б              1  22   С    60  22  20 3  2  1  СЧ     0.8  31   37    19    1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В3                     18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0.7   9Б1ОС+Е,С         1  27   Б    75  27  22 8  4  1  ССЛЖ   0.7  24   17    15    2  0.7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С2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глухариный ток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3.9   Лесосека текущего года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7Б2ОС1С+Е         1  26   Б    65  26  20 7  4  1  ССЛЖ   0.8                   2  3.9            5.8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С3                      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0.3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 км, состояние неудовлетворительное,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0.6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1.6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96.5                                                                      1570           56        10   74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390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СО    15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304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593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268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112.0                                                                     1861           65        12   78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30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424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СО    15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397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730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291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13.5  5С4Б1ОС           1  26   С    85  25  28 5  4  1  СЧ     0.6  27   364   182   1  13.5           20.2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146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36    3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3.7   8С2Б+Е            1  26   С    90  26  28 5  4  1  СЧ     0.7  32   118   94    1  3.7            5.5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24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14.0  Культуры несомкнувшиеся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4   1   1           В3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   4    Б    5   4   4                  0.6  1    14    8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                  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Вспашка борозд., Посадка ручная, раcстояние между рядами 3.5 м, раcстояние в ряду 0.8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9.7   6Б1ОС3С+Е         1  24   Б    55  24  20 6  3  1  СЧ     0.3  9    87    52    2  9.7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9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12   Е    35  12  12                 0.4  6    58    58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12   Е    30  11  10 2  1  2  ЕБР    0.7  11   35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12          В3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14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2.9   Культуры лесные                                                                                              Осветлен.1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2    Е    7   2   2  1  1  1  ЕСЛЖ   0.7  0.8  2     1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3   3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2011,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1.7   5С5Б              1  22   С    55  22  24 3  2  1А СЧ     0.8  30   51    26    1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В3                     25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1.1   Культуры несомкнувшиеся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4   1   1           В3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   4    Б    5   4   4                  0.6  1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Вспашка борозд., Посадка ручная, раcстояние между рядами 3.5 м, раcстояние в ряду 0.8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3.4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10С+Б             1  25   С    70  25  24 4  3  1  ССЛЖ   0.9  40   136   136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1948,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2.1   3С2Е3ОС2Б         1  23   С    72  23  24 4  3  1  СБР    0.4  16   34    10    1  2.1            2.1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В2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4.7   5Б2ОС2С1Е         1  26   Б    75  26  24 8  4  1  ССЛЖ   0.7  23   108   53    2  4.7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22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22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0.6   8Б2С              1  24   Б    65  24  20 7  4  2  СЧ     0.7  21   13    11    2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2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2.5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1  15   Б    25  15  10 3  2  1  ЕСЛЖ   0.6  8    20    16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С3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7    Е    32  7   8                  0.4  3    8     8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0.4   6ОЛС4Б            1  18   ОЛС  35  19  16 4  3  1  ЕСЛЖ   0.7  14   6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0.8   Культуры несомкнувшиеся   Е                          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2   1   1           В3     75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   4    Б    5   4   4                  0.6  1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5.0   10ОС              1  4    ОС   5   4   4  1  1  1  ЕЧ     0.7  2    10    10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5.6   Вырубка                   Е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ЕЧ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350, диаметр пней 28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8.4   Культуры несомкнувшиеся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4   1   1           В3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   4    Б    5   4   4                  0.6  1    8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  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Вспашка борозд., Посадка ручная, раcстояние между рядами 3.5 м, раcстояние в ряду 0.8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5.9   5С4Б1ОС+Е         1  25   С    85  25  24 5  4  1  СЧ     0.6  26   153   77    1  5.9            5.9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61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15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4.5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3   1   1           В3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   4    Б    5   4   4                  0.6  1    4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3.3   7Б3С              1  25   Б    65  25  22 7  4  1  СЧ     0.6  19   63    44    2  3.3            5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19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2.7   9Б1С              1  25   Б    65  25  22 7  4  1  СЧ     0.7  22   59    53    2  2.7            2.7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6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3.5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9Е1Б              1  7    Е    21  7   8  2  1  2  ЕСЛЖ   0.7  5    18    16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10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1997, Вспашка борозд., Посадка ручная, раcстояние между рядами 4 м, раcстояние в ряду 0.5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 тыс. шт/га, состояние Хорошие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              1  20   С    55  20  24 3  2  1  СЧ     0.7  23   25    23    1  1.1            1.1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22          В3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4.5   5Б1ОС4С           1  25   Б    65  25  22 7  4  1  ССЛЖ   0.7  22   99    49    2  4.5            4.5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10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40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2.1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7С3Б+Е            1  22   С    55  22  20 3  2  1А СЧ     0.8  30   63    44    1  2.1            2.1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В3                     19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2.0   3С2Е5Б+ОС         1  25   С    85  25  28 5  4  1  СЧ     0.6  27   54    16    1  2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11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27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3.1   4Е3С3Б+ОС         1  25   Е    85  25  24 5  4  1  СЧ     0.5  24   74    30    2  3.1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22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22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3.1   7Б3Е+Л            1  15   Б    30  16  12 3  2  1  ЕБР    0.8  11   34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14          В3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Погибшие, причина гибели / неуд.сост. заглушение листв.пор.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1984, Ель, Запроектир. и провед. обоснов., оценка Неудовлетворительные,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факторы снижения качества заглушение листв.пор.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0.7   Культуры несомкнувшиеся   Е                          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2   1   1           В3     75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   4    Б    5   4   4                  0.6  1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1.8   6ОС3Б1С+Е         1  21   ОС   50  21  24 5  4  1  СЧ     0.6  19   34    21    3  1.8            2.7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26          В3                     10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26                                 3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6С2Е2Б+ОЛС        1  17   С    43  17  14 3  2  1  СЧ     0.7  19   17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17  14          В3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12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1968,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0.8   4С3Е3Б            1  24   С    85  25  28 5  4  1  СЧ     0.5  21   17    7     1  0.8            1.2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5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5     2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Редкий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4.8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3   1   1           В3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   4    Б    5   4   4                  0.6  1    5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1.6   8Б2ОС+С,Е         1  26   Б    70  26  24 7  4  1  СЧ     0.7  23   37    30    2  1.6            2.4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В3                     7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13.9  8Б2С+ОС,Е         1  25   Б    65  25  22 7  4  1  СЧ     0.7  22   306   245   2  13.9           20.8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61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2.9   10Б               1  4    Б    5   4   4  1  1  1  ЕЧ     0.7  1    3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0.6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1.9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0.8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 км, чистая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0.1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0.7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148.0                                                                     2141           76             76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827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975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159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148.0                                                                     2141           76             76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827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177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975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159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3.1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5Б5ОС+Е,ЛП        1  22   Б    50  21  20 5  2  1  ЕСЛЖ   0.7  18   56    28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22          С3                     28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10   Е    47  10  8                  0.4  5    16    16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1971,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7.8   5Б5ОС+Е,ЛП,С      1  25   Б    55  25  22 6  3  1  ЕСЛЖ   0.7  22   172   86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С2                     86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0.9   7ОС3Б+Е           1  24   ОС   35  24  24 4  3  1А ЕСЛЖ   0.6  23   21    15    3  0.9            1.4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12   Е    40  12  12                 0.4  6    5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5Е3ОС2Б           1  14   Е    39  14  12 2  1  2  ЕСЛЖ   0.6  12   11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14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11.2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6Е2Б2ОС           1  17   Е    47  17  14 3  2  1  ЕСЛЖ   0.7  19   213   127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18          С3                     43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22                                 43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12.5  5Б5ОС             1  24   Б    55  24  22 6  3  1  ЕСЛЖ   0.7  21   262   131   2  12.5           12.5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С3                     131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7Е2Б1ОС+ЛП        1  17   Е    45  17  14 3  2  1  ЕСЛЖ   0.7  19   36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1973,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5Е5Б+ОС,ЛП        1  10   Е    23  8   10 2  1  2  ЕСЛЖ   0.7  8    13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10          С2                 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1.5   6ОС4Б+Е           1  19   ОС   35  19  24 4  3  1  ЕСЛЖ   0.6  16   24    14    3  1.5            1.5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20          С2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2.6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14   Е    36  13  12 2  1  2  ЕСЛЖ   0.8  15   39    19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14          С3                     16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16                                 4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3.0   7ОС3Б+Е           1  22   ОС   35  22  24 4  3  1А ЕСЛЖ   0.6  19   57    40    3  3              4.5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С3                     17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7Е3Б+ОС,ЛП        1  15   Е    37  15  12 2  1  2  ЕСЛЖ   0.7  15   15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7.6   7ОС3Б             1  22   ОС   50  22  24 5  4  1  ЕСЛЖ   0.6  20   152   106   3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С3                     46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ЛЩ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6Е4Б+ЛП,ОС        1  12   Е    32  12  10 2  1  2  ЕСЛЖ   0.7  12   12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12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1.5   7ОС3Б+Е           1  21   ОС   35  21  24 4  3  1А ЕСЛЖ   0.6  19   28    19    3  1.5            2.2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6Е3Б1ОС+ЛП        1  15   Е    45  15  12 3  2  2  ЕСЛЖ   0.7  16   32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                       3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1.8   9ОС1Б+Е           1  20   ОС   35  20  24 4  3  1А ЕСЛЖ   0.6  17   31    28    3  1.8            2.7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С3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5Е4Б1ОС+ЛП        1  10   Е    32  10  10 2  1  2  ЕСЛЖ   0.6  8    16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12          С3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11  14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БЗН, ШП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2.7   5ОС4Б1Е+С         1  22   ОС   35  22  24 4  3  1А ЕЧ     0.6  20   54    27    3  2.7            4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55  22  24          В3                     22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0.8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15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0.5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1.2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0.1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0.6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68.0                                                                      1264           24             29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255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456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553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68.0                                                                      1264           24             29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255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456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553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4.9   7ОС3Б+Е           1  21   ОС   35  21  24 4  3  1А ЕСЛЖ   0.6  19   93    65    3  4.9            4.9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С3                     28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34.0  6ОС4Б+Е,С         1  22   ОС   35  21  24 4  3  1  ЕСЛЖ   0.6  20   680   408   3  34             34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С3                     272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БЗН, КРЛ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5.6   5Б5ОС+С,Е         1  24   Б    55  24  24 6  3  1  ЕСЛЖ   0.6  19   106   53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С3                     53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2.1   10ОС+Б,Е          1  19   ОС   35  19  24 4  3  1А ЕСЛЖ   0.7  19   40    40    3  2.1            2.1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3.6   8ОС2Б+Е,С         1  22   ОС   35  22  24 4  3  1  ЕСЛЖ   0.6  20   72    58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С3                     14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14   Е    37  14  10 2  1  1  ЕСЛЖ   0.6  13   21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10.6  6ОС3Б1С           1  17   ОС   35  17  24 4  3  1  ЕСЛЖ   0.6  14   148   89    3  10.6           10.6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20          С3                     44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23  28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3.4   7С2Б1ОС+Е         1  22   С    70  22  24 4  3  1  ССЛЖ   0.7  26   88    61    1  3.4            3.4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С3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26            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2.3   10ОС+Б,Е          1  19   ОС   35  19  24 4  3  1  ЕСЛЖ   0.7  19   44    44    3  2.3            2.3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1.5   4ОС3Б3Е           1  23   ОС   60  24  24 6  4  1  ЕСЛЖ   0.6  22   33    13    3  2.2            2.2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С3                     10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10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7С2Б1ОС+Е         1  23   С    71  23  24 4  3  1  ССЛЖ   0.6  24   53    37    1  2.2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С3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5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10.2  7Б3ОС             1  23   Б    65  23  22 7  4  2  ЕСЛЖ   0.8  22   224   157   2  10.2           10.2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26          С3                     67    3                            40%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БЗН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11.3  8ОС2Б+Е           1  18   ОС   35  18  24 4  3  1  ЕСЛЖ   0.6  15   170   136   3  11.3           11.3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22          С3                     34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1.6   6Б4ОС+Е,С         1  25   Б    55  25  22 6  3  1  ЕСЛЖ   0.6  19   30    18    1  1.6            1.6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12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0.9   6Б4ОС+Е,С         1  25   Б    55  25  20 6  3  1  ЕСЛЖ   0.6  19   17    10    1  0.9            1.4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6Е2Б2ОС           1  14   Е    38  14  12 2  1  2  ЕСЛЖ   0.7  15   12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14          С3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                       2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1.9   5Б5ОС+Е           1  25   Б    55  25  24 6  3  1  ЕСЛЖ   0.6  19   36    18    3  1.9            2.8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18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ШП Редкий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8Е2Б+ОС           1  17   Е    44  17  14 3  2  1  ЕСЛЖ   0.7  19   28    22    1  1.5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1974,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5Е3ОС2Б           1  20   Е    59  20  18 3  2  2  ЕСЛЖ   0.7  24   19    9     1  0.8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С3                     6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1959,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1.6   5Б5ОС+Е           1  24   Б    55  24  22 6  3  1  ЕСЛЖ   0.6  18   29    14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С3                     15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18   Е    51  18  18 3  2  1  ЕСЛЖ   0.7  20   28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20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24            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1.9   5Б5ОС+Е           1  23   Б    55  23  20 6  3  1  ЕСЛЖ   0.6  17   32    16    2  1.9            1.9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26          С3                     16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Р Редкий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0.6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16   Е    38  16  14 2  1  1  ЕСЛЖ   0.8  19   11    5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20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5.5   6ОС3Б1Е           1  17   ОС   35  18  14 4  3  1  ЕСЛЖ   0.7  16   88    53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26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0.4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1.5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0.8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 км, чистая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113.0                                                                     2104           92             90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114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88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776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1126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113.0                                                                     2104           92             90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114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88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776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1126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1.2   Культуры лесные                                                                                              Осветлен.1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6Е2Б2ОС           1  3    Е    9   3   4  1  1  1  ЕСЛЖ   0.7  2    2     2                                  30%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4   4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2009,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2.2   7ОС3Б             1  2    ОС   5   2   2  1  1  1  ЕСЛЖ   0.5  0.5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10ОС                 24   ОС   60  24  32                                                    4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11.2  4Б4ОС2Е           1  4    Б    5   4   4  1  1  1  ЕСЛЖ   0.7  1    11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С3                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3   4             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2.6   7Б2ОС1С           1  25   Б    65  25  24 7  4  1  ЕСЛЖ   0.4  13   34    24    2  2.6            2.6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С3                     7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23  28                                 3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5.7   4Б2ОС2С2Е+Е       1  24   Б    80  25  24 8  4  2  ССЛЖ   0.6  18   103   43    2  5.7            8.6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36          С3                     20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20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28            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6Е4ОС+Б           1  10   Е    24  9   10 2  1  2  ЕСЛЖ   0.7  9    42    25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С3                     17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9Е1Б              1  17   Е    46  17  14 3  2  1  ЕЧ     0.7  19   27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                 26   С    85  26  32                                                    1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1.4   5Б2ОС3Е+С,Е       1  22   Б    55  23  20 6  3  1  ССЛЖ   0.6  16   22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С2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1994, состояние Погибшие, причина гибели / неуд.сост. заглушение листв.пор.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1994, Ель, Запроектир. и провед. обоснов., оценка Неудовлетворительные,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факторы снижения качества заглушение листв.пор.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5Е4ОС1Б           1  9    Е    23  8   8  2  1  2  ЕСЛЖ   0.7  7    17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12          С3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10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4.0   4Б4ОС1С1Е         1  24   Б    65  25  24 7  4  1  ЕСЛЖ   0.5  15   60    24    2  4              4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С3                     24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6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  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1.4   4С1Е3Б2ОС         1  25   С    85  25  24 5  4  1  ССЛЖ   0.5  22   31    13    1  1.4            1.4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3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9 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                       6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2.2   10Б               1  4    Б    5   4   4  1  1  2  ЕСЛЖ   0.6  1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0.3   5Б4ОС1Е           1  16   Б    45  16  16 5  2  3  ЕЧ     0.5  8    2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18          В3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6.9   5Б5ОС+С,Е         1  25   Б    70  25  24 7  4  1  ЕСЛЖ   0.8  26   179   90    2  6.9            10.3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36          С3                     89    3                            40%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10С+Б,Е           1  24   С    72  24  24 4  3  1  ССЛЖ   0.8  34   71    71    1  2.1            3.1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С2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5.0   Вырубка                   С                                                                                  Естеств. лесовос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ССЛЖ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С2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300, в том числе пней сосны 200, диаметр пней 36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2.2   10ОС              1  17   ОС   35  17  24 4  3  1  ЕСЛЖ   0.5  12   26    26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0.4   7Б3С+ОС,Е         1  25   Б    55  25  24 6  3  1  ССЛЖ   0.5  16   6     4     1  0.4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13   Е    31  12  10 2  1  2  ЕСЛЖ   0.7  13   25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14          С3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16                                 5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4.9   5Б5ОС+Е           1  25   Б    55  25  24 6  3  1  ЕСЛЖ   0.5  16   78    39    2  4.9            7.3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С3                     39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4.4   7ОС3Б+С,Е         1  25   ОС   65  25  24 7  4  1  ЕСЛЖ   0.4  16   70    49    3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32          С3                     21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2.0   6Б4ОС+С,Е         1  23   Б    70  23  22 7  4  2  ЕЧ     0.5  14   28    17    2  2              2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11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5.6   8ОС2Б+Е           1  19   ОС   35  19  20 4  3  1  ЕСЛЖ   0.7  19   106   85    3  5.6            5.6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18          С3                     21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1.1   4Б3ОС3Е           1  23   Б    55  23  20 6  3  1  ЕСЛЖ   0.7  19   21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С3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15   Е    40  15  12 2  1  1  ЕСЛЖ   0.8  18   29    23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4.2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6Е4Б+ОС,ИВД       1  12   Е    27  12  10 2  1  1  ЕСЛЖ   0.7  12   50    30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12          С3                     20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20   Е    60  20  20                                                    6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3.3   5Б4ОС1Е           1  23   Б    55  23  20 6  3  1  ЕСЛЖ   0.7  19   63    32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С3                     25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1.5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1  17   Б    35  17  16 4  2  1  ЕСЛЖ   0.5  9    14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С3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5    Е    38  5   6                  0.4  2    3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3.8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1  17   Б    35  17  16 4  2  1  ЕСЛЖ   0.5  9    34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18          С3                     14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5    Е    38  5   6                  0.4  2    8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БЗН, ИВК Редкий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11.5  8Е2Б              1  17   Е    45  17  14 3  2  1  ЕСЛЖ   0.7  19   218   174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44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   24   Б    65  24  24                                                    24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                   16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1.8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1  13   Б    20  13  10 2  1  1  ЕБР    0.6  7    13    13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5    Е    24  5   6                  0.4  2    4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БЗН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1994,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3.1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1  2    Е    9   2   2  1  1  1  ЕСЛЖ   0.6  0.6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2009,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18   Е    48  17  14 3  2  2  ЕСЛЖ   0.7  20   12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0.4   5Б4ОС1Е           1  23   Б    55  23  20 6  3  1  ЕСЛЖ   0.6  16   6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С3                     3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11   Е    32  11  10 2  1  2  ЕСЛЖ   0.7  10   10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С3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1.0   7Б3ОС+Е,С         1  25   Б    55  25  22 6  3  1  ЕСЛЖ   0.7  22   22    15    2  1              1.5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7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1.2   4С1Е3Б2ОС+Е       1  25   С    85  25  24 5  4  1  СЧ     0.5  22   26    10    1  1.2            1.8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3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8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                       5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0.8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113.0                                                                     1481           38        54   48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126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384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509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462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113.0                                                                     1481           38        54   48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126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384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509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462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35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1.8   4Б3ОС3С+Е         1  26   Б    70  26  22 7  3  1  СЧ     0.6  20   36    14    2  1.8            2.7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В3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7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3.7   5Е1С3Б1ОС         1  26   Е    75  26  24 4  2  1  ЕЧ     0.5  25   92    46    2  5.5            9.2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В3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28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  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плс.вдоль рек,засел.бобрами, полнота неравномерная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8Е2Б+ОС,ОЛС       1  22   Е    51  22  16 3  2  1А ЕЧ     0.9  37   67    54    1  1.8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18          В3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35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3.5   5С2Е3Б+ОС         1  26   С    80  26  24 4  2  1  ССЛЖ   0.7  32   112   56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С3                 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                       34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плс.вдоль рек,засел.бобрами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4.5   6Б3ОС1Е           1  4    Б    5   4   4  1  1  1  ЕСЛЖ   0.7  1    4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   2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4.0   5Б1ОС2Е2С         1  26   Б    70  26  22 7  3  1  ЕСЛЖ   0.7  23   92    47    2  4              4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  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- 5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полнота неравномерная, состав неоднородный, в выделе овраг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0.6   7Б1ОС2С+Е         1  25   Б    60  25  22 6  2  1  ССЛЖ   0.4  13   8     5     2  0.6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35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2.3   7Б1ОС2С+Е         1  25   Б    65  25  20 7  3  1  ССЛЖ   0.8  26   60    42    2  2.3            4.6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1.1   7Б1ОС2С+Е         1  24   Б    60  24  20 6  2  1  ССЛЖ   0.7  21   23    16    2  1.1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24          С3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24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1.8   5ОС3Б2С           1  25   ОС   65  25  24 7  4  1  ЕСЛЖ   0.7  28   50    25    3  1.8            2.7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0.3   Река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1.2 км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35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0.2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25.5                                                                      545            19             24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123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141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216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0.8   5Б3ОС2С+Е         1  25   Б    65  25  24 7  4  1  СЧ     0.5  16   13    6     2  0.8            1.2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4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4.1   5ОС4Б1С           1  25   ОС   70  25  24 7  4  1  ЕСЛЖ   0.5  20   82    41    3  4.1            6.1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33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8 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0.4   5Е4ОС1Б           1  20   Е    50  19  16 3  2  1  ЕСЛЖ   0.5  16   6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24          С3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1.0   7ОС3Б+С,Е         1  19   ОС   35  19  24 4  3  1  ЕСЛЖ   0.7  18   18    13    3  1  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20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6.9   6ОС3Б1Е+С         1  25   ОС   60  26  36 6  4  1  ЕСЛЖ   0.4  16   110   66    3  6.9            10.3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С3                     33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11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1.7   5ОС4Б1Е+С         1  23   ОС   60  24  24 6  4  1  ЕСЛЖ   0.6  22   37    18    3  1.7            2.5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С3                     15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4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1.6   5ОС4Б1Е+С         1  25   ОС   55  25  24 6  4  1  ЕСЛЖ   0.6  24   38    19    3  1.6            2.4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15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4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12.5  Лесосека текущего года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7Б2ОС1С+Е         1  27   Б    65  27  22 7  4  1  СЧ     0.7                   2  18.8           12.5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В3                      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12   Е    45  12  12                 0.4  6    75    75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11.0  6Б4Е              1  12   Б    25  12  10 3  2  2  ЕСЛЖ   0.5  5    55    33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35  11  12          С3                     22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10ОС                 24   ОС   60  24  32                                                    16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6.4   Культуры лесные                                                                                              Осветлен.1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5Е3ОС2Б+С         1  3    Е    6   2   2  1  1  1  ЕСЛЖ   0.7  1    6     3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С3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4   4 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2012,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6.4   6Б3ОС1Е           1  4    Б    5   4   4  1  1  1  ЕСЛЖ   0.7  1    6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   2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5.4   5С2Е3Б+ОС         1  26   С    85  26  24 5  4  1  ССЛЖ   0.6  27   146   73    1  5.4            8.1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С3                     29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44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9.3   Культуры несомкнувшиеся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1  ЕСЛЖ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4   1   1           С3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7ОС3Б+С              4    ОС   5   4   4                  0.7  2    19    13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4   4 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2014,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0.8   Лесосека текущего года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5С3Е2Б+ОС         1  26   С    85  26  28 5  4  1  ССЛЖ   0.6                   1  0.8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0.5   4С1Е4Б1ОС         1  23   С    85  23  24 5  4  2  ССЛЖ   0.6  24   12    5     1  0.5            0.5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26          С3                     1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5 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1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5.8   Лесосека текущего года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7Б3ОС+С,Е         1  25   Б    65  25  24 7  4  1  ССЛЖ   0.6                   2  5.8            5.8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С3                      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3.2   5ОС3Б2С           1  25   ОС   65  25  24 7  4  1  ЕСЛЖ   0.7  28   90    45    3  3.2            4.8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27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18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8.4   5ОС3Б2С           1  25   ОС   65  25  24 7  4  1  ЕСЛЖ   0.5  20   168   84    3  8.4            12.6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30          С3                     50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34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0.8   5ОС3Б1Е1С         1  25   ОС   65  25  24 7  4  1  ЕСЛЖ   0.7  28   22    11    3  0.8            1.2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7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2 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     1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0.3   5ОС3Б2С+Е         1  23   ОС   35  23  24 4  3  1А СЧ     0.5  18   5     2     3  0.3            0.45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26          В3                     2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0.5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1.6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0.7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1.9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88.5                                                                      910            60        16   71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155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287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325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114.0                                                                     1455           79        16   95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266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296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503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390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9.6   10ОС              1  5    ОС   5   5   4  1  1  1  ЕСЛЖ   0.7  3    29    29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5.0   7Б3ОС+С,Е         1  25   Б    65  25  22 7  4  1  ССЛЖ   0.7  22   110   77    2  5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33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14.2  8Б1ОС1С           1  25   Б    65  25  22 7  4  1  ССЛЖ   0.7  22   312   250   2  14.2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С2                     31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31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тлу варьирует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8С2Б+Е            1  23   С    57  23  20 3  2  1А СЧ     0.7  28   70    56    1  2.5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В3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6.1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              1  20   С    57  20  20 3  2  1  СЧ     0.8  26   159   79    1  6.1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22          В3                     80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4.0   7Б3Е+С            1  2    Б    3   2   2  1  1  1  СЧ     0.6  0.6  2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   2           В3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3.6   3Е2С4Б1ОС+Е       1  23   Е    85  23  24 5  4  2  СЧ     0.4  17   61    18    2  3.6            3.6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30          В3                     12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26                                 25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30                                 6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7Е2Б1ОС           1  14   Е    27  13  10 2  1  1  ЕЧ     0.7  13   22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В3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                       2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5.3   Культуры несомкнувшиеся   Е                          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ЕЧ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3   1   1           В3     75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   2    Б    3   2   2                  0.6  0.6  3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   2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2015,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7.8   4Е2Е4Б+ОС         1  23   Е    55  19  14 3  2  1  ЕЧ     0.6  25   195   78    1  7.8            7.8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80  27  26          В3                     39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55  24  26                                 78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5Е1С2Б2ОС         1  13   Е    27  12  10 2  1  1  ЕЧ     0.7  13   30    15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13  12          В3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                  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14                            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4С2Е3Б1ОС+С,Е     1  20   С    50  19  20 3  2  1  СЧ     0.7  23   32    13    1  1.4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16          В3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16            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20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1968,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2.7   5Б5ОС+Е,С         1  23   Б    55  23  22 6  3  1  ЕСЛЖ   0.6  17   46    23    2  2.7            2.7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С3                     23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15   Е    40  15  12 2  1  1  ЕСЛЖ   0.7  16   40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18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3.9   6Б4Е              1  5    Б    5   4   4  1  1  1  СЧ     0.7  2    8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25  6   8           В3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4.5   Вырубка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ЕСЛЖ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1.5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350, диаметр пней 32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3.6   6ОС4Б+С,Е         1  23   ОС   55  23  24 6  4  1  ЕСЛЖ   0.5  18   65    39    3  3.6            3.6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36          С3                     26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6.0   6Б4ОС             1  9    Б    15  9   10 2  1  1  ЕСЛЖ   0.7  5    30    18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12          С3                     12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7ОС3Б                24   ОС   60  24  26                                                    6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                   3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4.2   6Б4Е              1  4    Б    5   4   4  1  1  1  ССЛЖ   0.7  1    4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20  4   6 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1.9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7    Е    13  6   6  1  1  1  ЕСЛЖ   0.7  5    10    6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6           С3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2005,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6.1   3С2Е5Б            1  24   С    85  25  24 5  4  1  СЧ     0.6  26   159   48    1  6.1            6.1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В3                     32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79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14   Е    40  13  12 2  1  2  ЕСЛЖ   0.7  15   21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С2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9С1Б+Е,Л          1  21   С    55  21  24 3  2  1  СЧ     0.7  24   53    48    1  2.2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22          В3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1963,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1.9   Культуры лесные                                                                                              Осветлен.1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3    Е    6   2   2  1  1  1  ЕСЛЖ   0.7  1    2     1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4   4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Средний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2012, Вспашка борозд., Посадка ручная, раcстояние между рядами 3.7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1.1   6Б3Я1Е            1  17   Б    40  19  16 4  2  1  ЕСЛЖ   0.8  14   15    8     2                            Прорежив.2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Я        13  14          С3                     5 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16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8.3   Насажд.из подроста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10   Е    25  8   10 2  1  2  ЕСЛЖ   0.4  4    33    20    2  8.3            8.3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С3                     13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3.6   10Е               1  14   Е    45  14  10 3  2  2  ЕСЛЖ   0.5  10   36    36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75  25  28                                                    9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4.0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5Е3ОС2Б           1  7    Е    14  6   6  1  1  1  ЕСЛЖ   0.7  5    20    10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8   8           С3                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8             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Р Густой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2004,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5.0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5С5Б              1  23   С    66  23  24 4  3  1  ССЛЖ   0.6  24   120   60    1  5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С2                     60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5.5   10Б+Е,С           1  25   Б    65  25  22 7  4  1  ЕСЛЖ   0.4  13   72    72    2  5.5            8.2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С2                            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полнота неравномерная, насаждение пройдено рубкой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8С2Б+Е            1  20   С    55  20  20 3  2  1  ССЛЖ   0.7  23   16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1963,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3.9   6Б2ОС2Е+С         1  24   Б    65  25  22 7  4  1  ЕСЛЖ   0.4  12   47    29    3  3.9            3.9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С2                     9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9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1.3   4Б2ОС3Е1С         1  22   Б    65  23  22 7  4  2  ССЛЖ   0.3  8    10    4     2  1.3            1.3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36          С3                     2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3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10.4  5ОС4Б1С+Е         1  24   ОС   35  24  24 4  3  1А ЕСЛЖ   0.5  19   198   99    3  10.4           15.6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С3                     79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3.0   10Б+Е,С           1  25   Б    65  25  22 7  4  1  ЕСЛЖ   0.4  13   39    39    2  3              4.5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С2                            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насаждение пройдено рубкой, полнота неравномерная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2.4   8Б2ОС+Е,С         1  25   Б    65  25  24 7  4  1  ЕСЛЖ   0.7  22   53    42    2  2.4            2.4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С3                     11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0.5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1.7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0.6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1.4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0.3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1.3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155.0                                                                     2120           95        18   68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383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330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Я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1086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316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155.0                                                                     2120           95        18   68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383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330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Я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1086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316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6.3   5Б2ОС3Е           1  18   Б    40  19  16 4  2  1  ЕЧ     0.8  15   94    47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18          В3                     19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16                                 28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5.1   Культуры лесные                                                                                              Проходн.1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17   Е    47  17  16 3  2  1  ЕЧ     0.8  22   112   67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В3                     34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22                                 11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1.1   9ОС1Б+Е           1  19   ОС   35  19  20 4  3  1  ЕЧ     0.8  21   23    21    3  1.1            1.1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18          В3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8    Е    21  8   8  2  1  2  ЕЧ     0.7  7    10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9   8           В3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ИВК, Р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1997,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7.2   7ОС3Б+Е           1  19   ОС   35  19  22 4  3  1  ЕСЛЖ   0.7  19   137   96    3  7.2            7.2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18          С3                     41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2.8   Культуры лесные                                                                                              Проходн.1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5Е3Б2ОС+ЛП        1  19   Е    54  19  16 3  2  2  ЕЧ     0.8  26   73    36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В3                 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24                                 15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6.8   7ОС3Б+Е,ЛП        1  21   ОС   35  22  24 4  3  1А ЕСЛЖ   0.7  22   150   105   3  6.8            6.8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С3                     45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6Е3Б1ОС+ЛП        1  17   Е    44  17  14 3  2  1  ЕЧ     0.7  19   23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24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1974,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1.1   4Б3ОС3Е+С         1  25   Б    55  25  24 6  3  1  ЕЧ     0.4  13   14    6     1  1.1            1.1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36          В3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1.2   Культуры лесные                                                                                              Проходн.1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6Е2Б2ОС           1  15   Е    42  15  12 3  2  2  ЕЧ     0.8  18   22    14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В3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18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1976,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7Е2Б1ОС           1  17   Е    44  17  14 3  2  1  ЕЧ     0.7  19   28    19    1  1.5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В3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18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1974,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7.3   5Б5ОС+Е,С         1  25   Б    55  25  22 6  3  1  ЕСЛЖ   0.6  19   139   69    1  7.3            7.3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70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4.6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15   Е    39  14  12 2  1  2  ЕСЛЖ   0.7  15   69    41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22   Е    70  22  26                                                    9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7Е2Б1ОС+Е         1  12   Е    31  11  10 2  1  2  ЕБР    0.7  11   6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12          В3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16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5.3   7Б3ОС+Е           1  23   Б    50  23  20 5  2  1  ЕСЛЖ   0.7  20   106   74    1  5.3            5.3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22          С3                     32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13.5  8ОС2Б+Е,С         1  23   ОС   35  23  24 4  3  1А ЕСЛЖ   0.7  24   324   259   3  13.5           13.5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22          С3                     65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11   Е    29  10  10 2  1  3  ЕСЛЖ   0.7  10   19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14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1989,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1.7   8ОС2Б+Е,С         1  19   ОС   35  19  24 4  3  1  ЕСЛЖ   0.7  19   32    26    3  1.7            1.7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55  19  22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3.5   8Б2ОС+Е           1  25   Б    65  25  22 7  4  1  ЕСЛЖ   0.6  19   66    53    2  3.5            5.2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С2                     13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0.7   10Е+Б             1  17   Е    45  17  14 3  2  1  ЕБР    0.7  19   13    13    1  0.7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(5) 1 м, 0.5 тыс.шт/га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20   Е    52  19  14 3  2  1  ЕЧ     0.7  23   23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В3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24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7Е2Б1ОС+ЛП        1  19   Е    51  19  16 3  2  1  ЕСЛЖ   0.7  22   22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24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2.6   6ОС3Б1Е           1  25   ОС   60  25  32 6  4  1  ЕЧ     0.5  20   52    31    3  2.6            2.6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16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5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состав неоднородный, полнота неравномерная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0.5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1.3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0.2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1.2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80.0                                                                      1557           52        9    52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289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542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726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80.0                                                                      1557           52        9    52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289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542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726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1.0   6Е3Б1ОС           1  21   Е    60  21  18 3  2  1  ЕЧ     0.7  26   26    15    2  1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В3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26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5.3   7ОС3Б+Е           1  23   ОС   35  23  24 4  3  1А ЕЧ     0.7  25   132   92    3  5.3            5.3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В3                     40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3.1   5Б5ОС+Е           1  24   Б    55  24  22 6  3  1  ЕЧ     0.6  18   56    28    2  3.1            3.1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28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2.3   7ОС3Б+Е           1  19   ОС   35  19  20 4  3  1  ЕЧ     0.8  21   48    34    3  2.3            2.3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18          В3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1.3   7Б3ОС+Е           1  25   Б    55  25  22 6  3  1  ЕЧ     0.6  19   25    18    2  1.3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В3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4.1   6Б2ОС1Е1С         1  21   Б    50  21  16 5  2  1  ЕЧ     0.7  17   70    42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22          В3                     14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1.8   5Б5ОС+Е           1  25   Б    55  25  22 6  3  1  ЕЧ     0.6  19   34    17    2  1.8            2.7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17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29.0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6Е3Б1ОС+Л         1  17   Е    44  17  14 3  2  1  ЕСЛЖ   0.7  19   551   331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165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                       55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4.4   7ОС3Б+Е,ЛП        1  22   ОС   35  23  24 4  3  1А ЕСЛЖ   0.7  23   101   71    3  4.4            4.4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С3                     30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1.8   6Б3ОС1Е           1  25   Б    70  25  24 7  4  1  ЕЧ     0.6  19   34    21    2  1.8            2.7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10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3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7Е2Б1ОС           1  17   Е    44  17  14 3  2  1  ЕЧ     0.7  19   28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В3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                       3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0.5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1974,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1.7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6Б4ОС+Е           1  20   Б    45  20  16 5  2  1  ЕСЛЖ   0.6  13   22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20          С3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9    Е    44  9   10                 0.3  3    5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1974,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9.5   Культуры лесные                                                                                              Проходн.1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6Е2Б2ОС           1  18   Е    44  17  16 3  2  2  ЕСЛЖ   0.9  25   238   142   1  9.5                       35%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18          С3                     48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22                                 48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10.5  5Б5ОС+Е,С         1  25   Б    55  25  22 6  3  1  ЕЧ     0.6  19   200   100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100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групповое, состав неоднородный, полнота неравномерная, тлу варьирует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7.8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6Е4Б+ОС,Е         1  17   Е    37  17  16 2  1  1  ЕСЛЖ   0.9  24   187   112   1  7.8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18          С3                     75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1974,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4.7   5Б5ОС+Е           1  23   Б    55  23  20 6  3  1  ЕСЛЖ   0.8  22   103   52    1  4.7            4.7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С3                     51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6Е2Б2ОС           1  14   Е    27  13  10 2  1  1  ЕСЛЖ   0.7  13   36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14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6.8   5Б5ОС+Е           1  25   Б    55  25  22 6  3  1  ЕСЛЖ   0.6  19   129   65    2  6.8            10.2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64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16   Е    43  16  12 3  2  2  ЕСЛЖ   0.6  15   42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16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5Е3ОС2Б           1  12   Е    31  11  10 2  1  2  ЕСЛЖ   0.7  10   20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14          С3                     6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ИВК, КРЛ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4.1   5Б5ОС+Е           1  24   Б    55  24  20 6  3  1  ЕСЛЖ   0.7  21   86    43    1  4.1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С3                     43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2.9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6Б2ОС2Е           1  21   Б    45  21  16 5  2  1  ЕЧ     0.5  12   35    21    1  2.9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В3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10   Е    44  10  10                 0.4  5    14    14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1974,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0.8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112.0                                                                     2224           57             35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715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828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674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112.0                                                                     2224           57             35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715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828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674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2.8   5Б5ОС+Е           1  24   Б    55  24  20 6  3  1  ЕСЛЖ   0.7  21   59    29    1  2.8            2.8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С3                     30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1.0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1  13   Б    20  13  10 2  1  1  ЕСЛЖ   0.5  6    6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12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5    Е    30  5   6                  0.4  2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ИВК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5.8   5Б5ОС+Е           1  24   Б    55  24  20 6  3  1  ЕСЛЖ   0.7  21   122   61    1  5.8            5.8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С3                     61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ШП, БЗН, КРЛ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11   Е    30  11  10 2  1  2  ЕЧ     0.7  10   9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12          В3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11  14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5.2   5Б5ОС+Е,С         1  25   Б    55  25  22 6  3  1  ЕСЛЖ   0.6  19   99    49    1  5.2            7.8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50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5Е4Б1ОС+Е         1  18   Е    55  18  14 3  2  2  ЕЧ     0.7  20   50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В3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22                                 5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0.5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1963,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5.8   7Б3ОС             1  25   Б    65  25  20 7  4  1  ЕСЛЖ   0.6  19   110   77    2  5.8            5.8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33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10   Е    30  10  8  2  1  2  ЕСЛЖ   0.7  9    12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10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11  14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1.4   6Б4ОС+Е           1  22   Б    55  22  20 6  3  2  ЕСЛЖ   0.7  18   25    15    2  1.4            1.4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26          С3                     10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11   Е    30  10  10 2  1  2  ЕСЛЖ   0.7  10   30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С3                     12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0.9   6Б4ОС+Е,С         1  25   Б    55  25  22 6  3  1  ЕСЛЖ   0.7  22   20    12    2  0.9            0.9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8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4.8   Лесосека текущего года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5Б3ОС1Е1С         1  25   Б    65  25  22 7  4  1  ЕСЛЖ   0.6                   2  4.8            7.2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 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состав неоднородный, полнота неравномерная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1.7   4Б2ОС2Е2С         1  24   Б    55  25  22 6  3  1  ЕСЛЖ   0.7  22   37    13    1  1.7            2.5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2.2   7ОС3Б+С,Е         1  25   ОС   65  25  24 7  4  1  ЕСЛЖ   0.5  20   44    31    3  2.2            2.2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С3                     13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2.1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6Е2Б2ОС           1  18   Е    54  18  16 3  2  2  ЕСЛЖ   0.8  24   50    30    1  2.1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18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22            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1964,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3.6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19   Е    55  19  18 3  2  1  ЕСЛЖ   0.8  26   94    57    1  3.6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С3                     37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1963,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1.7   5Б4ОС1С           1  25   Б    70  25  24 7  4  1  ЕСЛЖ   0.5  16   27    13    2  1.7            2.5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С3                     11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3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1.4   6Е3Б1ОС           1  10   Е    25  10  10 2  1  1  ЕСЛЖ   0.6  8    11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12          С3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11  14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26   С    80  26  28                                                    1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1.8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1  12   Б    25  12  10 3  2  2  ЕСЛЖ   0.6  6    11    9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12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4    Е    28  4   4                  0.4  1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1990,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1.4   6Б3ОС1Е           1  6    Б    10  6   6  1  1  1  ЕСЛЖ   0.7  3    4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7   8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4   4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2002, Вспашка борозд., Посадка ручная, раcстояние между рядами 4 м, раcстояние в ряду 0.5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4.5 тыс. шт/га, состояние Погибшие, причина гибели / неуд.сост. потрава животными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2002, Сосна, Запроектир. и провед. обоснов., оценка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Неудовлетворительные, факторы снижения качества потрава животными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1.1   5Б2ОС3Е           1  20   Б    50  21  16 5  2  1  ЕЧ     0.7  16   18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В3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18            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1.0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8    Е    18  7   8  1  1  2  ЕСЛЖ   0.7  6    6     3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9   8 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10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2000,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3.5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2.2   5Б3ОС1Е1С         1  25   Б    65  25  20 7  4  1  ЕСЛЖ   0.6  19   42    22    2  2.2            2.2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12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4 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17.0  6Б3ОС1Е+С         1  25   Б    65  25  20 7  4  1  ЕСЛЖ   0.6  19   323   194   2  17             17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97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32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волока, размещение подроста групповое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1.8   4Б2ОС2С2Е         1  26   Б    75  26  24 8  4  1  ССЛЖ   0.6  20   36    15    2  1.8            2.7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С3                     7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7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размещение подроста групповое, полнота неравномерная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2.0   6Б4С+Е,ОС         1  25   Б    55  25  24 6  3  1  СЧ     0.7  22   44    26    2  2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0.7   5Б3ОЛС2Е          1  18   Б    55  19  20 6  3  2  ЕПРЧ   0.5  10   7     4     2  1              0.7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18          С4                     2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3.8   7Б3Е              1  6    Б    10  6   6  1  1  1  ЕСЛЖ   0.6  2    8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20  6   6 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2.8   6Б4ОС+Е           1  25   Б    55  25  22 6  3  1  ЕСЛЖ   0.7  22   62    37    1  2.8            2.8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25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1.4   8ОС2Б+Е           1  23   ОС   35  23  24 4  3  1А ЕСЛЖ   0.6  22   31    25    3  1.4            2.1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15   Е    38  15  14 2  1  2  ЕСЛЖ   0.7  15   16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2.5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10   Е    31  10  8  2  1  2  ЕСЛЖ   0.7  9    22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12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11  14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2.6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11   Е    31  10  10 2  1  2  ЕСЛЖ   0.7  10   26    13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С3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17   Е    60  17  16                                                    5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1.2   6Б2ОС2Е           1  15   Б    30  16  12 3  2  1  ЕСЛЖ   0.7  10   12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14          С3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12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1.7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11   Е    31  10  10 2  1  2  ЕСЛЖ   0.8  11   19    9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С3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2.8   7Б3ОС+Е           1  25   Б    65  25  22 7  4  1  ЕСЛЖ   0.6  19   53    37    2  2.8            2.8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16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1.7   5Б3ОС1Е1С         1  23   Б    55  23  20 6  3  1  ЕСЛЖ   0.6  17   29    14    2  1.7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26          С3                     9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0.6   5Б3ОС2Е           1  10   Б    15  10  8  2  1  1  ЕСЛЖ   0.7  5    3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11  10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7   8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ЛП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2.3   Культуры лесные                                                                                              Проходн.1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6Е2Б2ОС+Е         1  18   Е    50  18  16 3  2  1  ЕСЛЖ   0.8  24   55    33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20          С3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24            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0.7   4Б2ОС4С+Е         1  25   Б    65  25  22 7  4  1  СЧ     0.5  16   11    4     2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2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5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39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0.8   Вырубка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ССЛЖ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300, в том числе пней сосны 150, диаметр пней 36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7.1   4Б2ОС3С1Е         1  25   Б    65  25  28 7  4  1  ССЛЖ   0.6  19   135   54    2  7.1            10.6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27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26                                 40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36                                 14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Р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состав неоднородный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0.8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2.1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111.0                                                                     1782           78        7    80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312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875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506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111.0                                                                     1782           78        7    80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39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312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875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506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40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2.0   5Б1ОС4С+Е         1  24   Б    60  24  20 6  2  1  ССЛЖ   0.7  21   42    21    2  2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С3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плс.вдоль рек,засел.бобрами, полнота неравномерная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2.4   6Б1ОС3С+Е         1  24   Б    70  24  20 7  3  2  ССЛЖ   0.6  18   43    26    2  2.4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22          С3                     4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12   Е    40  12  12                 0.4  6    14    14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2.2   7Б3С+ОС,Е         1  25   Б    65  25  20 7  3  1  ССЛЖ   0.7  22   48    34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С3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1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плс.вдоль рек,засел.бобрами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40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2.0   7Б3С+ОС,Е         1  25   Б    60  25  20 6  2  1  ССЛЖ   0.7  22   44    31    2  2              3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25  26          С3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1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состав неоднородный, полнота неравномерная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0.8   5ОЛС3Б1ОС1Е       1  21   ОЛС  45  19  18 5  3  2  ЕПРЧ   0.6  15   12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24  22          С4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ИВК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8С1Б1Е            1  24   С    66  24  24 4  2  1  ССЛЖ   0.7  29   81    65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40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8С1Б1Е            1  24   С    66  24  24 4  2  1  ССЛЖ   0.7  29   81    65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3.1   6Б2Е2С+ОС         1  26   Б    70  26  24 7  3  1  ЕСЛЖ   0.5  16   50    30    2  3.1            3.1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полнота неравномерная, состав неоднородный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2.9   7Б3ОС             1  4    Б    5   4   4  1  1  1  ЕСЛЖ   0.6  1    3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40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1.4   5Б1ОС2ОЛС2С+Е     1  22   Б    60  22  20 6  2  2  ЕПРЧ   0.7  18   25    13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26          С4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20  20                                 5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плс.вдоль рек,засел.бобрами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0.7   6С1Е3Б+ОС,ОЛС     1  21   С    60  21  20 3  2  1  ССЛЖ   0.7  24   17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1.1   6С1Е3Б+ОС,ОЛС     1  21   С    60  21  20 3  2  1  ССЛЖ   0.7  24   26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40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0.8   5Б1ОС2ОЛС2С+Е     1  22   Б    60  23  20 6  2  2  ЕСЛЖ   0.7  19   15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26          С3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20  20                                 3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плс.вдоль рек,засел.бобрами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0.3   Река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1.3 км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0.1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0.2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0.3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25.5                                                                      502            10             6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40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231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196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2.3   5Б1ОС4С+Е         1  25   Б    65  25  22 7  4  1  ССЛЖ   0.6  19   44    22    2  2.3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4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18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4.9   6Б1ОС3С+Е         1  25   Б    65  25  24 7  4  1  ССЛЖ   0.6  19   93    56    2  4.9            4.9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9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28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14.5  7Б2ОС1Е           1  4    Б    5   4   4  1  1  1  ССЛЖ   0.6  1    14    10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С3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4   4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15   Е    55  15  16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1.5   6Б3ОС1С+Е         1  26   Б    65  26  24 7  4  1  ССЛЖ   0.8  26   39    23    2  1.5            1.5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12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0.4   5Б3ОС2С+Е         1  24   Б    55  24  20 6  3  1  ССЛЖ   0.7  21   8     4     1  0.4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С3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БЗН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10.3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9С1Б+Е            1  23   С    66  23  24 4  3  1  ССЛЖ   0.7  28   288   259   1  10.3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С3                     29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13.0  7С3Б+ОС,Е         1  25   С    85  25  24 5  4  1  ССЛЖ   0.5  22   286   200   1  13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86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14.0  6Б3ОС1С+Е         1  25   Б    70  25  24 7  4  1  ССЛЖ   0.6  19   266   159   2  14             14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С3                     80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27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0.3   7Б1ОС2Е           1  15   Б    30  16  12 3  2  1  ЕСЛЖ   0.6  9    3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С3                      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12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1.0   6Б4ОС             1  4    Б    5   4   4  1  1  1  ЕСЛЖ   0.7  1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0.9   10Е               1  4    Е    10  4   4  1  1  1  ЕСЛЖ   0.5  2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1.3   4Е2С3Б1ОС         1  24   Е    85  22  24 5  4  2  ЕСЛЖ   0.3  13   17    7     2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С3                     3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5 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6.6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1   1   1           С3     90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1.6   6С1Е3Б            1  25   С    85  25  24 5  4  1  ССЛЖ   0.5  22   35    20    1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4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11    2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8.5   6Б1ОС3С+Е         1  27   Б    70  27  22 7  4  1  ССЛЖ   0.5  17   144   87    2  8.5            12.8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14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43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неравномерная, состав неоднородный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4.2   6ОС3Б1С+Е         1  25   ОС   65  25  24 7  4  1  ССЛЖ   0.5  20   84    51    3  4.2            4.2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С3                     25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8 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волока, полнота неравномерная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0.5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1.7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0.7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1.8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86.5                                                                      1326           59             37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614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520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178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112.0                                                                     1827           69             43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845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716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192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3.6   6Б3ОС1С+Е         1  25   Б    65  25  22 7  4  1  ССЛЖ   0.6  19   68    41    2  3.6            3.6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20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7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2.1   6Б2ОС2Е           1  22   Б    55  22  22 6  3  2  ЕСЛЖ   0.3  8    17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28          С3                     3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8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2.2   Культуры несомкнувшиеся   С                          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35%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2   1   1           С3     65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    Б    3   2   2                  0.3  0.3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3.7 м, раcстояние в ряду 0.8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1.7   7Б2ОС1С+Е         1  26   Б    65  26  22 7  4  1  ССЛЖ   0.4  13   22    16    2  1.7            1.7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4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2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13.1  10Б               1  4    Б    5   4   4  1  1  1  ССЛЖ   0.6  1    13    13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15   Б    40  15  14                                                    13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3.0   8Б1ОС1С+Е         1  25   Б    65  25  24 7  4  1  ССЛЖ   0.4  13   39    31    2  3              3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С2                     4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8Е2С (20) 3 м, 2 тыс.шт/га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            1  16   Е    43  15  14 3  2  2  ЕСЛЖ   0.7  17   36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18          С2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0.7   8Б1ОС1С           1  25   Б    70  25  24 7  4  1  ССЛЖ   0.4  13   9     7     2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С3                     1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1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2.0   7Б1ОС2С+Е         1  24   Б    65  24  22 7  4  2  ССЛЖ   0.4  12   24    17    2  2              2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С3                     2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5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2.9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2   1   1           С3     65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   2    Б    3   2   2                  0.6  0.6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   2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1.6   10Б+С             1  25   Б    65  25  20 7  4  1  ССЛЖ   0.5  16   26    26    2  1.6            1.6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С3                            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5С5Е (10) 2 м, 1 тыс.шт/га                                                                          Ест.лесовос. мин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0.9   6Б3С1Е            1  25   Б    70  25  24 7  4  1  ССЛЖ   0.6  19   17    10    2  0.9            0.9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С3                     5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2 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0.6   6С4Б+Е            1  23   С    65  23  24 4  3  1  ССЛЖ   0.6  24   14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С2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5С5Е (5) 1 м, 0.5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0.1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0.4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0.3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0.8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0.1   Границы окружные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0.5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37.0                                                                      288            13        13   13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197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37.0                                                                      288            13        13   13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41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197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7.2   6Б4ОС+Е,С         1  25   Б    55  25  22 6  3  1  ЕСЛЖ   0.6  19   137   82    1  7.2            7.2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55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16   Е    39  15  12 2  1  1  ЕСЛЖ   0.7  17   41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0.6   4Б4ОС2Е           1  25   Б    55  25  22 6  3  1  ЕСЛЖ   0.6  19   11    5     1  0.6            0.9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6.8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14   Е    36  13  10 2  1  2  ЕСЛЖ   0.7  14   95    47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10          С3                     38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12            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4.0   7Б3ОС+С,Е         1  25   Б    70  25  24 7  4  1  ЕСЛЖ   0.8  26   104   73    2  4              4   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С3                     31    3                            40%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13   Е    31  12  10 2  1  1  ЕСЛЖ   0.7  13   60    30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10          С3                     30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6.6   7Б3ОС+Е           1  26   Б    70  26  22 7  4  1  ЕСЛЖ   0.6  20   132   92    2  6.6            6.6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С3                     40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14   Е    39  14  12 2  1  2  ЕСЛЖ   0.7  14   18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1979,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3.1   7Б3ОС             1  9    Б    15  9   8  2  1  1  ЕСЛЖ   0.6  4    12    8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10  12          С3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ИВК, КРЛ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Погибшие, причина гибели / неуд.сост. заглушение листв.пор.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1991, Ель, Запроектир. и провед. обоснов., оценка Погибшие, факторы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снижения качества заглушение листв.пор.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2.1   5Б5ОС             1  25   Б    55  24  22 6  3  1  ЕСЛЖ   0.6  19   40    20    1  2.1            2.1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20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3.8   6Б4ОС+Е           1  4    Б    5   4   4  1  1  1  ЕСЛЖ   0.5  1    4     2        3.8            3.8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С2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ЛЩ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2.5   6Е3Б1ОС+ЛП        1  22   Е    55  21  18 3  2  1  ЕСЛЖ   0.8  31   78    47    1  2.5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С3                     23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                       8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ЛЩ, Р Редкий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13   Е    38  12  10 2  1  3  ЕСЛЖ   0.6  11   13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16   Е    38  16  12 2  1  1  ЕСЛЖ   0.6  15   16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2.6   8Б2ОС+Е           1  25   Б    70  25  24 7  4  1  ЕСЛЖ   0.7  23   60    48    2  2.6            3.9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С3                     12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2.3   7Б3ОС             1  25   Б    55  25  24 6  3  1  ЕСЛЖ   0.6  19   44    31    2  2.3            2.3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С3                     13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2.8   5Б5ОС+Е           1  25   Б    55  25  22 6  3  1  ЕСЛЖ   0.6  19   53    27    1  2.8            4.2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26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6.3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8Б1ОС1Е           1  12   Б    20  12  10 2  1  1  ЕСЛЖ   0.6  6    38    30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14          С2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12            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4    Е    29  4   4                  0.4  1    6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85  25  28                                                    6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1989,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1.3   10Б+ОС,Е,С        1  25   Б    65  25  22 7  4  1  СЧ     0.7  22   29    29    2  1.3            1.3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       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мин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17   Е    49  16  14 3  2  2  ЕЧ     0.7  19   46    23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18          В3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24                                 5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8.6   8Б2ОС+С           1  25   Б    65  25  22 7  4  1  ССЛЖ   0.7  22   189   151   2  8.6            12.9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38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3.4   6Б4ОС+Е,Е         1  27   Б    80  27  24 8  4  1  ЕСЛЖ   0.4  14   48    29    2  3.4            5.1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С2                     19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ЛЩ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1.2   Культуры лесные                                                                                              Осветлен.1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2    Е    6   1   2  1  1  1  ЕСЛЖ   0.7  1    1     1                                  30%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   4   4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2012, Вспашка борозд., Посадка ручная, раcстояние между рядами 3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10.1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18   Е    47  18  14 3  2  1  ЕЧ     0.8  24   242   121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В3                     121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2.7   5Б5ОС+Е,С         1  22   Б    45  22  20 5  2  1  ССЛЖ   0.6  16   43    22    2  2.7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С3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7.3   5Б3ОС1С1Е         1  26   Б    65  26  24 7  4  1  ЕСЛЖ   0.7  23   168   84    2  7.3            10.9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24          С3                     50    3                            35%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7.4   7Б3ОС+Е           1  25   Б    70  25  24 7  4  1  ЕСЛЖ   0.8  26   192   134   2  7.4            7.4 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С3                     58    3                            40%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2.1   6Е3Б1ОС           1  17   Е    50  17  14 3  2  2  ЕСЛЖ   0.7  19   40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22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1.7   5Б5ОС+С           1  25   Б    55  25  22 6  3  1  ЕЧ     0.6  19   32    16    1  1.7            2.5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16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ЛЩ, КРЛ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1.3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5Е5Б+ОС,Е         1  14   Е    36  14  12 2  1  1  ЕСЛЖ   0.7  15   20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16   Е    40  16  12 2  1  1  ЕСЛЖ   0.6  15   27    16    1  1.8            1.8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0.7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Береза, % зарастания 20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0.6   7Б3Е+ОС           1  22   Б    55  23  20 6  3  1  ЕСЛЖ   0.7  19   11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1.1   9Б1ОС+Е,С         1  25   Б    70  25  22 7  4  1  ЕСЛЖ   0.7  22   24    22    2  1.1            1.1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2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0.3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1.1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0.6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1.5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471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0.1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0.6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116.0                                                                     2075           70        6    78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403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1209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446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116.0                                                                     2075           70        6    78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403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1209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446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10.3  5Б5ОС             1  25   Б    55  25  22 6  3  1  ЕЧ     0.6  19   196   98    1  10.3           15.4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30          В3                     98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ЛЩ Редкий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16.2  5Б5ОС+С,Е         1  25   Б    55  25  22 6  3  1  ЕСЛЖ   0.6  19   308   154   2  16.2           16.2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154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6.5   7Б3ОС+С,Е         1  25   Б    65  25  22 7  4  1  ССЛЖ   0.6  19   124   87    2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37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ЛЩ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9.7   Культуры несомкнувшиеся   С                          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1   1   1           С3     85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Вспашка борозд., Посадка ручная, раcстояние между рядами 3.2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9.0   Культуры несомкнувшиеся   С                          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1   1   1           С3     85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Вспашка борозд., Посадка ручная, раcстояние между рядами 3.2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9.2   6Б4ОС+С           1  25   Б    55  25  20 6  3  1  ССЛЖ   0.6  19   175   105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70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1.4   4С1Е4Б1ОС         1  25   С    85  25  24 5  4  1  СЧ     0.6  26   36    15    1  1.4            1.4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4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13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                       4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5.0   5Б5ОС+С           1  25   Б    55  25  22 6  3  1  ССЛЖ   0.7  22   110   55    1  5              5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55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6.0   9Б1ОС+С           1  26   Б    75  26  24 8  4  1  СЧ     0.5  17   102   92    2  6              9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В3                     10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3.7   Культуры лесные                                                                                              Осветлен.1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2    Е    6   2   2  1  1  1  ЕСЛЖ   0.7  1    4     2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4   4 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15   Е    45  15  16                                                    4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2012, Вспашка борозд., Посадка ручная, раcстояние между рядами 3.2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1.9   6Б4С+Е            1  25   Б    70  25  24 7  4  1  СЧ     0.7  22   42    25    2  1.9            1.9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17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3.0   6Б2ОС1Е1С         1  26   Б    70  26  24 7  4  1  ЕСЛЖ   0.6  20   60    36    2  3              4.5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С3                     12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                       6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7.3   6Б1ОС2С1Е         1  26   Б    70  26  24 7  4  1  СЧ     0.6  20   146   87    2  7.3            10.9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15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29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2.9   7Б2ОС1С+Е         1  26   Б    70  26  24 7  4  1  СЧ     0.6  20   58    40    2  4.3            2.9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В3                     12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6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5Е4Б1ОЛС+Е        1  15   Е    34  14  10 2  1  1  ЕСЛЖ   0.7  15   26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14  12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0.8   6Е1С3Б            1  25   Е    75  24  24 4  3  1  ЕСЛЖ   0.5  23   18    10    2  0.8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10.8  5Б5ОС+С,Е         1  25   Б    55  25  22 6  3  1  ЕСЛЖ   0.6  19   205   103   2  10.8           16.2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102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7.5   5Б5ОС+С,Е         1  25   Б    55  25  22 6  3  1  ЕСЛЖ   0.6  19   142   71    2  7.5            11.2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71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0.2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0.8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 км, чистая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0.1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0.2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114.0                                                                     1752           75        4    96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985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640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114.0                                                                     1752           75        4    96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985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640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44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4.5   5Е1С3Б1ОС+ОЛС     1  26   Е    95  25  24 5  3  2  ЕСЛЖ   0.5  24   108   54    2  6.8            4.5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С3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                       11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ЧР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ЮЗ - 5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полнота неравномерная, состав неоднородный, в выделе овраг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10С+Е,Б           1  21   С    58  21  20 3  2  1  СЧ     0.8  28   31    31    1  1.1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2.3   5ОЛС4Б1Е+С        1  17   ОЛС  45  16  18 5  3  3  ЕПРЧ   0.5  9    21    11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19  20          С4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18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ЧР Густой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44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15   Е    41  15  12 3  2  1  ЕСЛЖ   0.7  15   6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плс.вдоль рек,засел.бобрами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3    Е    6   2   2  1  1  2  ЕСЛЖ   0.7  1    1     1           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4   4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16   Е    45  16  14                                                    1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2012, Вспашка борозд., Посадка ручная, раcстояние между рядами 3.7 м, раcстояние в ряду 0.8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7С2Е1Б            1  20   С    56  20  20 3  2  1  СЧ     0.8  27   19    13    1  0.7            0.7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состав неоднородный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0.1   Ручей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0.8 км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44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0.1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10.0                                                                      185            9         1    6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11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0.8   7Б3ОС             1  25   Б    55  25  20 6  3  1  ССЛЖ   0.6  19   15    10    1  0.8            0.8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24          С3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0.7   4Б2ОС4Е           1  15   Б    30  16  12 3  2  1  ЕСЛЖ   0.6  8    6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С3                     1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12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1.0   6Е3Б1ОС           1  17   Е    45  17  14 3  2  1  ЕСЛЖ   0.7  19   19    11    1  1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18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7.4   5Б5ОС+Е           1  26   Б    55  25  22 6  3  1  ЕСЛЖ   0.6  20   148   74    2  7.4            11.1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С3                     74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14.1  4Б2ОС4Е           1  24   Б    55  24  22 6  3  1  ЕСЛЖ   0.3  9    127   51    1  14.1           14.1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С3                     25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51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0.6   5Б2ОС2Е1С         1  26   Б    70  26  24 7  4  1  ЕСЛЖ   0.5  16   10    5     2  0.6            0.6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2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2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30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1.7   8Б2ОС+Е,С         1  26   Б    70  26  22 7  4  1  ЕСЛЖ   0.6  20   34    27    2  1.7            2.5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С3                     7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7Е2Б1ОС           1  16   Е    41  15  12 3  2  1  ЕСЛЖ   0.6  14   13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8.3   Культуры лесные                                                                                              Осветлен.1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3    Е    6   2   2  1  1  2  ЕСЛЖ   0.7  1    8     4                       12.4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4   4 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  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16   Е    45  16  14                                                    12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2012, Вспашка борозд., Посадка ручная, раcстояние между рядами 3.7 м, раcстояние в ряду 0.8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5.9   Вырубка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2  ЕСЛЖ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6Б4Е                 13   Б    35  14  12          С3                                        7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12                                                    5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320, диаметр пней 28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16   Е    41  16  12 3  2  1  ЕСЛЖ   0.7  17   44    35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3.3   7Б3ОС+Е           1  25   Б    65  25  20 7  4  1  ЕСЛЖ   0.4  13   43    30    2  3.3            5   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13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2.3   5Е4Б1ОС           1  16   Е    40  15  14 2  1  1  ЕСЛЖ   0.5  12   28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18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25   Б    65  25  28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17   Е    41  16  12 3  2  1  ЕСЛЖ   0.6  16   58    35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20            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4    Е    9   3   4  1  1  1  ЕСЛЖ   0.5  1    4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6   6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14   Б    35  14  12                                                    4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2009,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2.8   6Е1С3Б            1  21   Е    50  20  16 3  2  1  ЕСЛЖ   0.7  25   70    42    1  2.8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22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5.4   Лесосека текущего года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7Б3Е+ОС,С         1  25   Б    65  25  22 7  4  1  ЕСЛЖ   0.5                   2  5.4            8.1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С3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ЛЩ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групповое, тлу варьирует, насаждение пройдено рубкой, состав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неоднородный, насаждение разновозрастное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5.2   Вырубка                   Е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300, диаметр пней 36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9.1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5Е5Б+Л,Е          1  15   Е    34  14  10 2  1  2  ЕСЛЖ   0.7  15   136   68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С3                     68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1.7   Культуры лесные                                                                                              Осветлен.1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3    Е    6   2   2  1  1  2  ЕСЛЖ   0.7  1    2     2                       2.5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4   4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16   Е    45  16  14                                                    3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2012, Вспашка борозд., Посадка ручная, раcстояние между рядами 3.7 м, раcстояние в ряду 0.8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5.0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10   Е    27  10  8  2  1  2  ЕСЛЖ   0.7  9    45    22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10          С3                     23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24   Б    65  24  24                                                    8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6Е4Б+ОС,Б         1  16   Е    41  16  12 3  2  1  ЕСЛЖ   0.7  18   40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3.5   5Е3Б2ОС           1  15   Е    35  14  12 2  1  1  ЕСЛЖ   0.7  15   52    26    1                 7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С3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14            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ИВК, ЛЩ Густой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2002,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Погибшие, причина гибели / неуд.сост. потрава животными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2002, Сосна, Запроектир. и провед. обоснов., оценка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Неудовлетворительные, факторы снижения качества потрава животными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1.6   7Б3ОС+Е,С         1  25   Б    65  25  20 7  4  1  ЕСЛЖ   0.4  13   21    15    2  1.6            1.6 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6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1.3   6Е4Б              1  9    Е    20  7   8  1  1  2  ЕСЛЖ   0.6  6    8     5        1.3            1.3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С3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1.3   5Е3Б2ОС           1  15   Е    35  15  12 2  1  1  ЕСЛЖ   0.6  13   17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14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ШП Густой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2002,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Погибшие, причина гибели / неуд.сост. потрава животными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Выполненные хоз. мероприятия: Иск.лесовосст. (л/к), 2002, Сосна, 4, оценка Неудовлетворительные, факторы снижения качества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потрава животными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1.2   6Е4Б              1  9    Е    20  7   8  1  1  2  ЕСЛЖ   0.6  6    7     4        1.2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10          С3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2.2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7    Е    18  6   4  1  1  2  ЕСЛЖ   0.7  5    11    7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6           С3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16   Е    50  16  16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2000,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1.6   7Е2Б1ОС+С         1  15   Е    40  15  14 2  1  1  ЕСЛЖ   0.6  13   21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18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3.4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7С2Е1Б            1  21   С    56  21  20 3  2  1  СЧ     0.7  24   82    58    1  3.4            3.4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6.2   8Б1ОС1Е+С         1  25   Б    65  25  22 7  4  1  ЕЧ     0.5  16   99    79    2  6.2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36          В3                     10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10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ЛЩ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10С+Е,Б           1  21   С    58  21  20 3  2  1  СЧ     0.7  24   34    34    1  1.4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2.8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10   Е    26  9   8  2  1  2  ЕСЛЖ   0.7  9    25    12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10          С3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10            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3.4   5Б5ОС+Е           1  26   Б    55  25  22 6  3  1  ЕСЛЖ   0.6  20   68    34    2  3.4            5.1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С3                     34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1.0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2.4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0.6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1.4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0.1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0.5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120.0                                                                     1293           56        43   77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99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426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556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212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130.0                                                                     1479           64        44   83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154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492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600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223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45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3.5   8С2Б+Е            1  22   С    60  22  20 3  2  1  СЧ     0.7  26   91    73    1  3.5            3.5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В3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плс.вдоль рек,засел.бобрами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3.5   5Б1ОС1ОЛС3С+Е,С   1  24   Б    70  24  20 7  3  2  ЕПРЧ   0.6  18   63    32    2  3.5            5.2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С4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45  21  20                                 6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25  28            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состав неоднородный, полнота неравномерная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2.7   7С1Е2Б            1  21   С    60  21  20 3  2  1  СЧ     0.8  28   76    53    1  2.7            2.7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В3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плс.вдоль рек,засел.бобрами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9С1Е+Б            1  23   С    55  23  20 3  2  1А СЧ     0.8  32   22    20    1  0.7            0.7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В3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состав неоднородный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45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10С+Б,Е           1  23   С    66  23  24 4  2  1  СЧ     0.7  28   20    20    1  0.7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16   Е    41  16  12 3  2  1  ЕЧ     0.7  18   9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В3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плс.вдоль рек,засел.бобрами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1.4   7Б2Е1С+ОС,ОЛС     1  25   Б    70  26  22 7  3  1  ЕЧ     0.6  19   27    19    2  1.4            2.1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ЧР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плс.вдоль рек,засел.бобрами, полнота неравномерная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45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4Е1Л5Б+С          1  12   Е    31  11  10 2  1  2  ЕСЛЖ   0.7  11   4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12  10          С3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12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состав неоднородный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1.7   6Б3Е1С+ОС         1  26   Б    75  26  24 8  4  1  ЕЧ     0.6  20   34    21    2  1.7            1.7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состав неоднородный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1.0   5С5Б+Е            1  25   С    75  25  24 4  2  1  СЧ     0.7  31   31    16    1  1  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плс.вдоль рек,засел.бобрами, состав неоднородный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0.3   Река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0.7 км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45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0.2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16.5                                                                      375            15             18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206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125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3.3   7С3Б+Е            1  25   С    85  25  28 5  4  1  СЧ     0.6  27   89    62    1  3.3            5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27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1.1   6С4Б+Е            1  22   С    60  22  20 3  2  1  СЧ     0.8  31   34    20    1  1.1            1.6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В3                     14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9С1Е+Б            1  20   С    50  20  20 3  2  1  СЧ     0.7  23   44    40    1  1.9            2.8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6.1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6Е4Б+ОС,С         1  18   Е    43  17  14 3  2  1  ЕЧ     0.8  23   140   84    1  6.1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16          В3                     56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24.6  6С2Е2Б            1  22   С    85  23  24 5  4  2  СЧ     0.6  23   566   340   1  24.6           24.6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113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26                                 113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1.4   Лесосека текущего года    С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7Б3С+Е            1  25   Б    65  25  20 7  4  1  СЧ     0.5                   2  1.4            1.4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1.6   6С1Е3Б            1  24   С    85  24  24 5  4  2  СЧ     0.6  25   40    24    1  1.6            1.6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4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12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10С+Б,Е           1  24   С    66  24  24 4  3  1  СЧ     0.8  34   85    85    1  2.5            2.5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3.4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4Е1Л5Б+С          1  12   Е    31  11  10 2  1  2  ЕСЛЖ   0.7  12   41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        11  10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  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24   Б    60  24  24                                                    3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6.2   5Б1ОС3Е1С         1  24   Б    70  25  24 7  4  1  ЕСЛЖ   0.3  9    56    27    2  6.2            9.3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С3                     6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17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5.5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1  14   Б    25  14  10 3  2  1  ЕСЛЖ   0.6  8    44    35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14          С3                     9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7    Е    30  7   8                  0.4  3    16    16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1988,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2.1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2.1            3.1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2   1   1           С3     80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   2    Б    3   2   2                  0.5  0.5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   2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0.8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1.6   6Б4С+Е            1  25   Б    65  25  24 7  4  1  СЧ     0.5  16   26    16    2  1.6            1.6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10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2.3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2.3            3.4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2   1   1           С3     80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   2    Б    3   2   2                  0.5  0.5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   2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0.8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6.3   6Б4С+Е            1  26   Б    70  26  24 7  4  1  ССЛЖ   0.6  20   126   76    2  6.3            9.4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С3                     50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2.7   9Б1С+Е            1  24   Б    55  24  20 6  3  1  ССЛЖ   0.7  21   57    51    1  2.7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24  24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2.0   9С1Е+Б            1  25   С    85  25  28 5  4  1  ССЛЖ   0.6  26   52    47    1  2              2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5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2.0   6С2Е2Б            1  25   С    85  25  28 5  4  1  ССЛЖ   0.6  26   52    32    1  2              2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10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10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0.2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0.5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0.6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1.5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0.1   Границы окружные                                                                                             Разрубка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0.7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77.5                                                                      1469           68        3    70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720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271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459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94.0                                                                      1845           83        3    88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926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303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584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1.4   3С2Е4Б1ОС         1  24   С    85  25  24 5  4  1  СЧ     0.5  21   29    9     1  1.4            1.4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6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11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                       3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1.0   6С4Б+Е,ОС         1  23   С    85  23  20 5  4  2  СЧ     0.5  20   20    12    1  1              1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В3                     8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6.7   9С1Е+Б            1  25   С    85  25  28 5  4  1  СЧ     0.5  22   147   132   1  6.7            10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В3                     15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7Е3С (20) 4 м, 2 тыс.шт/га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6С4Б+Е            1  22   С    65  22  20 4  3  1  СЧ     0.7  26   52    31    1  2              2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В3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1953,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9.1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10С+Е,Б           1  22   С    65  22  20 4  3  1  СЧ     0.7  26   237   237   1  9.1            9.1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1954,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3.8   8С2Е+Б            1  24   С    85  25  28 5  4  1  СЧ     0.7  30   114   91    1  3.8            3.8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В3                     23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7.3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9С1Б+Е            1  23   С    66  23  24 4  3  1  СЧ     0.7  28   204   184   1  7.3            7.3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В3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0.2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0.4   Просеки квартальные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 км, чистая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0.1   Границы окружные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0.4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32.0                                                                      803            31             35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696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61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32.0                                                                      803            31             35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696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61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9.2   9Б1ОС+С,Е         1  25   Б    65  25  22 7  4  1  ССЛЖ   0.6  19   175   157   2  9.2            9.2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С2                     18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1.6   8Б2ОС+С,Е         1  24   Б    55  24  20 6  3  1  ССЛЖ   0.7  21   34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1.9   7Б3ОС+Е           1  24   Б    55  24  20 6  3  1  ЕСЛЖ   0.6  18   34    24    1  1.9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С3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ЛЩ Редкий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4.2   6Б4ОС+Е,С         1  25   Б    55  25  22 6  3  1  ЕСЛЖ   0.6  19   80    48    1  4.2            6.3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32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ШП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1.5   5Б3ОС2Е+С         1  24   Б    55  24  20 6  3  1  ЕСЛЖ   0.6  18   27    14    1  1.5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С3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20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6.4   Вырубка                   Е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300, диаметр пней 36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3.8   7ОС3Б+Е           1  24   ОС   35  24  24 4  3  1А ЕСЛЖ   0.5  19   72    50    3  5.7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55  24  24          С3                 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4.0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5Е4Б1ОС+ИВД       1  14   Е    40  13  10 2  1  2  ЕСЛЖ   0.6  12   48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С3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  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0.6   6Е2Б2ОС           1  26   Е    75  25  24 4  3  1  ЕСЛЖ   0.3  15   9     5     2  0.9            0.9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28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15.8  6Б4Е+Е            1  9    Б    20  10  10 2  1  2  ЕСЛЖ   0.5  4    63    38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8   10          С3                     25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18  16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ЛЩ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3.2   5Б2ОС3Е           1  25   Б    55  25  22 6  3  1  ЕСЛЖ   0.5  16   51    26    1  3.2            4.8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7Е2Б1ОС           1  17   Е    45  16  12 3  2  2  ЕСЛЖ   0.6  15   42    30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18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1973,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10.4  7Б3ОС+Е,С         1  25   Б    65  25  24 7  4  1  ЕСЛЖ   0.6  19   198   139   2  15.6           15.6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59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2.0   6Б2ОС1Е1С         1  25   Б    70  25  24 7  4  1  ЕСЛЖ   0.6  19   38    22    2  2              2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8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4 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4     1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4.9   Вырубка                   Е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300, диаметр пней 36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2.1   Вырубка                   Е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300, диаметр пней 36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2.5   7Б1ОС1Е1С         1  25   Б    65  25  20 7  4  1  ЕСЛЖ   0.6  19   48    33    2  2.5            2.5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С3                     5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5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15.0  5Б4ОС1Е           1  4    Б    5   4   4  1  1  1  ЕСЛЖ   0.6  1    15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С3                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   2             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3.4   8ОС1Б1С           1  24   ОС   65  24  32 7  4  2  ЕСЛЖ   0.5  19   65    53    3  3.4            3.4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С3                     6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6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6.4   9Б1Е+ОС,С         1  25   Б    70  25  22 7  4  1  ЕСЛЖ   0.4  13   83    75    2  6.4            6.4 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8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2.2   7Б2ОС1С           1  26   Б    70  26  24 7  4  1  ЕСЛЖ   0.5  17   37    25    2  2.2            2.2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8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4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4.7   6Б1ОС2Е1С         1  25   Б    65  25  22 7  4  1  ЕСЛЖ   0.6  19   89    53    2  4.7            4.7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9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18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ЮВ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овраг, состав неоднородный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3.4   5Б1ОС2Е2С         1  24   Б    65  25  24 7  4  1  ЕСЛЖ   0.6  19   65    33    2  3.4            3.4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6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13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13    2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4С2Е4Б+ОС         1  22   С    57  22  24 3  2  1  ССЛЖ   0.7  26   26    10    1  1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0.5   7Б2С1Е+ОС         1  24   Б    65  25  22 7  4  1  ССЛЖ   0.6  18   9     6     2  0.5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С3                     2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1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0.6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1.5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0.6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1.4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0.3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1.7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115.0                                                                     1307           68             61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160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796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298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115.0                                                                     1307           68             61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47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160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796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298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8.0   9Б1ОС+Е,С         1  25   Б    65  25  22 7  4  1  ЕСЛЖ   0.4  13   104   94    2  8              12  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10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1.1   7Б1ОС2С+Е         1  25   Б    65  25  22 7  4  1  ССЛЖ   0.6  19   21    15    2  1.1            1.1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2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 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0.9   4Е3С3Б            1  22   Е    60  21  20 3  2  1  ЕСЛЖ   0.7  26   23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26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(5) 0.5 м, 0.5 тыс.шт/га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1.7   7Б1ОС1С1Е         1  23   Б    55  23  20 6  3  1  ССЛЖ   0.6  17   29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С3                     3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1.6   5ОС3Б2Е           1  14   ОС   25  15  14 3  2  1  ЕСЛЖ   0.7  12   19    9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13  12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2.3   8Е2Б+ОС           1  23   Е    85  23  24 5  4  2  ЕЧ     0.5  22   51    41    2  2.3            3.4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В3                     10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4.9   Вырубка                   -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350, диаметр пней 32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4Е2С4Б+ОС         1  19   Е    50  18  16 3  2  1  ЕСЛЖ   0.6  18   23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19  22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18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1968,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1.6   4Б2ОС3С1Е         1  26   Б    70  26  24 7  4  1  ССЛЖ   0.6  20   32    13    2  1.6            1.6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С3                     6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10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9.4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3С2Е5Б+ОС         1  22   С    59  22  20 3  2  1  ССЛЖ   0.8  30   282   85    1  9.4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С3                     56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141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1959,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2.2   4Е1С5Б+ОС         1  20   Е    60  20  16 3  2  1  ЕСЛЖ   0.7  24   53    21    2  2.2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22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                   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20   Е    50  19  16 3  2  1  ЕСЛЖ   0.7  23   48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С3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24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1.8   5Б1ОС2С2Е         1  26   Б    85  26  24 9  4  2  ССЛЖ   0.6  20   36    18    2  1.8            1.8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С3                     4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7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2.3   5Е5Б              1  2    Е    5   1   2  1  1  2  ССЛЖ   0.6  0.6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3   2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0.5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25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0.4   9Б1С+ОС,Е         1  23   Б    55  23  20 6  3  1  ССЛЖ   0.7  20   8     7     1  0.4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С3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18   Е    55  18  14 3  2  2  ЕСЛЖ   0.6  18   25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18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1963,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3.5   4Б2ОС3Е1С         1  26   Б    70  26  24 7  4  1  ЕСЛЖ   0.6  20   70    28    2  3.5            3.5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14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26                                 21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0.5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1.2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0.3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0.8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0.2   Границы окружные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0.8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48.0                                                                      826            30             23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133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212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427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48.0                                                                      826            30             23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133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212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427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2.4   10С+Е,Б           1  23   С    85  23  24 5  4  2  СЧ     0.5  20   48    48    1  2.4            2.4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насаждение пройдено рубкой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2.3   8С1Е1Б            1  23   С    85  23  20 5  4  2  СЧ     0.6  24   55    43    1  2.3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В3                     6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6 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1.7   8С2Б+Е            1  22   С    85  22  20 5  4  2  СЧ     0.6  22   37    29    1  1.7            1.7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В3                     8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15.9  8С2Е+Б            1  25   С    85  25  24 5  4  1  СЧ     0.6  26   413   330   1  15.9           15.9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83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3.6   8С2Б+Е            1  25   С    85  25  28 5  4  1  СЧ     0.6  26   94    75    1  3.6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26.0  8С2Е              1  25   С    85  25  24 5  4  1  СЧ     0.5  22   572   458   1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114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6.6   9С1Е              1  24   С    75  24  24 4  3  1  СЧ     0.6  25   165   149   1  6.6            6.6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В3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14.7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9С1Е              1  23   С    61  23  24 4  3  1  СЧ     0.7  28   412   371   1  14.7           14.7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41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8.0   8С1Е1Б            1  25   С    85  25  28 5  4  1  СЧ     0.6  26   208   166   1  8              8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В3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2.1   5С2Е3Б            1  22   С    70  22  24 4  3  1  СЧ     0.6  22   46    23    1  2.1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1.0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1.4   8С2Е+Б            1  25   С    85  25  24 5  4  1  СЧ     0.6  26   36    29    1  1.4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7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3.8   6С2Е2Б            1  22   С    65  22  20 4  3  1  СЧ     0.7  26   99    59    1  3.8            3.8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18          В3                     20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16.5  8С2Е              1  25   С    85  25  28 5  4  1  СЧ     0.6  26   429   343   1  16.5           16.5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86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6.0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10С+Е             1  22   С    63  22  20 4  3  1  СЧ     0.7  26   156   156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3.6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10С+Е             1  23   С    63  23  24 4  3  1  СЧ     0.6  24   86    86    1  3.6            3.6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7.0   8С2Е              1  25   С    85  25  24 5  4  1  СЧ     0.6  26   182   146   1  7              7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36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10.8  Культуры лесные                                                                  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9С1Е              1  25   С    82  25  24 5  4  1  СЧ     0.6  26   281   253   1  10.8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28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1936,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полнота неравномерная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1.9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7С3Б+Е            1  20   С    52  20  20 3  2  1  СЧ     0.8  26   49    34    1  1.9            1.9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20          В3                     15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10С+Е,Б           1  25   С    79  25  28 4  3  1  СЧ     0.7  31   50    50    1  1.6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МЛ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1939,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5.6   8С2Е              1  23   С    75  23  24 4  3  1  СЧ     0.7  28   157   126   1  5.6            5.6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31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1.3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10С+Е             1  24   С    79  24  24 4  3  1  СЧ     0.7  29   38    38    1  1.3            2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1939,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1.6   9С1Е              1  24   С    75  24  24 4  3  1  СЧ     0.7  29   46    41    1  1.6            1.6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1.6   10С               1  24   С    75  24  24 4  3  1  СЧ     0.6  25   40    40    1  1.6            1.6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КРЛ, Р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Опушки лесов,граничащ.с безлесными пространствами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0.8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2.8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0.2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0.4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1.0   Границы окружные                                                                                             Разрубка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Уход за мин.п.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5.2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149.0                                                                     3700           114            93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49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3095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504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149.0                                                                     3700           114            93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3095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504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6.8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16   Е    40  15  10 2  1  1  ЕСЛЖ   0.8  18   122   61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12          С3                     49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14                                 12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4.3   6Б1ОС2Е1С         1  23   Б    55  23  16 6  3  1  ЕСЛЖ   0.7  19   82    50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22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1.8   4Б2ОС3Е1С         1  5    Б    10  6   6  1  1  1  ЕСЛЖ   0.7  2    4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6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4   4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5   6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3.0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5Е5Б+ОС,ИВД       1  16   Е    40  16  12 2  1  1  ЕСЛЖ   0.7  17   51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10.5  5Б2ОС3Е+С         1  18   Б    35  18  16 4  2  1  ЕСЛЖ   0.8  15   158   79    1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16          С3                     32    2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47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8.0   6Б4ОС+Е,С         1  3    Б    5   3   2  1  1  2  ЕСЛЖ   0.6  1    8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3   2           С3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1.9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1  12   Б    20  12  10 2  1  1  ЕСЛЖ   0.5  5    10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12          С3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5    Е    22  5   4                  0.4  2    4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1996,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3.9   8Б2ОС+Е,С         1  26   Б    55  26  20 6  3  1А ЕСЛЖ   0.6  20   78    62    1  3.9            3.9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С3                     16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1.0   5Б5ОС+Е           1  25   Б    55  25  22 6  3  1  ЕСЛЖ   0.6  19   19    10    2  1  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9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1.7   6Е3С1Б            1  24   Е    75  23  24 4  3  1  ЕСЛЖ   0.3  13   22    13    2  2.5            1.7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состав неоднородный,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14   Е    33  13  10 2  1  1  ЕСЛЖ   0.7  14   31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14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0.8   9Б1ОС+Е           1  26   Б    65  26  24 7  4  1  ЕСЛЖ   0.7  23   18    16    2  0.8            0.8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2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1.1   6Е4Б              1  5    Е    10  4   4  1  1  1  ЕСЛЖ   0.6  3    3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6   4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ИВК, КРЛ Средний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2.3   4Е1С3Б2ОС         1  21   Е    65  21  20 4  3  1  ЕСЛЖ   0.4  14   32    13    2  3.4            2.3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28                                 6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Сильная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3.2   6Б2ОС1Е1С         1  23   Б    55  23  20 6  3  1  ССЛЖ   0.6  17   54    33    1  3.2            3.2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С3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24  24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0.3   7Б2ОС1Е+С         1  23   Б    55  23  22 6  3  1  ЕСЛЖ   0.6  16   5     4     1  0.3            0.3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26          С3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                        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16   Е    42  16  12 3  2  1  ЕСЛЖ   0.7  18   76    38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30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  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1976,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14   Е    33  14  10 2  1  1  ЕСЛЖ   0.7  15   16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14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4.9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11   Е    29  10  8  2  1  2  ЕСЛЖ   0.7  10   49    29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8           С3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10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23   Б    65  23  22                                                    3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26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1989,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0.8   8С1Е1Б+ОС         1  25   С    85  25  24 5  4  1  ССЛЖ   0.6  26   21    17    1  0.8            0.8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2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2 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2.3   4С1Е5Б+ОС         1  25   С    85  25  24 5  4  1  ССЛЖ   0.6  26   60    24    1  2.3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6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30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3.5   5Е3С2Б            1  23   Е    85  23  24 5  4  2  ЕСЛЖ   0.6  26   91    46    2  3.5            3.5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С3                     27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18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4.4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10С+Е,Б           1  22   С    58  22  24 3  2  1  ССЛЖ   0.7  26   114   114   1  4.4            4.4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МЛ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5.0   4С2Е3Б1ОС         1  22   С    60  22  20 3  2  1  ССЛЖ   0.8  29   145   58    1  5              5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С3                     29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44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                       14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6.5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15   Е    40  16  12 2  1  1  ЕСЛЖ   0.7  16   104   62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14          С3                     42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9.1   8Б1Е1С+ОС         1  24   Б    55  24  20 6  3  1  ЕСЛЖ   0.7  21   191   153   1  9.1            9.1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С3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размещение подроста групповое, полнота неравномерная, состав неоднородный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1.8   10Б               1  4    Б    5   4   4  1  1  1  ССЛЖ   0.6  1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5.2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9С1Е+Б            1  22   С    61  22  20 4  3  1  ССЛЖ   0.7  26   135   121   1  5.2            7.8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С3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5С2Е3Б+ОС         1  20   С    51  20  20 3  2  1  ССЛЖ   0.7  23   23    11    1  1  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16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1.6   5С2Е3Б+ОС         1  21   С    65  21  20 4  3  1  ССЛЖ   0.7  25   40    20    1  1.6            1.6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8Е2Б+ОС,ИВД       1  16   Е    41  16  12 3  2  2  ЕСЛЖ   0.7  17   34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3.0   3С2Е4Б1ОС         1  20   С    55  20  18 3  2  1  ССЛЖ   0.7  24   72    22    1  3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С3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                       29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22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1.9   4С1Е5Б+ОС         1  23   С    70  23  20 4  3  1  ССЛЖ   0.6  24   46    18    1  1.9            1.9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23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2.4   7Б1ОС1С1Е         1  26   Б    65  26  22 7  4  1  ЕСЛЖ   0.7  23   55    37    2  2.4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6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6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2.2   5С1Е4Б            1  22   С    65  22  20 4  3  1  ССЛЖ   0.6  23   51    26    1  2.2            2.2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20            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0.4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1.4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0.6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1.5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0.3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1.5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117.0                                                                     2025           58        5    50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507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527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843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148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117.0                                                                     2025           58        5    50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507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527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843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148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1.1   Вырубка                   Е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350, диаметр пней 32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5Е5Б+ОС,ИВД       1  14   Е    34  14  10 2  1  2  ЕСЛЖ   0.7  15   26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С3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2.7   5Б4ОС1Е           1  25   Б    55  25  22 6  3  1  ЕСЛЖ   0.6  19   51    26    1  2.7            2.7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20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18   Е    51  18  16 3  2  1  ЕСЛЖ   0.6  18   13    9     1  0.7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18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1.2   5Б1ОС3С1Е         1  24   Б    65  25  22 7  4  1  ССЛЖ   0.7  22   26    12    2  1.2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3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8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8.2   Вырубка                   С                                                                                  Ест.лесовос. мин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ССЛЖ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350, диаметр пней 36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2.0   6С1Е3Б            1  24   С    85  24  24 5  4  2  ССЛЖ   0.7  29   58    35    1  2              2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6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17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2.7   6Б2ОС1Е1С         1  26   Б    70  26  24 7  4  1  ЕСЛЖ   0.6  20   54    33    2  2.7            2.7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С3                     11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5 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овраг, состав неоднородный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2.0   5Е5Б              1  5    Е    10  4   4  1  1  1  ЕСЛЖ   0.6  3    6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6   6           С3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 Редкий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1.5   Насажд.с культ.под пол.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1  12   Б    20  12  10 2  1  1  ЕСЛЖ   0.5  5    8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13  14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2  5    Е    27  5   6                  0.4  2    3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ИВК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7Е3Б+ОС           1  19   Е    52  19  16 3  2  1  ЕСЛЖ   0.7  22   11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16   Е    38  16  12 2  1  2  ЕСЛЖ   0.7  18   31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2.8   6Е4Б              1  8    Е    25  8   10 2  1  2  ЕСЛЖ   0.5  4    11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8           С3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14.3  6Б3ОС1С+Е         1  25   Б    55  25  22 6  3  1  ЕСЛЖ   0.6  19   272   163   1  14.3           21.4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С3                     82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12   Е    31  12  10 2  1  1  ЕСЛЖ   0.7  11   22    13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С3                     9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4.1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5Е5Б+ЛП           1  10   Е    26  9   10 2  1  2  ЕСЛЖ   0.7  8    33    16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10          С3                     17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4.0   5Б4ОС1Е+С         1  24   Б    55  24  22 6  3  1  ЕСЛЖ   0.6  18   72    36    1  4              6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С3                     29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14   Е    32  13  10 2  1  2  ЕСЛЖ   0.7  13   23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1986,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17   Е    44  17  14 3  2  1  ЕСЛЖ   0.7  19   28    16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18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1974,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7Е3Б+ОС           1  16   Е    37  15  12 2  1  1  ЕСЛЖ   0.6  14   7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16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1981,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14.3  Культуры несомкнувшиеся   С                          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1   1   1           С3     85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Вспашка борозд., Посадка ручная, раcстояние между рядами 3.6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3.7   7С2Е1Б+ОС         1  26   С    90  26  28 5  4  1  ССЛЖ   0.6  27   100   70    1  3.7            5.5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С3                     20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26                                 10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1.6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15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2.2   9С1Е+Б,ОС         1  26   С    90  26  28 5  4  1  ССЛЖ   0.6  28   62    56    1  2.2            2.2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27  28          С3                     6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2.7   8С2Б+Е            1  25   С    85  25  28 5  4  1  ССЛЖ   0.6  26   70    56    1  2.7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С3                     14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4.2   5Б1ОС3С1Е         1  23   Б    55  23  20 6  3  1  ССЛЖ   0.6  17   71    36    1  4.2            4.2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С3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23  24            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2.6   4Б2ОС3С1Е         1  26   Б    70  26  24 7  4  1  ССЛЖ   0.6  20   52    21    2  2.6            3.9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С3                     10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16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1.3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5    Е    11  4   4  1  1  1  ЕСЛЖ   0.7  4    5     2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5   6   6 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6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2007,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9    Е    26  9   8  2  1  2  ЕСЛЖ   0.7  7    10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10          С3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11   Е    33  11  10 2  1  3  ЕСЛЖ   0.7  10   7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11  10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2.0   4С2Е4Б            1  25   С    85  25  24 5  4  1  ССЛЖ   0.6  26   52    21    1  2              3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10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21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8.3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1   1   1           С3     80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1.8   7С3Б+Е,ОС         1  25   С    85  25  24 5  4  1  ССЛЖ   0.6  26   47    33    1  1.8            1.8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14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0.4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1.2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0.6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1.5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0.2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 км, чистая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105.0                                                                     1231           47             56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347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209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507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168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105.0                                                                     1231           47             56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347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209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507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168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14.0  6С3Е1Б+ОС         1  25   С    85  25  28 5  4  1  ССЛЖ   0.7  31   434   261   1  14             21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130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43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диаметр варьирует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28.0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1   1   1           С3     80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    Б    5   2   2                  0.6  0.6  17    17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1.3   5С3Е2Б+ОС         1  25   С    90  25  28 5  4  2  ССЛЖ   0.6  26   34    17    1  1.3            1.3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10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7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7Е3Б+ОС           1  16   Е    41  16  12 3  2  1  ЕСЛЖ   0.7  17   32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6.2   5Б1ОС2С2Е         1  23   Б    65  24  22 7  4  2  ССЛЖ   0.7  20   124   62    2  6.2            6.2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С3                     12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25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                       25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3.0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16   Е    41  16  12 3  2  2  ЕСЛЖ   0.7  17   51    36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0.6   4С1Е4Б1ОС         1  21   С    60  21  20 3  2  1  ССЛЖ   0.7  24   14    6     1  0.6            0.6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С3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  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16   Е    41  16  12 3  2  1  ЕЧ     0.7  17   27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В3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3.2   9Б1Е+С            1  25   Б    65  25  22 7  4  1  ЕСЛЖ   0.7  22   70    63    2  3.2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22          С3                     7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14   Е    41  14  10 3  2  2  ЕСЛЖ   0.7  14   15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2.7   4Б3ОС2С1Е         1  25   Б    55  25  22 6  3  1  ССЛЖ   0.5  16   43    17    1  2.7            4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13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1.0   5Б2ОС3С           1  24   Б    55  24  22 6  3  1  ЕСЛЖ   0.5  15   15    8     1  1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70  24  26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0.5   7Б1ОС2С+Е         1  25   Б    55  25  22 6  3  1  ССЛЖ   0.6  19   10    7     1  0.5            0.5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25  28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0.9   Культуры лесные                                                                                              Осветлен.1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6Е4Б+Е            1  5    Е    9   4   4  1  1  1  ЕСЛЖ   0.7  3    3     2                                  35%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6   4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70  23  26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2009,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2.1   6Б4ОС             1  2    Б    5   2   2  1  1  2  ЕСЛЖ   0.6  0.6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17   Е    45  17  14 3  2  1  ЕСЛЖ   0.7  19   10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1973,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16   Е    38  16  12 2  1  2  ЕСЛЖ   0.7  18   9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1.0   8С2Б              1  25   С    85  25  24 5  4  1  ССЛЖ   0.6  27   27    22    1  1              1.5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С3                     5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Ест.лесовос. мин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2.8   6Б2ОС1Е1С         1  25   Б    65  25  22 7  4  1  ЕСЛЖ   0.7  22   62    38    2  2.8            4.2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12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6 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0.9   5Б5ОС+Е,С         1  26   Б    55  25  24 6  3  1  ЕСЛЖ   0.6  20   18    9     1  0.9            1.4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9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16   Е    41  16  12 3  2  1  ЕСЛЖ   0.7  18   58    29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29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24   Е    70  24  24                                                    5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1.3   7Б1ОС1С1Е         1  25   Б    65  25  24 7  4  1  ЕСЛЖ   0.6  19   25    19    2  1.3            1.3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2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2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6.2   6С1Е3Б            1  25   С    85  25  24 5  4  1  ССЛЖ   0.6  27   167   100   1  6.2            9.3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17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50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6.5   4С1Е5Б+ОС,С       1  24   С    75  23  24 4  3  1  ССЛЖ   0.7  29   188   75    1  6.5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94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15   Е    40  14  10 2  1  2  ЕСЛЖ   0.7  15   30    18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9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  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1978,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9.0   6С2Е2Б+ОС         1  21   С    65  21  20 4  3  1  ССЛЖ   0.7  24   216   130   1  9              9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С3                     43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                       43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диаметр варьирует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14   Е    38  13  10 2  1  2  ЕСЛЖ   0.6  12   8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С3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6.6   3С2Е5Б+ОС         1  21   С    60  21  20 3  2  1  ССЛЖ   0.8  28   185   55    1  6.6            6.6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С3                     37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                       93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8.4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4    Е    9   3   4  1  1  1  ЕСЛЖ   0.6  2    17    8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6   6           С3                 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6             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Р Густой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2009,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20   Е    46  19  16 3  2  1  ЕСЛЖ   0.7  24   12    6     1  0.5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20            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1972,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4.6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1   1   1           С3     80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    Б    5   2   2                  0.6  0.6  3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2.0   10Б               1  4    Б    5   4   4  1  1  1  ЕСЛЖ   0.6  1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0.9   Вырубка               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ССЛЖ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300, диаметр пней 36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1.4   7С2Е1Б            1  25   С    85  25  24 5  4  1  ССЛЖ   0.7  31   43    30    1  1.4            2.1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9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4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9С1Е              1  21   С    61  21  20 4  3  1  ССЛЖ   0.7  24   38    34    1  1.6            2.4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2.9   5Б3ОС2Е           1  4    Б    5   4   4  1  1  1  ЕСЛЖ   0.7  1    3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   2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3.0   8С1Е1Б            1  25   С    85  25  28 5  4  1  ССЛЖ   0.7  31   93    75    1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9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9 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1.8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16   Е    41  15  12 3  2  1  ЕСЛЖ   0.7  16   29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14          С3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1977,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0.3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0.7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0.1   Просеки квартальные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0.2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0.2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1.2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137.0                                                                     2134           67        5    71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854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505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711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137.0                                                                     2134           67        5    71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854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505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711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2.9   5Б1ОС3С1Е         1  26   Б    70  26  24 7  4  1  ССЛЖ   0.6  20   58    29    2  2.9            2.9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С3                     6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                       17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  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9.8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1   1   1           С3     75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    Б    3   2   2                  0.5  0.5  5 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Вспашка борозд., Посадка ручная, раcстояние между рядами 3.6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9.1   7С1Е2Б+ОС         1  25   С    85  25  28 5  4  1  ССЛЖ   0.7  31   282   198   1  9.1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28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56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30                                  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4.2   Вырубка                   С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300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1.8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0.6   6Е2С2Б+ОС         1  26   Е    85  25  28 5  4  1  ЕСЛЖ   0.5  25   15    9     2  0.6            0.9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3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3 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16.6  Культуры несомкнувшиеся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2   1   1           С3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    Б    3   2   2                  0.5  0.5  8     8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3.6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3.5   8Б2С+Е            1  25   Б    65  25  20 7  4  1  ССЛЖ   0.7  22   77    62    2  3.5            3.5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15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12   Е    27  12  10 2  1  1  ЕСЛЖ   0.7  12   19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13  12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1.4   7Б3Е+ОС           1  15   Б    30  16  12 3  2  1  ЕСЛЖ   0.7  10   14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12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5.2   5Б1ОС3С1Е         1  24   Б    65  25  22 7  4  1  ССЛЖ   0.7  21   109   54    2  5.2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С3                     11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33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3.0   7С3Б              1  23   С    60  23  24 3  2  1  ССЛЖ   0.8  32   96    67    1  3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С3                     29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(5) 1 м, 1 тыс.шт/га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3.2   5Б1ОС3С1Е         1  25   Б    65  25  24 7  4  1  ССЛЖ   0.7  22   70    35    2  3.2            3.2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26          С3                     7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                       21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2.0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17   Е    45  17  14 3  2  1  ЕСЛЖ   0.7  19   38    23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1973,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6Е2С2Б            1  19   Е    55  19  16 3  2  1  ЕСЛЖ   0.7  23   67    41    1  2.9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22          С3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18            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1963,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9.5   6С1Е3Б+ОС         1  22   С    60  22  24 3  2  1  ССЛЖ   0.8  30   285   171   1  9.5            9.5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С3                     28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86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5.1   6Е2С2Б+ОС         1  24   Е    70  23  24 4  3  1  ЕСЛЖ   0.6  26   133   81    2  7.6            5.1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энтомовредители, поврежденная порода Ель, первый вредитель короед типограф,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5Е4Б1ОС+Е         1  18   Е    43  17  14 3  2  2  ЕСЛЖ   0.7  20   48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18            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3.5   5С3Е2Б            1  25   С    85  25  24 5  4  1  ССЛЖ   0.6  26   91    46    1  3.5            3.5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27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18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3.5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14   Е    33  14  10 2  1  2  ЕСЛЖ   0.7  15   52    26    1  3.5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С3                 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17   Е    43  17  14 3  2  1  ЕСЛЖ   0.7  19   72    43    1  3.8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18  16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3.8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14   Е    33  13  10 2  1  2  ЕСЛЖ   0.7  13   49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8Е2Б              1  20   Е    56  20  16 3  2  1  ЕСЛЖ   0.7  24   43    34    1  1.8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18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3.2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5Е5Б+С,Е          1  14   Е    33  13  10 2  1  2  ЕСЛЖ   0.7  13   42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3.9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5Е2С3Б+ОС         1  21   Е    56  21  18 3  2  1  ЕСЛЖ   0.7  26   101   51    1  3.9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С3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                       30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5.2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13   Е    38  12  10 2  1  2  ЕСЛЖ   0.7  12   62    37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4.4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5Е5Б+ОЛС          1  14   Е    33  14  10 2  1  2  ЕСЛЖ   0.7  15   66    33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С3                     33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2.2   Культуры несомкнувшиеся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2   1   1           С3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    Б    3   2   2                  0.5  0.5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3.6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2.2   6Б1ОС2Е1С         1  23   Б    55  23  20 6  3  1  ЕСЛЖ   0.7  19   42    26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24          С3                     4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22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7.9   Культуры несомкнувшиеся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2   1   1           С3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    Б    3   2   2                  0.5  0.5  4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3.6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2.2   8Б2С+Е            1  24   Б    55  24  20 6  3  1  ССЛЖ   0.7  21   46    37    1  2.2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1.0   7ОЛС3Б            1  17   ОЛС  35  16  18 4  3  2  ЕПРЧ   0.5  9    9     6     2  1              1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20          С4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ЧР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3.1   6С4Е+Б            1  25   С    85  25  28 5  4  1  ССЛЖ   0.6  26   81    49    1  3.1            3.1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32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Ест.лесовос. мин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2.3   7С3Е+Б            1  21   С    65  21  20 4  3  1  ССЛЖ   0.7  24   55    38    1  2.3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С3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МЖ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1.0   5Е4Б1ОС           1  2    Е    5   2   2  1  1  1  ЕСЛЖ   0.6  0.6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1.4   Вырубка                   С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ССЛЖ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2017, количество пней 300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проведено естественное лесовосстановление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6.6   6С3Е1Б+ОС         1  23   С    60  23  20 3  2  1  ССЛЖ   0.8  32   211   127   1  6.6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63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  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КРЛ, МЛ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0.6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15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10.0  5С3Е2Б+Е          1  25   С    85  25  28 5  4  1  ССЛЖ   0.6  26   260   130   1  15             10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78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52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ИВК, МЛ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состав неоднородный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3.2   8Б2С+Е            1  23   Б    55  23  20 6  3  1  ССЛЖ   0.8  22   70    56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С3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2.3   4С4Е2Б            1  23   С    65  23  24 4  3  1  ССЛЖ   0.6  23   53    21    1  2.3            2.3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5.2   8С1Е1Б            1  21   С    60  21  20 3  2  1  ССЛЖ   0.7  24   125   101   1  5.2            5.2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  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3.6   5Е3С2Б+ОС,Е       1  25   Е    85  25  24 5  4  1  ЕСЛЖ   0.5  24   86    43    2  3.6            3.6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30          С3                     26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17    2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4.2   6Б3С1Е+ОС         1  25   Б    70  25  24 7  4  1  ССЛЖ   0.6  19   80    48    2  4.2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С3                     24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8 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2.7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5Е5Б+ОЛС          1  14   Е    33  13  10 2  1  2  ЕСЛЖ   0.7  13   35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25   Б    70  25  24                                                    3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состав неоднородный, полнота неравномерная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3.2   Культуры несомкнувшиеся   Е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    Е    2   1   1           С3     70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    Б    3   2   2                  0.5  0.5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3.6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2.0   6Б2ОС1С1Е         1  4    Б    2   4   4  1  1  1  ССЛЖ   0.6  1    2     2        2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1.5   6Б2ОС1С1Е         1  4    Б    2   4   4  1  1  1  ССЛЖ   0.6  1    2     2        1.5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0.3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0.8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0.2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0.5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0.6   Просеки квартальные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1.5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0.2   Просеки квартальные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53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0.3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1.6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0.1   Границы окружные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0.4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188.0                                                                     3067           113       3    54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1173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869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978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41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188.0                                                                     3067           113       3    54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1173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869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978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41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580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54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2.5   4ОЛС3ОЛЧ2Б1Е      1  18   ОЛС  45  17  16 5  3  2  ЕПРЧ   0.6  12   30    12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ОЛЧ  55  19  18          С4                     9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  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18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ИВК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ЮВ - 5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тлу варьирует, состав неоднородный, в выделе овраг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3.8   7С3Е              1  25   С    80  25  24 4  2  1  ССЛЖ   0.6  26   99    69    1  3.8            3.8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30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- 5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тлу варьирует, в выделе овраг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0.1   Ручей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0.5 км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0.1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0.5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6.5                                                                       129            4              4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54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69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9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0.8   6С4Б+Е            1  25   С    85  25  28 5  4  1  ССЛЖ   0.7  31   25    15    1  0.8            0.8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С3                     10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9.5   Культуры лесные                                                                                              Осветлен.1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6Е3Б1Е            1  4    Е    9   3   4  1  1  1  ЕСЛЖ   0.7  2    19    11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10  6   4           С3                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6   6             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2009,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14.5  7С2Е1Б            1  25   С    85  25  28 5  4  1  ССЛЖ   0.7  31   450   315   1  14.5           14.5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90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45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9.1   Вырубка                   Е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1  ЕСЛЖ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2016, количество пней 300, в том числе пней сосны 100, диаметр пней 36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1.6   6Б3С1Е            1  26   Б    75  26  24 8  4  1  ССЛЖ   0.6  20   32    19    2  1.6            2.4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10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3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12.2  6С3Е1Б            1  25   С    85  25  28 5  4  1  ССЛЖ   0.7  31   378   226   1  12.2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114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38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2.0   7С2Е1Б            1  25   С    75  25  28 4  3  1  ССЛЖ   0.4  18   36    25    1  2              3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2.3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1   1   1           С3     80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   2    Б    3   2   2                  0.5  0.5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   2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2.7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              1  4    Е    11  3   4  1  1  2  ЕСЛЖ   0.7  2    5     3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5   6 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19   Б    60  19  18                                                    3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ШП, КРЛ Средний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2007, 888, состояние Удовлетворительные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4.0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1   1   1           С3     80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8Б2ОС                2    Б    3   2   2                  0.5  0.5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   2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3.0   5Б1ОС2С2Е         1  26   Б    75  26  24 8  4  1  ССЛЖ   0.6  20   60    30    2  3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С3                     6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                       12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                       12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1.3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15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0.7   9С1Е+Б            1  23   С    60  23  20 3  2  1  ССЛЖ   0.9  35   24    22    1  0.7            0.7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С3                     2 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10.2  Культуры лесные                                                                                              Осветлен.1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2    Е    5   1   2  1  1  1  ЕСЛЖ   0.7  0.7  7     3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3   4           С3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3   4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2013,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3.0   Культуры лесные                                                                                              Осветлен.1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2    Е    5   1   2  1  1  1  ЕСЛЖ   0.8  0.8  2     1                                  30%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3   4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3   4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2013,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3.0   6С1Е3Б            1  23   С    75  23  24 4  3  1  ССЛЖ   0.7  28   84    51    1  3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14   Е    33  13  10 2  1  2  ЕСЛЖ   0.7  13   14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10          С3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4.2   4Б3ОС3С+Е         1  26   Б    70  26  24 7  4  1  ССЛЖ   0.6  20   84    34    2  4.2            4.2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25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25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4.6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5    Е    11  4   4  1  1  1  ЕСЛЖ   0.7  4    18    8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6   4           С3                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6             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2007,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3С2Е5Б+ОС         1  21   С    57  21  20 3  2  1  ССЛЖ   0.6  21   61    18    1  2.9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18                                 31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12   Е    27  10  8  2  1  1  ЕСЛЖ   0.7  11   30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12          С3                     15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18   Е    50  18  18                                                    3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4.1   Культуры лесные                                                                                              Осветлен.1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2    Е    5   1   2  1  1  1  ЕСЛЖ   0.7  0.7  3     2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3   4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3   4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2013,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4.4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3.2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4С4Е2Б            1  22   С    58  22  20 3  2  1  ССЛЖ   0.7  26   83    33    1  3.2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С3                     33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  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тлу варьирует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0.6   6Е3С1Б            1  26   Е    90  26  24 5  4  1  ЕСЛЖ   0.6  30   18    11    2  0.6            0.9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С3                     5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2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в выделе овраг, полнота неравномерная, состав неоднородный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2.2   5Е3С2Б+ОС         1  26   Е    85  26  24 5  4  1  ЕСЛЖ   0.7  35   77    39    2  3.3            2.2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С3                     23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15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энтомовредители, поврежденная порода Ель, первый вредитель короед типограф,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0.2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0.2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0.6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0.6   Границы окружные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3 км, чистая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106.5                                                                     1515           52        5    29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781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386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311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54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113.0                                                                     1643           56        5    32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850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418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317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12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9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2.8   7Б1ОС1С1Е         1  26   Б    70  26  22 7  4  1  ССЛЖ   0.7  23   64    46    2  2.8            2.8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6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6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7.0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1   1   1           С3     80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Вспашка борозд., Посадка ручная, раcстояние между рядами 3.7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6.9   8Б1Е1С+Е          1  26   Б    65  26  22 7  4  1  ЕСЛЖ   0.4  13   90    72    2  6.9            6.9 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С3                     9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24  28                                 9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3.3   4С1Е5Б            1  24   С    85  25  28 5  4  1  ССЛЖ   0.7  30   99    40    1  3.3            5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10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49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6.1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6Е3Б1ОС           1  11   Е    27  10  8  2  1  2  ЕСЛЖ   0.7  10   61    37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12  12          С3                     18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12  12                            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1989, состояние Неудовлетворительные, причина гибели / неуд.сост. заглушение листв.пор.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6Е4Б+ОС,ИВД       1  16   Е    38  16  12 2  1  1  ЕСЛЖ   0.7  18   16    10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ИВД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6.8   6Б3С1Е            1  25   Б    70  25  22 7  4  1  СЧ     0.7  22   150   90    2  6.8            6.8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45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24                                 15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3.3   7С3Б+Е            1  25   С    85  25  24 5  4  1  СЧ     0.6  26   86    60    1  3.3            3.3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В3                     26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1.1   3С2Е5Б            1  26   С    90  26  28 5  4  1  ССЛЖ   0.4  18   20    6     1  1.1            1.1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28          С3                     4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10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0.4   3С2Е5Б            1  15   С    40  15  14 2  1  1  СЧ     0.5  12   5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14          В3                     1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                       3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3.4   5Б1ОС3С1Е         1  25   Б    65  25  22 7  4  1  ССЛЖ   0.7  22   75    37    2  3.4            3.4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22          С3                     8 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22                                 22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7.5   5Б1ОС3С1Е         1  26   Б    75  26  28 8  4  1  ССЛЖ   0.6  20   150   75    2  7.5            7.5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30          С3                     15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                       45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неоднородный, полнота неравномерная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595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10.5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1   1   1           С3     85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1.3   5С5Б              1  25   С    85  25  28 5  4  1  ССЛЖ   0.6  26   34    17    1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С3                     17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2.3   8Б2С+Е            1  25   Б    65  25  24 7  4  1  ССЛЖ   0.7  22   51    41    2  2.3            2.3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10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4.8   5Б1ОС3С1Е         1  26   Б    75  26  24 8  4  1  ССЛЖ   0.7  23   110   55    2  4.8            4.8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С3                     11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                       33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                   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солонец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5.7   7С3Б+Е            1  25   С    85  25  28 5  4  1  ССЛЖ   0.7  31   177   124   1  5.7            5.7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С3                     53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диаметр варьирует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0.9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           1  6    Е    13  5   4  1  1  2  ЕСЛЖ   0.7  4    4     2 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7   6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7   6             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ИВК Средний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2005,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2.0   7Б3ОС             1  6    Б    10  6   6  1  1  1  ЕСЛЖ   0.6  2    4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6   6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21   Б    55  21  20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2.0   Лесосека текущего года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4Е3С3Б+ОС         1  25   Е    85  25  24 5  4  1  ЕСЛЖ   0.6                   2  2              3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2.8   9С1Б              1  23   С    65  23  20 4  3  1  ССЛЖ   0.7  28   78    70    1  2.8            2.8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4.4   8С2Б+Е            1  26   С    85  26  28 5  4  1  ССЛЖ   0.6  28   123   98    1  4.4            4.4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С2                     25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0.6   6Е4Б              1  3    Е    5   2   2  1  1  1  ЕСЛЖ   0.6  1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4   4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2.5   6С4Б+Е            1  25   С    85  25  28 5  4  1  СЧ     0.6  26   65    39    1  2.5            3.8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В3                     26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6    Е    14  5   6  1  1  2  ЕСЛЖ   0.6  4    5     3                                  30%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8 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2004,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0.8   10Б               1  4    Б    5   4   4  1  1  1  ЕСЛЖ   0.6  1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1.1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7    Е    14  6   6  1  1  1  ЕСЛЖ   0.6  4    4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8 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8   8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2004,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0.8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              1  7    Е    13  6   6  1  1  1  ЕСЛЖ   0.7  5    4     3      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9   8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2005,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3.5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              1  4    Е    11  3   4  1  1  2  ЕЧ     0.6  2    3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5   4           В3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2007,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4 тыс. шт/га, состояние Удовлетворительные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Прошлое лесоустройство: Вырубка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0.4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0.9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0.3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0.8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0.6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2.8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96.0                                                                      1479           60        2    64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627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137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667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48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55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96.0                                                                      1479           60        2    64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627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137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667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48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ИВД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0.5   3С3Е4Б            1  25   С    85  25  24 5  4  1  ССЛЖ   0.6  26   13    4     1  0.5            0.8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4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5 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8С2Е+Б            1  23   С    61  23  24 4  3  1  ССЛЖ   0.7  28   45    36    1  1.6            2.4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5.4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9С1Е+Б            1  21   С    58  21  24 3  2  1  ССЛЖ   0.7  24   130   117   1  5.4            5.4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22          С3                     13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1960,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5Е5Б+ОЛС          1  18   Е    44  17  14 3  2  1  ЕСЛЖ   0.7  20   58    29    1  2.9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С3                     29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(5) 0.5 м, 0.5 тыс.шт/га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1974,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3.8   7С2Е1Б            1  26   С    85  26  24 5  4  1  ССЛЖ   0.7  32   122   86    1  3.8            5.7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С3                     24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12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0.8   5С3Е2Б            1  25   С    85  25  28 5  4  1  ССЛЖ   0.6  26   21    11    1  0.8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6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4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1.2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ЕСЛЖ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1   1   1           С3     85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2017,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4.7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7Е3Б+ОС,ОЛС       1  17   Е    43  17  14 3  2  1  ЕБР    0.7  19   89    62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16          В3                 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0.5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6.9   5С4Е1Б            1  25   С    85  25  28 5  4  1  ССЛЖ   0.6  26   179   89    1  6.9            6.9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72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18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2.5   8Б1ОС1С+Е         1  26   Б    70  26  22 7  4  1  ССЛЖ   0.8  26   65    53    2  2.5            2.5        Постепен.рубка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С3                     6     3                            40%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7.8   6С2Е2Б            1  22   С    65  22  24 4  3  1  ССЛЖ   0.7  26   203   121   1  7.8            7.8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41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22                                 41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4.8   5Б5ОС+С,Е         1  24   Б    55  24  22 6  3  1  ССЛЖ   0.7  21   101   50    1  4.8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С3                     51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2.4   9С1Б+Е,ОС         1  25   С    85  25  24 5  4  1  ССЛЖ   0.6  26   62    56    1  2.4            2.4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С3                     6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7.2   7С2Е1Б            1  21   С    60  21  20 3  2  1  ССЛЖ   0.7  24   173   121   1  7.2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С3                     35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  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3.6   7Б2С1Е            1  23   Б    55  23  20 6  3  1  ССЛЖ   0.7  19   68    47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С3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  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2.0   6Б2ОС1С1Е         1  25   Б    70  25  20 7  4  1  ССЛЖ   0.6  19   38    22    2  2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26          С3                     8 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4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4.3   4Б2ОС2С2Е         1  25   Б    65  25  22 7  4  1  ССЛЖ   0.7  22   95    38    2  4.3            4.3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19    3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19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19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2.6   5ОС3Б2Е+С         1  24   ОС   35  24  24 4  3  1А ЕСЛЖ   0.6  23   60    30    3  2.6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22          С3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22            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Осина, первый вредитель ложный трутовик, степень повреждения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Слабая поврежденность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2.7   8С2Е+Б            1  22   С    65  22  20 4  3  1  ССЛЖ   0.7  26   70    56    1  2.7            4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С3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1.6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4С3Е3Б            1  20   С    53  20  20 3  2  1  ССЛЖ   0.7  23   37    15    1  1.6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С3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7.5   4С4Е2Б            1  23   С    75  23  20 4  3  1  ССЛЖ   0.7  28   210   84    1  7.5            7.5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С3                     84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42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диаметр варьирует, полнота неравномерная, состав неоднородный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5.7   3С3Е4Б+ОС         1  23   С    65  23  20 4  3  1  ССЛЖ   0.7  27   154   46    1  5.7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20          С3                     46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                       62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2.7   3Е2С3Б2ОС         1  25   Е    85  25  24 5  4  1  ЕСЛЖ   0.6  28   76    23    2  2.7            4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С3                     15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23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                       15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0.8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           1  10   Е    27  10  8  2  1  2  ЕСЛЖ   0.7  8    6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10          С3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1991,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3.9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6Е4Б+ОС           1  15   Е    45  15  14 3  2  2  ЕСЛЖ   0.7  16   62    37    1  3.9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С3                 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1973,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4.4   Культуры лесные                                                                                              Прочист. 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5Е3Б2ОС+С         1  6    Е    14  5   4  1  1  1  ЕСЛЖ   0.7  5    22    11     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8   6           С3                 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8   8             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2004, Вспашка борозд., Посадка ручная, раcстояние между рядами 4 м, раcстояние в ряду 0.7 м,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3.5 тыс. шт/га, состояние Хорошие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2.4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5Е4Б1ОС           1  16   Е    38  16  12 2  1  2  ЕСЛЖ   0.7  18   43    22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17  14          С3                     17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1980,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0.4   4С1Е5Б+ОС         1  20   С    60  20  20 3  2  1  ССЛЖ   0.5  16   6     3     1                 1.2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С2                     1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0.6   4Е2С4Б            1  14   Е    40  14  10 2  1  2  ЕСЛЖ   0.7  14   8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15  16          С3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14                                 3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3.5   5Е3С2Б            1  25   Е    85  25  24 5  4  1  ЕСЛЖ   0.5  24   84    42    2  3.5            3.5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С3                     25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17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0.9   6Е2С2Б            1  22   Е    70  22  18 4  3  1  ЕСЛЖ   0.4  16   14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4.2   4Е3С3Б            1  23   Е    65  22  18 4  3  1  ЕСЛЖ   0.6  25   105   41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С3                     32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32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0.7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1.7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56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0.7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1.7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0.3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1.5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108.0                                                                     2419           83             58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963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684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635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137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108.0                                                                     2419           83             58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963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684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635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137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2.9   8С2Е+Б            1  25   С    85  25  24 5  4  1  СЧ     0.6  26   75    60    1  2.9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15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      2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10.0  3С2Е4Б1ОС         1  3    С    5   2   2  1  1  1  ССЛЖ   0.6  2    20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   2           С3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4   4                                  8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4   4                             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30.0  7С1Е2Б            1  21   С    60  21  24 3  2  1  ССЛЖ   0.8  28   840   588   1  30             30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С3                     84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22                                 168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3.5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7С3Е              1  20   С    49  20  18 3  2  1  ССЛЖ   0.7  23   80    56    1  3.5            3.5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18          С3                 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3.3   5С5Е              1  24   С    85  25  24 5  4  1  СЧ     0.6  26   86    43    1  3.3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43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Ест.лесовос. мин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4.8   7С3Е+Б            1  24   С    85  24  24 5  4  2  ССЛЖ   0.7  29   139   97    1  4.8            4.8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42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1.1   5С5Е              1  24   С    85  25  24 5  4  1  ССЛЖ   0.6  25   28    14    1  1.1            1.1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14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0.9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5С4Е1Б            1  20   С    53  20  20 3  2  1  СЧ     0.7  23   21    11    1  0.9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0.5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7С3Б+Е            1  20   С    52  20  20 3  2  1  СЧ     0.8  26   13    9     1  0.5            0.5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В3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3.1   6С2Е2Б+ОС         1  24   С    85  24  20 5  4  2  СЧ     0.6  25   78    46    1  3.1            3.1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20          В3                     16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22                                 16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Средний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1.5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2   1   1           В3     75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4    Б    5   4   4                  0.6  1    2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2.9   8Б2С+Е            1  26   Б    70  26  24 7  4  1  ССЛЖ   0.6  20   58    46    2  2.9            2.9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С2                     12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3.6   7С2Е1Б            1  25   С    85  25  28 5  4  1  ССЛЖ   0.6  26   94    66    1  3.6            5.4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19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9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1.7   Лесосека текущего года    С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7С3Е+Б            1  24   С    85  25  24 5  4  1  СБР    0.6                   1  1.7            1.7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В2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МЖ,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2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2.4   6Б2С2Е            1  24   Б    65  25  22 7  4  1  СЧ     0.7  22   53    31    2  2.4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11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11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10.7  9С1Е              1  23   С    65  23  24 4  3  1  СЧ     0.7  28   300   270   1  10.7           10.7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22          В3                     30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1.2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6С3Е1Б            1  19   С    53  19  18 3  2  1  СЧ     0.7  22   26    15    1  1.2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18          В3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18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1965,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4.5   5С5Е              1  24   С    85  25  24 5  4  1  ЕЧ     0.6  26   117   58    1  4.5            4.5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59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2.3   7С3Е              1  24   С    75  25  24 4  3  1  ССЛЖ   0.7  30   69    48    1  2.3            2.3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С3                     21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2.5   8С2Е              1  22   С    70  22  20 4  3  1  СЧ     0.6  22   55    44    1  2.5            2.5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22          В3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13.1  6С4Е              1  25   С    75  25  24 4  3  1  СЧ     0.6  26   341   205   1  19.6           13.1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136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Средняя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3.2   8С2Е              1  20   С    60  20  20 3  2  1  СЧ     0.7  23   74    59    1  3.2            3.2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6.5   8С2Е+Б            1  25   С    85  25  24 5  4  1  СЧ     0.6  26   169   135   1  9.8            6.5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В3                     34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Ест.лесовос. мин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6.6   5С4Е1Б            1  25   С    85  25  24 5  4  1  СЧ     0.6  26   172   86    1  9.9            6.6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69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                       17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25.0  8С2Е+Б            1  25   С    85  25  28 5  4  1  СЧ     0.6  26   650   520   1  37.5           37.5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130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Слабая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7.4   6С4Е              1  24   С    80  25  24 4  3  1  СЧ     0.6  25   185   111   1  11.1           11.1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74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фитовредители, поврежденная порода Сосна, первый вредитель рак-серянка, степень повреждения Средняя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поврежденность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уч.леса вокр.нас.пун,сад.тов.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6.0   7С3Е              1  25   С    85  25  24 5  4  1  СЧ     0.6  26   156   109   1  6              6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47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19.6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8С2Е+Б            1  23   С    66  23  24 4  3  1  СЧ     0.7  28   549   439   1  19.6           19.6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110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волока, состав неоднородный, полнота неравномерная, уч.леса вокр.нас.пун,сад.тов.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14.6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8С2Е+Б            1  21   С    66  21  20 4  3  1  СЧ     0.6  21   307   246   1  14.6           14.6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61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1952,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уч.леса вокр.нас.пун,сад.тов., в выделе волока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Другие особо защитные участки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3.9   10С               1  25   С    85  25  24 5  4  1  ЕСЛЖ   0.4  18   70    70    1     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МЛ Средний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6.5   Культуры несомкнувшиеся   С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1     1  СЧ                                                        Допол.культур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1    С    2   1   1           В3     75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10Б                  4    Б    5   4   4                  0.6  1    6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2016, Вспашка борозд., Посадка ручная, раcстояние между рядами 3.5 м, раcстояние в ряду 0.7 м,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количество 5.1 тыс. шт/га, состояние Удовлетворительные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0.8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2.9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57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0.2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0.4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1.2   Границы окружные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6 км, чистая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208.0                                                                     4831           213            191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3434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1082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313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208.0                                                                     4831           213            191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3434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1082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313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4.4   5С2Е3Б+С          1  20   С    60  20  20 3  2  1  СЧ     0.8  26   114   57    1  4.4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23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34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1.8   6Б4С+Е            1  25   Б    65  25  24 7  4  1  СЧ     0.7  22   40    24    2  1.8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24          В3                     16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2.0   10С+Е,Б           1  25   С    85  25  24 5  4  1  СЧ     0.6  26   52    52    1  2              2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3.3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10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5.8   10С+Е,Б           1  25   С    85  25  24 5  4  1  СЧ     0.6  26   151   151   1  5.8            5.8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0.9   9С1Б+Е            1  23   С    70  23  20 4  3  1  СЧ     0.7  28   25    23    1  1.4            0.9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22          В3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полнота неравномерная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3.3   7С3Б              1  25   С    85  25  24 5  4  1  СЧ     0.7  31   102   71    1  3.3            5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31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1.5 тыс.шт/га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4.0   9С1Б+Е            1  25   С    85  25  25 5  4  1  СЧ     0.6  27   108   97    1  4              6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11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7.4   7С3Е+Б            1  19   С    55  19  16 3  2  1  СЧ     0.7  21   155   108   1  7.4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В3                     47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диаметр варьирует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2.8   7С2Е1Б            1  22   С    55  22  18 3  2  1А СЧ     0.8  29   81    57    1  2.8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16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диаметр варьирует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2.0   6Б4С+Е            1  24   Б    65  25  24 7  4  1  СЧ     0.6  18   36    22    2  2              3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В3                     14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2.3   6Б4С+Е            1  25   Б    70  25  22 7  4  1  СЧ     0.6  19   44    26    2  2.3            2.3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В3                     18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8.0   9С1Б+Е            1  25   С    85  25  24 5  4  1  СЧ     0.6  27   216   194   1  8              8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В3                     22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3.9   6С4Е              1  25   С    85  25  28 5  4  1  СЧ     0.6  26   101   60    1  3.9            5.8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41    2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2.4   5Е3С2Б            1  19   Е    45  18  16 3  2  1  ЕЧ     0.7  22   53    26                      3.6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60  20  22          В3                     16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                       11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90  25  28                                                    5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5.4   9С1Е              1  25   С    85  25  24 5  4  1  СЧ     0.6  26   140   126   1  5.4            8.1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В3                     14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4.5   4С3Е3Б            1  25   С    85  25  24 5  4  1  СЧ     0.6  26   117   47    1  4.5            4.5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35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35    1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5.8   5С3Е2Б            1  25   С    85  25  28 5  4  1  СЧ     0.6  26   151   76    1  5.8            8.7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45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30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ИВК, КРЛ Средний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тлу варьирует, состав неоднородный, полнота неравномерная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13.1  7С3Б              1  19   С    55  19  24 3  2  1  СЧ     0.9  27   354   248   1  13.1           13.1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20          В3                     106    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ИВК, КРЛ Редкий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в выделе волока, состав неоднородный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1.4   7С3Е+Б            1  25   С    85  25  24 5  4  1  СЧ     0.7  30   42    29    1  1.4            1.4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В3                     13     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3.8   10С+Е             1  22   С    70  22  20 4  3  1  СЧ     0.5  18   68    68    1  3.8            5.7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в выделе волока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2.5   8С2Б+Е            1  22   С    60  22  20 3  2  1  СЧ     0.9  33   82    66    1  2.5            3.8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В3                     16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ИВК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0.1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0.2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58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0.1   Просеки квартальные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0.2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1.0   Границы окружные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4.9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92.0                                                                      2234           86        5    88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1596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260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378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92.0                                                                      2234           86        5    88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1596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260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378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1.3   7Е3С              1  25   Е    85  25  24 5  4  1  ЕСЛЖ   0.6  29   38    27    2  1.3            2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32          С3                     11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2.4   4С4Е2Б+С          1  19   С    55  19  20 3  2  1  СЧ     0.6  19   46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В3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19  20            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4.0   Лесосека текущего года    С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4С4Е2Б            1  25   С    85  25  28 5  4  1  ССЛЖ   0.6                   1  4              6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26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0.6   Болото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Болота: Низинное, Осоковое, Ива кустарн., % зарастания 25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0.6   7С1Е2Б            1  20   С    55  20  20 3  2  1  СЧ     0.9  30   18    12    1  0.6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В3                     2 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18                                 4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1.3   6С4Е+Б            1  25   С    85  25  28 5  4  1  СЧ     0.5  22   29    18    1  1.3            2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В3                     11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0.9   7Б2С1Е            1  25   Б    70  25  22 7  4  1  СЧ     0.6  19   17    12    2  0.9            0.9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26          В3                     3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3.4   6Е4С+Б,Е          1  25   Е    85  25  24 5  4  1  ЕЧ     0.6  28   95    57    2  3.4            5.1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38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Иск.лесовосст. (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Агротех.уход за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5.5   Лесосека текущего года    С                                                      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7Б2С1Е            1  25   Б    65  25  22 7  4  1  СЧ     0.8                   2  5.5            5.5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В3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 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КРЛ Редкий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18.8  7Б3Е              1  3    Б    5   4   4  1  1  1  СЧ     0.7  1    19    13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   2           В3                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0.5   4С4Е2Б            1  22   С    70  23  24 4  3  1  СЧ     0.5  19   10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26                                 2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5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0.4   7Б3Е              1  6    Б    10  7   6  1  1  2  ЕПРЧ   0.6  2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4   6           С4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Средний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2.7   4С4Е1Б1ОС         1  26   С    85  26  28 5  4  1  ССЛЖ   0.6  27   73    29    1  2.7            5.4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28          С3                     30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7     2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32                                 7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3.4   7С3Б+Е            1  21   С    60  21  20 3  2  1  СЧ     0.8  28   95    66    1  3.4            5.1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20          В3                     29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волока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1.3   6Б3С1Е            1  24   Б    65  25  20 7  4  1  СЧ     0.6  19   25    16    2  1.3                       Сплошная рубка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В3                     7     1                            100%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     1                            Ест.лесовос. сох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Эксплуатационные леса                        Квартал 59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1.5   5Е5Б              1  15   Е    40  15  10 2  1  1  ЕБР    0.7  15   22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12          В2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10С                  25   С    80  25  28                                                    2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0.3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3 м, протяженность 1.1 км, состояние удовлетворительное, Лесохозяйственная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1.1   Границы окружные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5.4 км, чистая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50.0                                                                      486            24        2    32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208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169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50.0                                                                      486            24        2    32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208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169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102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7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60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14.8  5Е3С2Б+ОС,ОЛС,Е   1  25   Е    90  24  24 5  3  2  ЕСЛЖ   0.6  28   414   207   2  14.8           22.2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124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                       83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35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ЧР, ШП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- 15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овраг, состав неоднородный, полнота неравномерная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0.7   8ОЛС2Б            1  9    ОЛС  15  9   10 2  1  1  ЕСЛЖ   0.6  4    3     2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8           С3                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6.4   5Б3ОЛС2Е+ОС,С,Е   1  24   Б    70  26  22 7  3  1  ЕСЛЖ   0.7  21   134   67    2  6.4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45  20  18          С3                     40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85  26  28                             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Р, КРЛ Средний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- 15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60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0.9   4Б3ОЛС3Е+С        1  25   Б    70  26  24 7  3  1  ЕСЛЖ   0.6  19   17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55  22  20          С3                     5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90  27  26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ЧР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 - 15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овраг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9.4   6Е3С1Б            1  27   Е    110 27  28 6  4  2  ЕСЛЖ   0.5  26   244   147   2  9.4            14.1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40          С3                     73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24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- 15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овраг, состав неоднородный, полнота неравномерная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1.8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9.5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34.0                                                                      814            31             36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198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386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182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48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60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34.0                                                                      814            31             36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198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386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182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48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61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8.1   8Б1Е1С            1  26   Б    80  26  24 8  4  1  ССЛЖ   0.7  23   186   148   2  8.1            8.1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32          С3                     19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                       19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4.8   9Б1Е              1  26   Б    80  26  24 8  4  1  ЕСЛЖ   0.7  23   110   99    2  4.8            7.2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11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6.3   7Б2Е1С+ОС         1  26   Б    80  26  24 8  4  1  ЕСЛЖ   0.7  23   145   102   2  6.3            6.3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29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                       14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2.6   8Б2Е+С            1  27   Б    80  27  24 8  4  1  ЕСЛЖ   0.7  24   62    50    2  2.6            3.9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27  26          С3                     12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ЮВ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овраг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61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4.0   5Е2С3Б            1  26   Е    90  26  24 5  3  1  ЕСЛЖ   0.6  31   124   62    2  6              6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25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37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7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овраг, состав неоднородный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0.1   Линии электропередач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10 м, протяженность 0.1 км, заросшая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2.8   6Б1ОЛС3Е+С        1  24   Б    65  25  20 7  3  1  ЕСЛЖ   0.7  21   59    35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21  18          С3                     6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22  24                                 18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ЧР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ЮВ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61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1.3   6Е1С2Б1ОС+Е       1  26   Е    100 25  24 5  3  2  ЕСЛЖ   0.6  30   39    23    2  1.3            1.3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8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27  36                                 4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овраг, состав неоднородный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0.1   8Б2ОЛС            1  12   Б    20  12  10 2  1  1  ЕСЛЖ   0.6  6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10  10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0.5   5Б1ОС4Е           1  25   Б    80  26  24 8  4  1  ЕСЛЖ   0.6  19   10    5     2  0.5            0.5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С3                     1 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0.1   10Б+ОЛС           1  20   Б    45  20  16 5  2  1  ЕСЛЖ   0.8  18   2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61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0.3   5Е2С3Б+ОЛС        1  26   Е    85  25  24 5  3  1  ЕСЛЖ   0.6  29   9     4     2  0.45           0.3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ШП, КРЛ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ЮВ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0.4   8Е2Б+С            1  24   Е    80  24  24 4  2  1  ЕСЛЖ   0.6  26   10    8     2  0.4            0.4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С3                     2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 Редкий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- 15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0.6   6Б4Е              1  25   Б    80  26  24 8  4  1  ЕСЛЖ   0.6  19   11    6     2  0.6            0.6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5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МЛ Редкий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0.3   7Б3ОС             1  4    Б    5   4   4  1  1  1  ЕСЛЖ   0.5  1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1.2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6 км, заросшая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нерестоохранные полосы лесов                 Квартал 61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33.5                                                                      769            31             35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64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195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499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5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61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5.2   6Е2С2Б+ОС,Е       1  26   Е    100 26  28 5  3  2  ЕСЛЖ   0.6  30   156   94    2  5.2            5.2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36          С3                     31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28                                 31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МЖ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- 15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овраг, полнота неравномерная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2.2   8Б1С1Е+ОС         1  28   Б    80  28  24 8  4  1  ЕСЛЖ   0.6  22   48    38    2  2.2            3.3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28  32          С3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28  28            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3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овраг, полнота неравномерная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0.5   10Б+ОС,ОЛС        1  24   Б    60  24  20 6  2  1  ССЛЖ   0.7  21   10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61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8.1   6Е2С2Б+ОС,Е       1  27   Е    100 27  28 5  3  1  ЕСЛЖ   0.6  32   259   155   2  8.1            8.1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52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27  28                                 52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8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МЖ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- 15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овраг, состав неоднородный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0.9   8Е2С+Б            1  27   Е    100 27  28 5  3  1  ЕСЛЖ   0.3  16   14    11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27  36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- 15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3.5   6Б4Е+С            1  27   Б    80  28  24 8  4  1  ЕСЛЖ   0.6  21   74    45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26  26          С3                     29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61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4.7   6Е2С2Б+ОЛС        1  25   Е    85  25  24 5  3  1  ЕСЛЖ   0.6  29   136   82    2  7              4.7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26  28          С3                 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26  24                                 27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40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ЧР, ШП, КРЛ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- 15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1.7   6Б1ОЛС3Е+С        1  24   Б    65  25  22 7  3  1  ЕСЛЖ   0.7  22   37    22    2  1.7            1.7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22  18          С3                     4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24  24                             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- 15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3.8   8Е2Б+С            1  24   Е    80  24  24 4  2  1  ЕСЛЖ   0.6  26   99    79    2  3.8            3.8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С3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Р Редкий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- 15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61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0.8   7Е3Б              1  24   Е    70  24  24 4  2  1  ЕСЛЖ   0.3  13   10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С3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0.5 тыс.шт/га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- 30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1.1   6Е3Б1ОЛС+ОС,Е     1  24   Е    80  24  24 4  2  1  ЕСЛЖ   0.6  26   29    17    2  1.1            1.1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45  19  18                                 3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- 20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овраг, состав неоднородный, загрязнение бытовыми отходами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5.6   6Е3Б1ОС+ОЛС,С     1  24   Е    80  24  24 4  2  1  ЕСЛЖ   0.6  27   151   91    2  5.6            5.6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24          С3                     45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                       15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45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100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- 15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61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0.5   10Б+ОЛС,ОС,Е      1  22   Б    50  22  16 5  2  1  ЕСЛЖ   0.7  18   9     9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0.3   10Б               1  9    Б    15  9   8  2  1  1  ЕСЛЖ   0.5  4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- 15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2.6   7Е3Б+ОЛС          1  24   Е    80  24  24 4  2  1  ЕСЛЖ   0.6  26   68    48    2  3.9            3.9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С3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в выделе овраг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1.7   6Б4ОЛС+Е,С        1  23   Б    65  25  22 7  3  1  ЕСЛЖ   0.7  20   34    20    2  1.7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55  21  18          С3                     14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СВ - 20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леса, расположен. в водоохранных зонах       Квартал 61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0.6   10Б+ОЛС           1  20   Б    45  20  16 5  2  1  ЕСЛЖ   0.8  18   11    11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С3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Склон СЗ - 10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овраг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0.1   Ручей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0.2 км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1.6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8.5 км, заросшая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Берегозащ,почвозащ.уч-ки лесов вдоль вод.,скл.овр.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45.5                                                                      1147           40             37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118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629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365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15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20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79.0                                                                      1916           71             72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                                             Квартал 61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182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824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864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20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26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650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651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62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8.8   3С2Е5Б+ОС         1  24   С    85  25  28 5  4  1  СЧ     0.6  26   229   69    1  8.8            8.8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В3                     46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26                                 114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0.6   Культуры лесные                                                                                       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7С3Б+Е            1  20   С    56  20  20 3  2  1  СЧ     0.9  30   18    13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В3                     5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2.8   5С5Е              1  24   С    85  25  28 5  4  1  ССЛЖ   0.6  26   73    36    1  2.8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С3                     37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2.7   7Е3С              1  25   Е    85  25  24 5  4  1  ЕЧ     0.6  28   76    53    2  2.7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23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Редкий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652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62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1.4   7С3Е              1  25   С    75  25  28 4  3  1  СЧ     0.4  17   24    17    1  1.4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7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12.0  Культуры лесные                                                                                              Проходн.1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5С2Е3Б            1  18   С    52  18  18 3  2  1  СЧ     0.8  23   276   138   1  12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В3                     55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18  18                                 83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КРЛ, Р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1966,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13.4  3С3Е4Б            1  25   С    90  26  32 5  4  1  СЧ     0.5  22   295   88    1  13.4           13.4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В3                     88    1                            10%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119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2.3   6Б3Е1С            1  25   Б    80  26  24 8  4  1  ЕПРЧ   0.6  19   44    27    2  3.4            2.3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С4                     13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32                                 4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СМР Редкий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овраг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653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62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2.5   3Е2С3Б2ОС         1  24   Е    90  24  24 5  4  2  ЕПРЧ   0.3  13   32    10    2  2.5            2.5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С4                     6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70  25  28                                 10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36                                 6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ЧР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8.8   6Е3С1Б            1  24   Е    85  24  28 5  4  2  ССЛЖ   0.6  26   229   137   2  8.8            8.8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С3                     69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23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в выделе волока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2.5   Культуры лесные                                                                                              Прорежив.1 оч.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5Е5Б+ОС,С         1  14   Е    34  12  12 2  1  2  ЕСЛЖ   0.8  16   40    20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С3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Редкий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1985, состояние Удовлетворительные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2.2   5Б1ОС2Е2С         1  25   Б    75  26  24 8  4  1  ЕСЛЖ   0.6  19   42    22    2  2.2            2.2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36          С3                     4     3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36            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654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62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2.5   6Б3С1Е            1  25   Б    65  25  22 7  4  1  ССЛЖ   0.8  25   62    37    2  2.5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26          С3                     19    2                            25%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6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2.4   4С3Е2Б1ОС         1  24   С    85  25  28 5  4  1  ССЛЖ   0.7  30   72    29    1  2.4            2.4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22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14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26                                 7     3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0.2   9Б1С              1  12   Б    20  12  10 2  1  1  СЧ     0.7  7    1     1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10  14          В3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0.5   10С+Е,Б           1  25   С    85  25  28 5  4  1  ССЛЖ   0.7  31   16    16    1  0.5            0.5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2.0   10С+Е,Б           1  25   С    85  25  24 5  4  1  ССЛЖ   0.7  31   62    62    1  2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655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62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15.9  4С3Е3Б            1  20   С    60  20  20 3  2  1  ССЛЖ   0.8  26   413   165   1  15.9           23.8       Проходн.2 оч.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24          С3                     124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22                                 124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Р, МЖ Редкий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3.9   5Б2ОС2С1Е         1  25   Б    70  25  22 7  4  1  ССЛЖ   0.6  19   74    37    2  3.9            3.9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32          С3                     15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7 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9.6   9С1Е+Б            1  25   С    85  25  28 5  4  1  ССЛЖ   0.7  31   298   268   1  9.6            9.6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26          С3                     30    1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в выделе волока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14.3  Культуры лесные                                                                       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7С1Е2Б            1  24   С    81  24  28 5  4  2  ССЛЖ   0.7  29   415   290   1  14.3           14.3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С3                     42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83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1937,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в выделе волока, состав неоднородный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656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62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6.4   5Б1ОС3С1Е         1  26   Б    70  26  24 7  4  1  ССЛЖ   0.7  23   147   73    2  6.4            6.4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26  28          С3                     15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28                                 44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                       15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пройдено рубкой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2.9   5Б1ОС4С+Е         1  24   Б    65  25  22 7  4  1  ССЛЖ   0.7  21   61    31    2  2.9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6 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26                                 24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3.9   7С1Е2Б+ОС         1  25   С    85  25  24 5  4  1  ССЛЖ   0.6  26   101   71    1  3.9             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10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20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пройдено рубкой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21.7  5Б1ОС3С1Е         1  24   Б    70  25  24 7  4  1  ССЛЖ   0.7  21   456   227   2  21.7           21.7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С3                     46    3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137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26                                 46    2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полнота неравномерная, состав неоднородный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657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62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1.2   10С+Е,Б           1  25   С    85  25  24 5  4  1  ССЛЖ   0.8  35   42    42    1  1.2            1.2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С3                                                        20%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7.0   6С2Е2Б            1  24   С    85  25  24 5  4  1  СЧ     0.6  25   175   105   1  7              7  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26          В3                     35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26                                 35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1.4   9С1Е+Б            1  25   С    85  25  28 5  4  1  СЧ     0.6  26   36    32    1  1.4            1.4        Добр.выб.руб.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25  26          В3                     4     1                            15%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3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Средний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1.4   Культуры лесные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8С2Е+Б            1  24   С    76  24  24 4  3  1  ССЛЖ   0.7  29   41    33    1  1.4            1.4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26          С3                     8     1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2 тыс.шт/га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Р Редкий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1942, состояние Хорошие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Cелекционная оценка: Нормальные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658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Елнатское уч.л-во                                  Категория защитности: запрет. пол. лесов, расп. вдоль вод. об.     Квартал 62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0.8   Дорога автом.грунтовая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1.9 км, состояние неудовлетворительное, Лесохозяйственная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2.0   Границы окружные                                                                                             Расчистка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Созд.мин.полос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2 м, протяженность 10 км, заросшая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160.0                                                                     3848           155            132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1823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822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1104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99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160.0                                                                     3848           155            132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1823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822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1104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99                                                   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659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603F7" w:rsidRPr="00C7569F" w:rsidRDefault="009603F7" w:rsidP="00C7569F">
      <w:pPr>
        <w:pStyle w:val="a3"/>
        <w:rPr>
          <w:rFonts w:ascii="Courier New" w:hAnsi="Courier New" w:cs="Courier New"/>
          <w:sz w:val="18"/>
          <w:szCs w:val="18"/>
        </w:rPr>
      </w:pPr>
    </w:p>
    <w:sectPr w:rsidR="009603F7" w:rsidRPr="00C7569F" w:rsidSect="00726D1B">
      <w:pgSz w:w="16838" w:h="11906" w:orient="landscape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4744"/>
    <w:multiLevelType w:val="hybridMultilevel"/>
    <w:tmpl w:val="CB6A5092"/>
    <w:lvl w:ilvl="0" w:tplc="A9444A04">
      <w:start w:val="1"/>
      <w:numFmt w:val="decimal"/>
      <w:lvlText w:val="%1."/>
      <w:lvlJc w:val="left"/>
      <w:pPr>
        <w:ind w:left="435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5EA"/>
    <w:rsid w:val="001631FE"/>
    <w:rsid w:val="00165C54"/>
    <w:rsid w:val="00240DC1"/>
    <w:rsid w:val="002B5577"/>
    <w:rsid w:val="0043091E"/>
    <w:rsid w:val="004B3600"/>
    <w:rsid w:val="006D31B7"/>
    <w:rsid w:val="006E3D71"/>
    <w:rsid w:val="00726D1B"/>
    <w:rsid w:val="008E078A"/>
    <w:rsid w:val="009275EA"/>
    <w:rsid w:val="009603F7"/>
    <w:rsid w:val="00C7569F"/>
    <w:rsid w:val="00D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569F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16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C54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6E3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569F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16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C54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6E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LesIS\TopoL_L2\Shablon\TaxOp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E8DEC-3ED9-4E4D-BDA7-D13AC4DBB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TaxOps</Template>
  <TotalTime>12</TotalTime>
  <Pages>1</Pages>
  <Words>591448</Words>
  <Characters>3371255</Characters>
  <Application>Microsoft Office Word</Application>
  <DocSecurity>0</DocSecurity>
  <Lines>28093</Lines>
  <Paragraphs>7909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3954794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2018-04-11T13:31:00Z</dcterms:created>
  <dcterms:modified xsi:type="dcterms:W3CDTF">2018-04-11T15:39:00Z</dcterms:modified>
</cp:coreProperties>
</file>