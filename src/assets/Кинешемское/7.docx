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78" w:rsidRPr="00BB7A89" w:rsidRDefault="00A61E19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1,3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7Е3Б              1  10 Е     30  10 10  2  1 2   ЕБР   0,6     7     9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 ,50-200м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1,1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7Е3Б+ОС           1   8 Е     25   8  8  2  1 2   ЕБР   0,7     6     7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 ,50-200м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1,1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5Е4Б1ОС           1  10 Е     31  10 10  2  1 2   ЕБР   0,5     6     7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 ,9 5Е5Б              1  18 Е     60  18 18  3  2 2   ЕБР   0,7    20    18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1,7 5Е3Б2ОС           1  23 Е     80  23 24  4  2 2   ЕБР   0,6    26    44    22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1,1 5Б4ОЛС1Е+ОС       1  23 Б     60  23 22  6  2 2   ЕБР   0,6    17    19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1,2 7ОЛС3Б            1  18 ОЛС   50  18 16  5  3 2   ДП    0,6    11    13     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2,4 8Б2ОЛС            1  23 Б     60  23 22  6  2 2   ЕБР   0,6    17    41    33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11,7 7ОЛС1Б1ОС1С       1  18 ОЛС   50  18 16  5  3 2   ДП    0,6    11   129    90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20 18           С3                       13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9,1 4Е2Б3ОЛС1ОС       1  22 Е     75  22 24  4  2 2   ЕБР   0,6    23   209    83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42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63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21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5,4 5Е3Б2ОС+ОЛС       1  23 Е     80  23 24  4  2 2   ЕБР   0,6    26   140    70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42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28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12,0 5Е4ОЛС1Б          1  22 Е     75  22 24  4  2 2   ЕБР   0,7    27   324   162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130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3,6 6ОЛС1ОС1Б2Е       1  18 ОЛС   50  18 16  5  3 2   ДП    0,6    11    40    24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2,5 6Е4ОЛС+Б          1  24 Е     75  24 26  4  2 1   ЕБР   0,6    26    65    39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26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1,8 10ОЛС             1  18 ОЛС   50  18 16  5  3 2   ДП    0,5    10    18    18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6,3 7ОЛС1Б2Е+ОС       1  18 ОЛС   50  18 16  5  3 2   ДП    0,6    11    69    48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8,9 7ОЛС1Б2Е          1  18 ОЛС   50  18 16  5  3 2   ДП    0,5    10    89    62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4,9 6Е3ОЛС1Б          1  23 Е     80  23 24  4  2 2   ЕБР   0,7    30   147    88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44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5,3 5Е3ОС2Б           1  24 Е     80  24 24  4  2 1   ЕБР   0,7    31   164    82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49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18,0 6Е3ОЛС1Б+ОС       1  23 Е     80  23 24  4  2 2   ЕБР   0,7    30   540   324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162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54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4,5 7Б2ОС1ОЛС         1  22 Б     60  23 22  6  2 2   ЕБР   0,6    16    72    50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В3                       15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5,1 7Б1ОС1С1Е         1  15 Б     35  15 14  4  2 2   ЕБР   0,6     8    41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1,0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7Е3Б+ОС           1   8 Е     25   8  8  2  1 2   ЕБР   0,7     6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2,1 7Б1ОС1С1Е         1  15 Б     35  15 14  4  2 2   ЕБР   0,6     8    17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 ,7 6Б1ОС1С2Е         1  15 Б     35  15 14  4  2 2   ЕБР   0,6     8     6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3,7 9ОЛС1Б+ИВД        1  14 ОЛС   40  14 14  4  2 3   ОЛП   0,6     8    30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 ,7 7Б3Е              1  15 Б     35  15 14  4  2 2   ЕБР   0,6     8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 ,6 7Б1ОС1С1Е         1   5 Б     10   5  4  1  1 2   ЕБР   0,6     2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 ,6 7Б1ОС1С1Е         1  15 Б     35  15 14  4  2 2   ЕБР   0,6     8     5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 ,3 7Б1ОС2Е+ОЛС       1   5 Б     10   5  4  1  1 2   ЕБР   0,6     2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1,3 7Б1ОС2Е           1  15 Б     35  15 14  4  2 2   ЕБР   0,6     8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 ,6 7Б1ОС2Е           1  15 Б     35  15 14  4  2 2   ЕБР   0,6     8     5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1,4 7ОЛС1Б2Е          1  14 ОЛС   40  14 14  4  2 3   ДП    0,6     8    11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1,0 7Б1ОЛС2Е          1  15 Б     35  15 14  4  2 2   ЕБР   0,6     8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 ,1 10Б               1  15 Б     35  15 14  4  2 2   ЕБР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124,0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2312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954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452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150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735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1,3 7ОЛС2Б1Е          1  18 ОЛС   50  18 16  5  3 2   ДП    0,6    11    14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9,3 5Е4ОЛС1Б          1  22 Е     75  22 22  4  2 2   ЕБР   0,6    23   214   107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86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21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3,6 4Е6ОЛС            1  23 Е     80  23 24  4  2 2   ЕБР   0,6    26    94    38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56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2,8 7ОЛС3Б            1  18 ОЛС   50  18 16  5  3 2   ДП    0,6    11    31    22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16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8,0 6Е2ОС2ОЛС         1  23 Е     80  23 24  4  2 2   ЕБР   0,7    30   240   144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48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48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1,3 9ОЛС1Б            1  18 ОЛС   50  18 16  5  3 2   ДП    0,5    10    13    12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устойчивости-2,проходимость-СРЕДHЯЯ,просматриваемость-СРЕДHЯЯ,стадия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26,0 5Е1С3ОЛС1Б        1  23 Е     80  23 24  4  2 2   ЕБР   0,6    26   676   338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203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67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8,0 8ОЛС2Е            1  18 ОЛС   45  18 16  5  3 2   ДП    0,6    11    88    70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           С3                       18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 ,5 8ОЛС2Е            1  18 ОЛС   50  18 16  5  3 2   ДП    0,4     8     4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устойчивости-2,проходимость-СРЕДHЯЯ,просматриваемость-СРЕДHЯЯ,стадия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2,7 8ОЛС1Б1Е          1  16 ОЛС   40  16 14  4  2 2   ДП    0,6    10    27    21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7,6 6Е3ОЛС1ОС         1  23 Е     80  23 24  4  2 2   ЕБР   0,7    30   228   137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23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12,0 7ОЛС1ОС2Е         1  18 ОЛС   50  18 16  5  3 2   ДП    0,7    13   156   109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18           С3                       16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5,1 7Б1ОС1С1Е         1  15 Б     35  15 14  4  2 2   ЕБР   0,6     8    41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3,3 8ОЛС2ОС           1  18 ОЛС   50  18 16  5  3 2   ДП    0,6    11    36    29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1,5 7ЛП3Б             1  23 ЛП    70  23 30  7  3 2   ЕСЛЖ  0,4    18    27    19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30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3,5 10ОЛС             1  16 ОЛС   50  16 16  5  3 3   ОЛП   0,6    10    35    35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ЧР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 ,5 6С4Б              1  25 С    100  24 30  5  3 2   СБР   0,4    18     9     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80  26 28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1,4 7Е2ОС1Б           1  25 Е     80  25 26  4  2 1   ЕБР   0,7    33    46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3,0 6ОЛС4ОС           1  17 ОЛС   50  17 16  5  3 3   ОЛП   0,6    11    33    20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17 16           С4                       13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ЧР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 ,3 10ОЛС             1  16 ОЛС   50  16 14  5  3 3   ОЛП   0,6    10     3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ЧР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1,3 6ОЛС2ОС1Б1Е       1  18 ОЛС   50  17 16  5  3 3   ДП    0,7    13    17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20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 ,6 4ОЛС3ОС3Б         1  18 ОЛС   50  17 16  5  3 3   ДП    0,7    13     8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 ,8 8ОЛС2ОС           1  17 ОЛС   50  17 18  5  3 3   ДП    0,6    11     9     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4,7 7Б2ОЛС1ОС+Е       1  22 Б     70  23 24  7  3 2   ЕБР   0,7    18    85    59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В2                       17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2,6 7Б2ОС1ОЛС         1  23 Б     70  23 22  7  3 2   ЕБР   0,6    17    44    31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2,3 6Б2ОС2ОЛС         1  22 Б     70  23 22  7  3 2   ЕБР   0,6    16    37    22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 ,8 6Б1ОС1ОЛС1С1Е     1  15 Б     35  15 14  4  2 2   ЕБР   0,6     8     6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 ,5 6Б2ОЛС2Е          1  15 Б     35  15 14  4  2 2   ЕБР   0,6     8     4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 ,5 9ОЛС1Б+ИВД        1  14 ОЛС   40  14 14  4  2 3   ОЛП   0,6     8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1,3 9ОЛС1Б+ИВД        1  14 ОЛС   40  14 14  4  2 3   ОЛП   0,6     8    10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 ,2 10ОЛС             1  14 ОЛС   40  14 14  4  2 3   ДП 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4,8 9ОЛС1Б            1  14 ОЛС   40  14 14  4  2 3   ОЛП   0,6     8    38    34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4,4 9ОЛС1Б            1  14 ОЛС   40  14 14  4  2 3   ОЛП   0,6     8    35    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1,4 6ОЛС2Б2ОС         1  14 ОЛС   40  14 14  4  2 3   ДП    0,6     8    11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1,3 9ОЛС1Б            1  14 ОЛС   40  14 14  4  2 3   ОЛП   0,6     8    10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1,8 5ОЛС3Б2ОС         1  14 ОЛС   40  14 14  4  2 3   ОЛП   0,6     8    14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131,0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2349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78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857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287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160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948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ЛП       19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6,6 10ОЛС             1  15 ОЛС   40  15 14  4  3 3   ОЛП   0,5     7    46    46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4,8 10ОЛС             1  15 ОЛС   40  15 14  4  3 3   ОЛП   0,5     7    34    34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1,5 5Б3ОС2ОЛС         1  24 Б     80  25 28  8  4 2   ЕБР   0,5    15    23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32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1,6 7Б2ОС1ОЛС         1  22 Б     60  23 22  6  3 2   ЕБР   0,6    16    26    18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1,6 6Б3ОС1Е           1  24 Б     75  24 26  8  4 2   ЕБР   0,6    18    29    17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3,2 6ОЛС3ОС1Б         1  15 ОЛС   40  14 14  4  3 3   ОЛП   0,6     8    26    15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16 16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2,1 8Е2ОС+Б+ОЛС       1  20 Е     60  20 22  3  2 1   ЕБР   0,7    24    50    40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ПРОХОДH.3 ОЧ.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10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10%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2,4 9Б1ОС+С           1  26 Б     75  26 26  8  4 1   ЕБР   0,8    26    62    56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30%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7,7 6Б3ОЛС1Е          1  24 Б     70  26 28  7  4 1   ЕБР   0,8    24   185   111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           В2                       55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30%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Катего</w:t>
      </w:r>
      <w:r w:rsidR="004B26D2" w:rsidRPr="004B26D2">
        <w:rPr>
          <w:rFonts w:ascii="Courier New" w:hAnsi="Courier New" w:cs="Courier New"/>
          <w:sz w:val="16"/>
          <w:szCs w:val="16"/>
        </w:rPr>
        <w:t xml:space="preserve">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5,4 6Б2ОС2Е           1  25 Б     80  26 28  8  4 1   ЕБР   0,7    22   119    71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           В2                       24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(35)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66,2 7Е2Б1ОС+С         1  24 Е     80  24 26  4  3 1   ЕБР   0,7    31  2052  1436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В2                      411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30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205 3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3,5 8Б1ОС1Е           1  26 Б     80  26 28  8  4 1   ЕБР   0,8    26    91    73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07DA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1,1 4Б4ОС2Е           1  23 Б     60  24 22  6  3 1   ЕБР   0,7    20    22     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 ,5 6Б2ОС2Е           1  24 Б     70  25 26  7  4 1   ЕБР   0,7    21    11     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1,3 5ОС4Б1Е           1  23 ОС    60  24 26  6  4 1   ЕЧ    0,7    25    33    17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26           В3                       13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 ,1 10Б               1  15 Б     35  15 14  4  2 2   ЕБР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2,8 5Е3ОС2Б           1  25 Е     90  24 28  5  4 2   ЕБР   0,7    33    92    46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30           В3                       28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18 2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ЗАПРЕТ.ПОЛОСЫ ВДОЛЬ ВОД.ОБЪЕКТОВ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4,8 7ОС2Б1Е           1  24 ОС    60  24 26  6  4 1   ЕСЛЖ  0,7    27   130    91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24           С3                       26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4,5 4Е4Б2ОС           1  26 Е     90  25 30  5  4 2   ЕБР   0,5    25   113    45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30           В2                       45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4,4 7Е1Б2ОЛС          1  20 Е     60  20 20  3  2 1   ЕБР   0,6    20    88    61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18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3,4 6Е3Б1ОС           1  25 Е    100  25 30  5  4 2   ЕБР   0,7    33   112    67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30           В2                       34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 ,5 7ОЛС2ОС1Б         1  12 ОЛС   30  12 12  3  2 3   ОЛП   0,6     6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2,0 4Е4ОС2Б           1  25 Е     90  24 26  5  4 2   ЕБР   0,7    33    66    27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           В3                       26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1,0 8Б1ОС1Е           1  26 Б     80  26 28  8  4 1   ЕБР   0,6    16    16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133,0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3430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1800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959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493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178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ЛЕСА ВОДООХРАННЫХ ЗОН           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8,9 5ОЛС2Б3ОС         1  15 ОЛС   40  14 14  4  2 3   ОЛП   0,7    10    89    44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           С4                       18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27 4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1,6 3ОС3Б3ОЛС1С       1  24 ОС    65  25 26  7  4 1   ЕЧ    0,6    23    37    11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24           В3           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1,2 9ОЛС1Б            1  12 ОЛС   30  12 12  3  2 3   ОЛП   0,6     6     7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3,3 7ОЛС2ОС1Б         1  12 ОЛС   30  12 12  3  2 3   ОЛП   0,6     6    20  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15,0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153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42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75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148,0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3583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1800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991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535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253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16,0 4Е4ОЛС2Б          1  22 Е     80  23 24  4  3 2   ЕБР   0,7    27   432   173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20           В2                      173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86 2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 ,7 ПРОГАЛИHА               С                     1   СБР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Pr="00BB7A89">
        <w:rPr>
          <w:rFonts w:ascii="Courier New" w:hAnsi="Courier New" w:cs="Courier New"/>
          <w:sz w:val="16"/>
          <w:szCs w:val="16"/>
        </w:rPr>
        <w:t xml:space="preserve">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ртк нм 02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2,0 7ОЛС2Б1Е          1  17 ОЛС   40  16 16  4  3 2   ДП    0,7    13    26    18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34,0 5Е5Б+ОС           1  23 Е     70  21 22  4  3 2   ЕБР   0,8    34  1156   578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578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9,9 8Е1Б1ОЛС          1  23 Е     75  23 24  4  3 1   ЕБР   0,6    26   257   205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 26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26 3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6,3 8Б1ОС1ОЛС         1  23 Б     60  24 22  6  3 1   ЕБР   0,7    20   126   101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2,6 7Б2ОС1Е           1  23 Б     60  24 22  6  3 1   ЕБР   0,7    20    52    36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1,9 5Е5Б+ОС           1  24 Е     75  23 24  4  3 1   ЕБР   0,7    31    59    30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 29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4,2 8Е2ОС             1  19 Е     55  19 20  3  2 1   ЕБР   0,7    22    92    74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18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5,8 8Е1Б1ОЛС          1  23 Е     75  23 24  4  3 1   ЕБР   0,7    30   174   139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 18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6,5 6Б1ОС2С1Е         1  24 Б     70  24 24  7  4 2   ЕБР   0,7    21   137    82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14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15,0 8Б2Е              1  17 Б     70  17 18  7  4 4   ЕДМ   0,6    11   165   132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15 16           В4                       33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32,0 4Б3ОС1ОЛС2Е       1  24 Б     65  25 24  7  4 1   ЕБР   0,6    18   576   230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В2                      173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115 1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4,9 6Е3Б1ОС           1  24 Е     80  23 24  4  3 2   ЕБР   0,6    26   127    76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 38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3,5 7Е3Б              1  25 Е     90  24 26  5  4 2   ЕБР   0,7    33   116    81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В2                       35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6,5 5Е3ОЛС1Б1ОС       1  22 Е     80  23 24  4  3 2   ЕБР   0,7    27   176    88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           В2                       53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3,7 7Б1ОС2Е           1  22 Б     60  23 22  6  3 2   ЕБР   0,7    18    67    47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4,3 6ОС4Б             1  24 ОС    60  24 24  6  4 1   ЕЧ    0,7    27   116    70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22           В3                       46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 ,8 7Б1ОС2Е           1  22 Б     60  23 22  6  3 2   ЕБР   0,8    21    17    12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1,1 5Е4Б1ОС           1  25 Е     80  24 26  4  3 1   ЕБР   0,7    33    36    18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В2                       14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1,8 8Б2Е              1  23 Б     60  24 22  6  3 1   ЕБР   0,8    22    40    32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5,0 5Е5Б+ОС           1  24 Е     75  23 24  4  3 1   ЕБР   0,7    31   155    78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 77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4,5 4Б4ОС2Е           1  24 Б     70  25 28  7  4 1   ЕБР   0,8    24   108    43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В2                       43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22 1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2,2 4Е4Б2ОС           1  24 Е     80  23 24  4  3 2   ЕБР   0,6    26    57    23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                       23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5,7 8Е2Б+ОС           1  23 Е     80  23 24  4  3 2   ЕБР   0,5    22   125   100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В2                       25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2,6 8Е2Б+ОС           1  23 Е     80  23 24  4  3 2   ЕБР   0,6    26    68    54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                       14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 ,4 7Б1ОС1С1Е         1  15 Б     35  15 14  4  2 2   ЕБР   0,6     8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1,2 7Б1ОС1С1Е         1  15 Б     35  15 14  4  2 2   ЕБР   0,6     8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 ,2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5,7 7Б1ОС1С1Е         1  15 Б     35  15 14  4  2 2   ЕБР   0,6     8    46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 ,6 7Б1ОС1С1Е         1  15 Б     35  15 14  4  2 2   ЕБР   0,6     8     5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 ,3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 ,4 10Б+ОС            1  15 Б     35  15 14  4  2 2   ЕБР   0,6     8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 ,2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3,0 7Б1ОС1С1Е         1  15 Б     35  15 14  4  2 2   ЕБР   0,6     8    24    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 ,4 10Б+ОС            1  15 Б     35  15 14  4  2 2   ЕБР   0,6     8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37    ,8 7Б1ОС1С1Е         1  15 Б     35  15 14  4  2 2   ЕБР   0,6     8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38   1,2 7Б1ОС1С1Е         1  15 Б     35  15 14  4  2 2   ЕБР   0,6     8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39    ,2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40   1,1 7Б1ОС1С1Е         1  15 Б     35  15 14  4  2 2   ЕБР   0,6     8     9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41    ,3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42   1,0 7Б1ОС1С1Е         1  15 Б     35  15 14  4  2 2   ЕБР   0,6     8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43    ,3 10Б+ОС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44    ,4 10Б+ОС            1  15 Б     35  15 14  4  2 2   ЕБР   0,6     8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45   1,5 7Б1ОС1С1Е         1  15 Б     35  15 14  4  2 2   ЕБР   0,6     8    12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46   2,0 7Б1ОС1С1Е         1  15 Б     35  15 14  4  2 2   ЕБР   0,6     8    16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47   2,3 7Б1ОС1С1Е         1  15 Б     35  15 14  4  2 2   ЕБР   0,6     8    18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48   1,0 7Б1ОС1С1Е         1  15 Б     35  15 14  4  2 2   ЕБР   0,6     8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208,0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4656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46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1948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1888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357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 ,6 5Е3Б1ОС1ОЛС       1  23 Е     80  23 24  4  3 2   ЕБР   0,6    26    16     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3,5 7Б1ОС2Е           1  22 Б     60  23 22  6  3 2   ЕБР   0,6    16    56    39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5,5 5Е4Б1ОС           1  25 Е     80  24 26  4  3 1   ЕБР   0,6    28   154    77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26           В2                       62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 ,5 8Б2Е+ОС           1  23 Б     60  24 22  6  3 1   ЕБР   0,7    20    10     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6,4 5Е5Б+ОС           1  24 Е     75  23 24  4  3 1   ЕБР   0,7    31   198    99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                       99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3,2 8ОС2Б+Е           1  23 ОС    55  23 24  6  4 1   ЕЧ    0,8    29    93    74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           В3                       19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3,1 7Е3ОС+Б           1  22 Е     65  21 22  4  3 1   ЕБР   0,7    27    84    59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25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3,2 8Е2Б+С+ОС         1  23 Е     80  23 24  4  3 2   ЕБР   0,7    30    96    77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                       19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6,1 8Б2Е              1  25 Б     70  25 28  7  4 1   ЕБР   0,4    13    79    63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28           В2                       16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(33)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14,0 6Е4Б              1  24 Е     80  23 24  4  3 2   ЕБР   0,7    31   434   260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                      174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6,0 4ОЛС2ОС2Б2Е       1  16 ОЛС   40  16 16  4  3 2   ДП    0,6    10    60    24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17 16           С3                       12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13,0 7Б1ОС2Е           1  24 Б     70  25 28  7  4 1   ЕБР   0,6    18   234   164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В2                       23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8,3 6Е3Б1ОС           1  25 Е     80  24 26  4  3 1   ЕБР   0,6    28   232   139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26           В2                       70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6,9 9Б1Е              1  23 Б     70  23 28  7  4 2   ЕБР   0,5    14    97    87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           В2                       10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3,5 5Е5ОС+Б           1  24 Е     80  23 24  4  3 2   ЕБР   0,7    31   109    55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В2                       54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 ,7 8Б1ОС1Е           1  24 Б     60  24 24  6  3 1   ЕБР   0,7    21    15    12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2,9 5ОС3Б2Е           1  20 ОС    60  21 20  6  4 2   ЕЧ    0,7    20    58    29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20 18           В3                       17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3,2 5Е3Б2ОЛС          1  16 Е     50  16 16  3  2 2   ЕБР   0,7    17    54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                   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11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4,4 5Е4Б1ОС           1  24 Е     75  23 24  4  3 1   ЕБР   0,7    31   136    68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В2                       54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2,9 6Е3Б1ОС           1  25 Е     90  25 28  5  4 2   ЕБР   0,7    33    96    57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В2                       29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1,7 6Б3ОС1Е           1  24 Б     70  25 26  7  4 1   ЕБР   0,7    21    36    21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В2                       11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1,2 5Е4ОС1Б           1  25 Е     80  24 26  4  3 1   ЕБР   0,7    33    40    20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В2                       16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4,3 8Б2Е              1  23 Б     60  24 22  6  3 1   ЕБР   0,8    22    95    76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           В2                       19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2,0 5Е5ОС+Б           1  25 Е     90  24 26  5  4 2   ЕБР   0,7    33    66    33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           В2                       33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9,4 7Б1ОС2Е           1  24 Б     70  25 28  7  4 1   ЕБР   0,7    21   197   138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В2                       20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(35) 5,0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7,2 6Е4Б+ОС           1  24 Е     90  24 30  5  4 2   ЕБР   0,7    31   223   134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30           В2                       89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УХОД ЗА ПОДР.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(35) 5,0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3,0 9Б1ОС             1  25 Б     70  25 28  7  4 1   ЕБР   0,5    16    48    43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УХОД ЗА ПОДР.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16,0 7Б1ОС2Е           1  25 Б     80  26 30  8  4 1   ЕБР   0,7    22   352   246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           В2                       35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УХОД ЗА ПОДР.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71 1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2,3 9ОС1Б             1  25 ОС    75  25 28  8  4 2   ЕЧ    0,6    24    55    49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26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1,8 6ОС3Б1Е           1  25 ОС    70  25 28  7  4 1   ЕЧ    0,7    28    50    30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26           В3                       15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3,2 8Б2Е              1  23 Б     60  24 22  6  3 1   ЕБР   0,8    22    70    56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           В2           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150,0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3543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"НАВОЛОКСКОЕ"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1376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1643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488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36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F54478" w:rsidRPr="00BB7A89" w:rsidSect="00BB7A89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561" w:rsidRDefault="00EF7561" w:rsidP="00BB7A89">
      <w:pPr>
        <w:spacing w:after="0" w:line="240" w:lineRule="auto"/>
      </w:pPr>
      <w:r>
        <w:separator/>
      </w:r>
    </w:p>
  </w:endnote>
  <w:endnote w:type="continuationSeparator" w:id="0">
    <w:p w:rsidR="00EF7561" w:rsidRDefault="00EF7561" w:rsidP="00B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561" w:rsidRDefault="00EF7561" w:rsidP="00BB7A89">
      <w:pPr>
        <w:spacing w:after="0" w:line="240" w:lineRule="auto"/>
      </w:pPr>
      <w:r>
        <w:separator/>
      </w:r>
    </w:p>
  </w:footnote>
  <w:footnote w:type="continuationSeparator" w:id="0">
    <w:p w:rsidR="00EF7561" w:rsidRDefault="00EF7561" w:rsidP="00BB7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10"/>
    <w:rsid w:val="000F3640"/>
    <w:rsid w:val="00131053"/>
    <w:rsid w:val="00270F48"/>
    <w:rsid w:val="002E1263"/>
    <w:rsid w:val="003F0A1A"/>
    <w:rsid w:val="00407DA5"/>
    <w:rsid w:val="004A6B4A"/>
    <w:rsid w:val="004B26D2"/>
    <w:rsid w:val="004B739D"/>
    <w:rsid w:val="005228A8"/>
    <w:rsid w:val="005664B4"/>
    <w:rsid w:val="005F6E10"/>
    <w:rsid w:val="00694EC5"/>
    <w:rsid w:val="006B75F9"/>
    <w:rsid w:val="007431AC"/>
    <w:rsid w:val="008D7CB0"/>
    <w:rsid w:val="00A61E19"/>
    <w:rsid w:val="00AB230B"/>
    <w:rsid w:val="00B076B4"/>
    <w:rsid w:val="00B93A94"/>
    <w:rsid w:val="00BB7A89"/>
    <w:rsid w:val="00BD5C29"/>
    <w:rsid w:val="00D8525C"/>
    <w:rsid w:val="00DA6A46"/>
    <w:rsid w:val="00DD4CDC"/>
    <w:rsid w:val="00EF7561"/>
    <w:rsid w:val="00F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72D43"/>
  <w15:chartTrackingRefBased/>
  <w15:docId w15:val="{AE9E2D04-C7C1-4E9F-8CE4-0A318BBB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33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E833FB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7A89"/>
  </w:style>
  <w:style w:type="paragraph" w:styleId="a7">
    <w:name w:val="footer"/>
    <w:basedOn w:val="a"/>
    <w:link w:val="a8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7A89"/>
  </w:style>
  <w:style w:type="paragraph" w:styleId="a9">
    <w:name w:val="Balloon Text"/>
    <w:basedOn w:val="a"/>
    <w:link w:val="aa"/>
    <w:uiPriority w:val="99"/>
    <w:semiHidden/>
    <w:unhideWhenUsed/>
    <w:rsid w:val="0056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66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40;&#1041;&#1054;&#1058;&#1040;\&#1048;&#1042;&#1040;&#1053;&#1054;&#1042;&#1054;\00026.11.2016\23\&#1058;&#1072;&#1082;&#1089;.23_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91C8B-B0BC-4FF5-A5C1-9C007CCA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Такс.23_2.dot</Template>
  <TotalTime>1</TotalTime>
  <Pages>1</Pages>
  <Words>23010</Words>
  <Characters>131161</Characters>
  <Application>Microsoft Office Word</Application>
  <DocSecurity>0</DocSecurity>
  <Lines>1093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153864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2016-11-29T11:57:00Z</cp:lastPrinted>
  <dcterms:created xsi:type="dcterms:W3CDTF">2024-10-19T14:02:00Z</dcterms:created>
  <dcterms:modified xsi:type="dcterms:W3CDTF">2024-10-19T14:02:00Z</dcterms:modified>
</cp:coreProperties>
</file>