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29" w:rsidRDefault="00BD5C29" w:rsidP="005664B4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5664B4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АО «КИНЕШЕМСКОЕ»   </w:t>
      </w:r>
      <w:r w:rsidR="00B93A94">
        <w:rPr>
          <w:rFonts w:ascii="Courier New" w:hAnsi="Courier New" w:cs="Courier New"/>
          <w:sz w:val="16"/>
          <w:szCs w:val="16"/>
        </w:rPr>
        <w:t xml:space="preserve"> Категория защитных лесов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1,1 5Е3ОС2Б           1  24 Е     80  24 26  4  2 1   ЕБР   0,7    31    34    17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                   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1,9 9ОС1Е             1  21 ОС    60  21 22  6  4 2   ЕЧ    0,6    19    36    32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15%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 ,5 7Б1ОС1Е1С         1   3 Б      5   3  2  1  1 2   ЕБР   0,6     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1,3 7Б1ОС1Е1С         1  17 Б     40  17 16  4  2 2   ЕБР   0,6    11    14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1,4 7Б1ОС1Е1С         1  17 Б     40  17 16  4  2 2   ЕБР   0,6    11    15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 ,7 7Б1ОС1Е1С         1  17 Б     40  17 16  4  2 2   ЕБР   0,6    11     8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1,8 7Б1ОС1Е1С         1  17 Б     40  17 16  4  2 2   ЕБР   0,6    11    20    14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 ,4 7Б1ОС1Е1С         1  17 Б     40  17 16  4  2 2   ЕБР   0,6    11     4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АО «КИНЕШЕМСКОЕ»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 w:rsidR="00B93A94">
        <w:rPr>
          <w:rFonts w:ascii="Courier New" w:hAnsi="Courier New" w:cs="Courier New"/>
          <w:sz w:val="16"/>
          <w:szCs w:val="16"/>
        </w:rPr>
        <w:t xml:space="preserve"> Кате</w:t>
      </w:r>
      <w:r>
        <w:rPr>
          <w:rFonts w:ascii="Courier New" w:hAnsi="Courier New" w:cs="Courier New"/>
          <w:sz w:val="16"/>
          <w:szCs w:val="16"/>
        </w:rPr>
        <w:t xml:space="preserve">гория защитных лесов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2,9 9ОЛС1Б+ИВД        1  12 ОЛС   30  12 12  3  2 3   ДП    0,6     6    17    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12,0</w:t>
      </w:r>
      <w:r w:rsidR="005664B4">
        <w:rPr>
          <w:rFonts w:ascii="Courier New" w:hAnsi="Courier New" w:cs="Courier New"/>
          <w:sz w:val="16"/>
          <w:szCs w:val="16"/>
        </w:rPr>
        <w:t xml:space="preserve">        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        149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   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 27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52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 50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15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BB7A89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    </w:t>
      </w:r>
      <w:r w:rsidR="005664B4">
        <w:rPr>
          <w:rFonts w:ascii="Courier New" w:hAnsi="Courier New" w:cs="Courier New"/>
          <w:sz w:val="16"/>
          <w:szCs w:val="16"/>
        </w:rPr>
        <w:t xml:space="preserve"> </w:t>
      </w:r>
      <w:r w:rsidR="00BB7A89">
        <w:rPr>
          <w:rFonts w:ascii="Courier New" w:hAnsi="Courier New" w:cs="Courier New"/>
          <w:sz w:val="16"/>
          <w:szCs w:val="16"/>
        </w:rPr>
        <w:t xml:space="preserve">ЭKСПЛУАТАЦИОННЫЕ ЛЕСА 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4,8 8ОС2Е             1  21 ОС    60  21 22  6  4 2   ЕЧ    0,6    19    91    73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           В3                       18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8,4 8ОС2Е             1  21 ОС    60  21 22  6  4 2   ЕЧ    0,6    19   160   128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           В3                       32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3,6 7ОС1Б2Е           1  21 ОС    60  21 22  6  4 2   ЕСЛЖ  0,6    19    68    47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21 20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4,6 8ОС1Е1С           1  21 ОС    55  21 22  6  4 2   ЕЧ    0,7    22   101    81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           В3                       10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7,1 7ОС1Б2Е           1  21 ОС    60  21 22  6  4 2   ЕЧ    0,7    22   156   109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20           В3                       16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5,0 9ОС1Е             1  23 ОС    65  23 26  7  4 2   ЕЧ    0,7    25   125   112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           В3                       13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1,2 4Е1С3ОС2Б         1  24 Е     75  23 24  4  3 1   ЕБР   0,7    31    37    15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25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1,5 4С1Е3Б2ОС         1  25 С     80  25 28  4  3 1   СБР   0,7    31    47    19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1,5 7Б2ОС1Е+С         1  17 Б     40  17 16  4  2 2   ЕБР   0,6    11    17    12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</w:t>
      </w:r>
      <w:r w:rsidR="005664B4">
        <w:rPr>
          <w:rFonts w:ascii="Courier New" w:hAnsi="Courier New" w:cs="Courier New"/>
          <w:sz w:val="16"/>
          <w:szCs w:val="16"/>
        </w:rPr>
        <w:t xml:space="preserve"> </w:t>
      </w:r>
      <w:r w:rsidR="00B076B4">
        <w:rPr>
          <w:rFonts w:ascii="Courier New" w:hAnsi="Courier New" w:cs="Courier New"/>
          <w:sz w:val="16"/>
          <w:szCs w:val="16"/>
        </w:rPr>
        <w:t>ЭKСПЛУАТ</w:t>
      </w:r>
      <w:r w:rsidR="00270F48">
        <w:rPr>
          <w:rFonts w:ascii="Courier New" w:hAnsi="Courier New" w:cs="Courier New"/>
          <w:sz w:val="16"/>
          <w:szCs w:val="16"/>
        </w:rPr>
        <w:t>АЦИОННЫЕ ЛЕСА</w:t>
      </w:r>
      <w:r w:rsidR="00B076B4">
        <w:rPr>
          <w:rFonts w:ascii="Courier New" w:hAnsi="Courier New" w:cs="Courier New"/>
          <w:sz w:val="16"/>
          <w:szCs w:val="16"/>
        </w:rPr>
        <w:t xml:space="preserve">     </w:t>
      </w:r>
      <w:r w:rsidR="00270F48">
        <w:rPr>
          <w:rFonts w:ascii="Courier New" w:hAnsi="Courier New" w:cs="Courier New"/>
          <w:sz w:val="16"/>
          <w:szCs w:val="16"/>
        </w:rPr>
        <w:t xml:space="preserve">           </w:t>
      </w:r>
      <w:r w:rsidR="005664B4">
        <w:rPr>
          <w:rFonts w:ascii="Courier New" w:hAnsi="Courier New" w:cs="Courier New"/>
          <w:sz w:val="16"/>
          <w:szCs w:val="16"/>
        </w:rPr>
        <w:t xml:space="preserve">               </w:t>
      </w:r>
      <w:r w:rsidR="00F54478" w:rsidRPr="00BB7A89">
        <w:rPr>
          <w:rFonts w:ascii="Courier New" w:hAnsi="Courier New" w:cs="Courier New"/>
          <w:sz w:val="16"/>
          <w:szCs w:val="16"/>
        </w:rPr>
        <w:t>Квартал  1</w:t>
      </w:r>
      <w:r w:rsidR="00270F48">
        <w:rPr>
          <w:rFonts w:ascii="Courier New" w:hAnsi="Courier New" w:cs="Courier New"/>
          <w:sz w:val="16"/>
          <w:szCs w:val="16"/>
        </w:rPr>
        <w:t xml:space="preserve">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>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1,1 7Б1ОС1Е1С         1  15 Б     35  15 14  4  2 2   ЕБР   0,6     8     9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 ,3 9ОЛС1Б+ИВД        1  12 ОЛС   30  12 12  3  2 3   ДП 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 ,7 10Б+ОС            1  17 Б     40  17 16  4  2 2   ЕБР   0,6    11     8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 ,7 7Б2ОС1Е+С         1  15 Б     35  15 14  4  2 2   ЕБР   0,6     8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2,5 7Б1ОС1Е1С         1  17 Б     40  17 16  4  2 2   ЕБР   0,6    11    28    19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43,0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855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37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145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93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578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55,0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1004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42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172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1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145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628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17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 АО «КИНЕШЕМСКОЕ»   </w:t>
      </w:r>
      <w:r w:rsidR="00B93A94">
        <w:rPr>
          <w:rFonts w:ascii="Courier New" w:hAnsi="Courier New" w:cs="Courier New"/>
          <w:sz w:val="16"/>
          <w:szCs w:val="16"/>
        </w:rPr>
        <w:t xml:space="preserve"> Категория защитных лесов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20,0 4ОС3ОЛС3Е         1  23 ОС    80  26 32  8  4 1   ЕЧ    0,7    25   500   200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           В3                      150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15%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150 1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8,8 8ОЛС1ОС1Е         1  15 ОЛС   40  15 14  4  2 3   ДП    0,6     8    70    56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20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13,0 6ОС3Б1Е           1  24 ОС    75  23 28  8  4 2   ЕЧ    0,6    23   299   179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В3                       90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15%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3,1 8ОЛС1ОС1Е         1  15 ОЛС   40  15 14  4  2 3   ДП    0,6     8    25    20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20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(10) 2,0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1,3 5С3ОЛС1ОС1Б       1  23 С     90  24 26  5  3 2   СБР   0,5    21    27    13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21 20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 АО «КИНЕШЕМСКОЕ»   </w:t>
      </w:r>
      <w:r w:rsidR="00B93A94">
        <w:rPr>
          <w:rFonts w:ascii="Courier New" w:hAnsi="Courier New" w:cs="Courier New"/>
          <w:sz w:val="16"/>
          <w:szCs w:val="16"/>
        </w:rPr>
        <w:t>Категория защитных 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1,9 4Е2С4ОЛС          1  22 Е     80  22 24  4  2 2   ЕБР   0,5    20    38    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>15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(40) 4,0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4,6 6Е3ОЛС1ОС         1  21 Е     75  21 22  4  2 2   ЕБР   0,6    22   101    61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В2                       30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1,5 8ОЛС1ОС1Е         1  15 ОЛС   40  15 14  4  2 3   ДП    0,6     8    12    10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20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(10) 1,0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2,1 7С3Б              1  23 С     75  23 24  4  2 1   СБР   0,5    20    42    29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                       13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1,0 7Б1ОС1С1Е         1  17 Б     40  17 16  4  2 2   ЕБР   0,6    11    11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АО "</w:t>
      </w:r>
      <w:r>
        <w:rPr>
          <w:rFonts w:ascii="Courier New" w:hAnsi="Courier New" w:cs="Courier New"/>
          <w:sz w:val="16"/>
          <w:szCs w:val="16"/>
        </w:rPr>
        <w:t xml:space="preserve">КИНЕШЕМСКОЕ СЕЛЬС </w:t>
      </w:r>
      <w:r w:rsidR="00B076B4">
        <w:rPr>
          <w:rFonts w:ascii="Courier New" w:hAnsi="Courier New" w:cs="Courier New"/>
          <w:sz w:val="16"/>
          <w:szCs w:val="16"/>
        </w:rPr>
        <w:t xml:space="preserve">Категория защитных лесов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31,0 7Б1ОС1С1Е         1  17 Б     40  17 16  4  2 2   ЕБР   0,6    11   341   239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                       34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3,0 7Б1ОС1С1Е         1  17 Б     40  17 16  4  2 2   ЕБР   0,7    13    39    27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оценки-1,рекреaционная оценкa-ВЫСОKАЯ,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2,6 7Б3ОС             1  17 Б     40  17 16  4  2 2   ЕБР   0,6    11    29    20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 ,4 9ОЛС1Б            1  12 ОЛС   30  12 12  3  2 3   ДП 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7,7 4ОС3ОЛС3Е         1  23 ОС    70  25 30  7  4 1   ЕЧ    0,7    25   193    77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           В3                       58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26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(40) 4,0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B076B4">
        <w:rPr>
          <w:rFonts w:ascii="Courier New" w:hAnsi="Courier New" w:cs="Courier New"/>
          <w:sz w:val="16"/>
          <w:szCs w:val="16"/>
        </w:rPr>
        <w:t xml:space="preserve">Категория защитных лесов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9,1 7Б1ОС1С1Е         1  17 Б     40  17 16  4  2 2   ЕБР   0,6    11   100    70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                   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 ,5 9Б1ОЛС            1  15 Б     35  15 14  4  2 2   ЕБР   0,6     8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1,4 6ОС4Б+Е           1  12 ОС    25  12 12  3  2 2   ЕСЛЖ  0,6     8    11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1,4 6ОС3Б1Е           1  24 ОС    70  24 28  7  4 2   ЕЧ    0,6    23    32    19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ДОБР.ВЫБ.РУБ.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В3                       10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4B739D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 ,8 8ОЛС1Б1Е+С        1  12 ОЛС   30  12 12  3  2 3   ДП    0,6     6     5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B076B4">
        <w:rPr>
          <w:rFonts w:ascii="Courier New" w:hAnsi="Courier New" w:cs="Courier New"/>
          <w:sz w:val="16"/>
          <w:szCs w:val="16"/>
        </w:rPr>
        <w:t xml:space="preserve">Категория защитных лесов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3,4 9ОЛС1Б+ИВД        1  12 ОЛС   30  12 12  3  2 3   ОЛП   0,6     6    20    18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 ,4 9ОЛС1Б+ИВД        1  12 ОЛС   30  12 12  3  2 3   ОЛП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1,3 9ОЛС1Б+ОС         1  12 ОЛС   30  12 12  3  2 3   ДП    0,6     6     8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 ,4 9ОЛС1ИВД+Б        1  12 ОЛС   30  12 12  3  2 3   ОЛП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ИВД                  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 ,3 9ОЛС1Б            1  12 ОЛС   30  12 12  3  2 3   ДП 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оценки-3,рекреaционная оценкa-HИЗKАЯ,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121,0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1915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99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376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492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564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384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B076B4">
        <w:rPr>
          <w:rFonts w:ascii="Courier New" w:hAnsi="Courier New" w:cs="Courier New"/>
          <w:sz w:val="16"/>
          <w:szCs w:val="16"/>
        </w:rPr>
        <w:t xml:space="preserve">Категория защитных лесов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270F48" w:rsidRDefault="00270F4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270F48" w:rsidRDefault="00270F4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270F48" w:rsidRDefault="00270F4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270F48" w:rsidRPr="00BB7A89" w:rsidRDefault="00270F4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B076B4">
        <w:rPr>
          <w:rFonts w:ascii="Courier New" w:hAnsi="Courier New" w:cs="Courier New"/>
          <w:sz w:val="16"/>
          <w:szCs w:val="16"/>
        </w:rPr>
        <w:t xml:space="preserve"> Категория защитных лесов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7,0 9ОЛС1ОС           1  13 ОЛС   30  12 12  3  2 3   ДП    0,6     7    49    44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50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35   5,0 9ОЛС1Б+ИВД        1  12 ОЛС   30  12 12  3  2 3   ОЛП   0,6     6    30    27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12,0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 79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71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Категория защитности  ЗАЩИТH.ПОЛОСЫ ВДОЛЬ Ж/Д И А/Д       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9,7 8ОС1Б1Е           1  24 ОС    70  24 32  7  4 2   ЕСЛЖ  0,4    15   146   117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С2                       15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8,0 5ОЛС3ОС1С1Е       1  17 ОЛС   45  17 16  5  3 2   ДП    0,6    11    88    44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16           С3                       26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17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1,9 4С1Е3ОС2Б         1  24 С     75  24 26  4  2 1   СБР   0,7    29    55    22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 ,4 7Б2ОС1Е+С         1  17 Б     40  17 16  4  2 2   ЕБР   0,6    11     4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1,0 8ОС1Б1Е           1  25 ОС    75  25 28  8  4 2   ЕСЛЖ  0,4    16    16    13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21,0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309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31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 30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31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173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44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</w:t>
      </w:r>
      <w:r w:rsidR="007431AC">
        <w:rPr>
          <w:rFonts w:ascii="Courier New" w:hAnsi="Courier New" w:cs="Courier New"/>
          <w:sz w:val="16"/>
          <w:szCs w:val="16"/>
        </w:rPr>
        <w:t>ЭKСПЛУАТАЦИОННЫЕ ЛЕСА</w:t>
      </w:r>
      <w:r w:rsidR="00B076B4">
        <w:rPr>
          <w:rFonts w:ascii="Courier New" w:hAnsi="Courier New" w:cs="Courier New"/>
          <w:sz w:val="16"/>
          <w:szCs w:val="16"/>
        </w:rPr>
        <w:t xml:space="preserve">           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5,5 9ОЛС1Б            1  13 ОЛС   35  13 12  4  3 3   ДП    0,6     7    39    35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5,5 5Е4ОЛС1Б          1  20 Е     75  22 26  4  3 2   ЕБР   0,5    17    94    47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50  17 16           В2                       38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9,6 6Е2ОС2ОЛС         1  23 Е     85  24 28  5  4 2   ЕБР   0,6    26   250   150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32           В2                       50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50 3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5,4 3С2Е4Б1ОС         1  24 С     80  23 26  4  3 2   СБР   0,7    29   157    47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           В2                       31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16 3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8,1 5С2Е3Б            1  23 С     80  23 26  4  3 2   СБР   0,7    28   227   114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           В2                       45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68 2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9,5 4Е1С3ОЛС1Б1ОС     1  21 Е     75  22 24  4  3 2   ЕБР   0,6    22   209    83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24 26           В2                       21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50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70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21 3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3,4 5Е2ОС2Б1ОЛС       1  23 Е     80  23 24  4  3 2   ЕБР   0,7    30   102    51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           В2                       21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50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2,3 5С3Е2Б            1  24 С     85  24 28  5  4 2   СБР   0,6    25    58    29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26           В2                       17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 С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8,5 4ОЛС3ОС1Б2Е       1  17 ОЛС   40  17 16  4  3 2   ДП    0,7    13   111    45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18           С3                       33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18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17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3,5 5ОЛС2Б2ОС1Е       1  17 ОЛС   40  17 16  4  3 2   ДП    0,7    13    46    23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18 16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17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13,0 4ОС3ОЛС2Б1Е       1  20 ОС    55  21 24  6  4 2   ЕЧ    0,7    20   260   104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           В3                       78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21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52 1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26 1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13,0 5ОЛС3ОС1С1Е       1  17 ОЛС   40  16 16  4  3 2   ДП    0,6    11   143    72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18           С3                       43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16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7,6 4ОЛС3ОС2Е1С       1  17 ОЛС   40  16 14  4  3 2   ДП    0,7    13    99    39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18           С3                       30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16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2,3 3С2Е3ОЛС2Б        1  23 С     75  24 26  4  3 1   СБР   0,6    24    55    17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           В2                       11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18</w:t>
      </w: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     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 ,7 4Б3ОС2ОЛС1С       1  22 Б     70  23 24  7  4 2   ЕБР   0,6    16    11     5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20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24,0 5Б2ОС1ОЛС2Е       1  23 Б     70  24 24  7  4 2   ЕСЛЖ  0,6    17   408   204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С3                       82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81 1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 ,1 10Б               1  17 Б     40  17 16  4  2 2   ЕБР   0,6    11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 ,3 10Б               1  17 Б     40  17 16  4  2 2   ЕБР   0,6    11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 ,2 10Б               1  17 Б     40  17 16  4  2 2   ЕБР   0,6    11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 ,5 10Б+ОС            1  17 Б     40  17 16  4  2 2   ЕБР   0,6    11     6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 ,4 10Б               1  17 Б     40  17 16  4  2 2   ЕБР   0,6    11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4,4 7Б2С1Е+ОС         1  17 Б     40  17 16  4  2 2   ЕБР   0,7    13    57    40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                   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4,7 6Б1ОС2С1Е         1  17 Б     40  17 16  4  2 2   ЕБР   0,6    11    52    31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19</w:t>
      </w:r>
    </w:p>
    <w:p w:rsidR="00F54478" w:rsidRPr="00BB7A89" w:rsidRDefault="007431AC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 ,1 10Б               1  17 Б     40  17 16  4  2 2   ЕБР   0,6    11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1,1 5Е2ОС2Б1ОЛС       1  23 Е     80  23 24  4  3 2   ЕБР   0,7    30    33    16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32    ,1 10Б               1  17 Б     40  17 16  4  2 2   ЕБР   0,6    11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33   2,2 8ОЛС1Б1Е          1  12 ОЛС   30  12 12  3  2 3   ОЛП   0,6     6    13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34    ,3 10Б               1  17 Б     40  17 16  4  2 2   ЕБР   0,6    11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36   2,4 7Б1ОС1С1Е         1  15 Б     35  15 14  4  2 2   ЕБР   0,6     8    19    13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37    ,2 10Б               1  17 Б     40  17 16  4  2 2   ЕБР   0,6    11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38    ,4 10Б+ОС            1  17 Б     40  17 16  4  2 2   ЕБР   0,6    11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39    ,5 9ОЛС1Б            1  12 ОЛС   30  12 12  3  2 3   ОЛП   0,6     6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40    ,9 7Б1ОС1С1Е         1  17 Б     40  17 16  4  2 2   ЕБР   0,6    11    10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41   8,4 7Б1ОС1С1Е         1  17 Б     40  17 16  4  2 2   ЕБР   0,6    11    92    65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42    ,4 7Б1ОС1Е1С         1  15 Б     35  15 14  4  2 2   ЕБР   0,6     8     3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43    ,1 10Б               1  17 Б     40  17 16  4  2 2   ЕБР   0,6    11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44    ,3 10ОЛС             1   2 ОЛС    5   2  2  1  1 3   ДП    0,6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45    ,9 7Б1ОС1Е1С         1   5 Б     10   5  4  1  1 2   ЕБР   0,6     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46  11,0 7Б1Е1ОС1С         1  17 Б     40  17 16  4  2 2   ЕБР   0,6    11   121    85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                      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47    ,1 10Б               1  17 Б     40  17 16  4  2 2   ЕБР   0,6    11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48    ,7 4ОЛС3ОС2Е1С       1  17 ОЛС   40  16 14  4  3 2   ДП    0,7    13     9     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18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16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49    ,4 ЛИHИЯ ЭЛЕKТРОПЕРЕДАЧ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 xml:space="preserve">           ширина 20,0 м,протяженность 0,2 км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3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163,0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2711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300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657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770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452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532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196,0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3099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331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687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804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630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647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270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7431AC">
        <w:rPr>
          <w:rFonts w:ascii="Courier New" w:hAnsi="Courier New" w:cs="Courier New"/>
          <w:sz w:val="16"/>
          <w:szCs w:val="16"/>
        </w:rPr>
        <w:t xml:space="preserve">Категория защитных лесов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13,0 4ОЛС3ОС2Б1Е       1  15 ОЛС   35  14 12  4  2 2   ДП    0,6     8   104    42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15 14           С3                       31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14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1,5 8Б1ОС1ОЛС         1  23 Б     65  24 24  7  3 2   ЕБР   0,6    17    26    21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2,1 8ОЛС1Б1Е          1  14 ОЛС   40  14 12  4  2 3   ОЛП   0,6     8    17    13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16 14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15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1,0 9Б1ОС             1  17 Б     40  17 16  4  2 2   ЕБР   0,6    11    11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3,6 7Б1ОС1Е1С         1  15 Б     35  15 14  4  2 2   ЕБР   0,6     8    29    20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 ,7 7Б1ОС2Е+С         1  15 Б     35  15 14  4  2 2   ЕБР   0,6     8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7431AC"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 ,3 9ОЛС1Б+ИВД        1  12 ОЛС   30  12 12  3  2 3   ОЛП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 ,5 10ОЛС+Б           1  12 ОЛС   30  12 12  3  2 3   ОЛП   0,6     6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36    ,3 10ОЛС+Б           1  12 ОЛС   30  12 12  3  2 3   ДП 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23,0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200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 16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78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 39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 64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28,0 5Е2Б2ОС1ОЛС       1  25 Е     80  25 26  4  3 1   ЕБР   0,7    33   924   462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В2                      185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185 3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92 3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2,6 6ОЛС1ОС3Е         1  15 ОЛС   30  12 12  3  2 3   ДП    0,6     8    21    13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50  20 20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1,5 3С2Е4Б1ОС         1  25 С     75  25 26  4  3 1   СБР   0,6    26    39    12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16,7 7Б2ОС1Е           1  24 Б     70  24 26  7  4 2   ЕБР   0,7    21   351   246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В2                       70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4,5 8ОС2Б             1  22 ОС    65  22 28  7  4 2   ЕСЛЖ  0,3    10    45    36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24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1,3 10Б               1  26 Б     75  26 28  8  4 1   ЕБР   0,7    23    30    30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6,7 5Е3ОС2Б+ОЛС       1  23 Е     75  22 24  4  3 2   ЕБР   0,7    30   201   101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В2                       60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4,2 6Б2ОС1ОЛС1Е       1  23 Б     65  24 26  7  4 2   ЕБР   0,6    17    71    43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В3                       14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5,7 4ОС2Б2ОЛС2Е       1  22 ОС    55  23 24  6  4 1   ЕСЛЖ  0,7    23   131    53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22           С2                       26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26 1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2,2 5Б1ОС1ОЛС2Е1С     1  17 Б     40  17 16  4  2 2   ЕБР   0,6    11    24   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1,9 7Б1ОС1С1Е         1  17 Б     40  17 16  4  2 2   ЕБР   0,6    11    21    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4,6 лесные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9Е1Б              1  10 Е     29  10 12  2  1 2   ЕБР   0,7     8    37    33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 ,7 9ОЛС1Б            1  12 ОЛС   30  12 12  3  2 3   ДП    0,6     6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 ,4 7Б1ОС1С1Е         1  17 Б     40  17 16  4  2 2   ЕБР   0,6    11     4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 ,4 10Б+ОС            1  17 Б     40  17 16  4  2 2   ЕБР   0,6    11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 ,3 10Б+ОС+Е          1  17 Б     40  17 16  4  2 2   ЕБР   0,6    11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 ,1 10Б+ОС+С          1  17 Б     40  17 16  4  2 2   ЕБР   0,6    11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 ,4 10Б               1  17 Б     40  17 16  4  2 2   ЕБР   0,6    11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 ,4 10Б               1  15 Б     35  15 14  4  2 2   ЕБР   0,6     8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 ,3 7Б3ОС             1  17 Б     40  17 16  4  2 2   ЕБР   0,6    11     3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 ,8 10Б               1  17 Б     40  17 16  4  2 2   ЕБР   0,6    11     9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2,9 7Б1ОС1С1Е         1  15 Б     35  15 14  4  2 2   ЕБР   0,6     8    23    16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 ,1 10Б               1  15 Б     35  15 14  4  2 2   ЕБР   0,6     8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32   1,2 7Б1ОС1С1Е         1  14 Б     35  14 12  4  2 2   ЕБР   0,6     8    10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33    ,8 7Б3ОС             1  17 Б     40  17 16  4  2 2   ЕБР   0,6    11     9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34    ,7 7Б1ОС1С1Е         1  15 Б     35  15 14  4  2 2   ЕБР   0,6     8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4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35    ,1 10Б               1  14 Б     35  14 14  4  2 2   ЕБР   0,6     8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37    ,2 10Б   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38   5,3 5Б1ОС1ОЛС2Е1С     1  17 Б     40  17 16  4  2 2   ЕБР   0,6    11    58    29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95,0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2040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699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720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445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150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118,0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2240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29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715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798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484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214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29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7431AC">
        <w:rPr>
          <w:rFonts w:ascii="Courier New" w:hAnsi="Courier New" w:cs="Courier New"/>
          <w:sz w:val="16"/>
          <w:szCs w:val="16"/>
        </w:rPr>
        <w:t xml:space="preserve">Категория защ. лесов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3,9 10ОЛС             1  14 ОЛС   40  14 14  4  2 3   ДП    0,7     9    35    35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5,9 10ОЛС             1  14 ОЛС   40  14 14  4  2 3   ДП    0,7     9    53    53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6,0 8ОЛС2Е+ОС+Б       1  16 ОЛС   40  14 14  4  2 3   ДП    0,6    10    60    48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70  22 26           С3                       12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2,0 10ОЛС+Е           1  14 ОЛС   40  14 14  4  2 3   ДП    0,6     8    16    16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35   1,1 10ОЛС+Б           1  14 ОЛС   40  14 12  4  2 3   ДП    0,6     8     9     9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76   1,2 7Б2С1Е            1  17 Б     40  17 16  4  2 2   ЕБР   0,6    11    13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80   1,4 9ОЛС1Б+ИВД        1  12 ОЛС   30  12 12  3  2 3   ОЛП   0,6     6     8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7431AC">
        <w:rPr>
          <w:rFonts w:ascii="Courier New" w:hAnsi="Courier New" w:cs="Courier New"/>
          <w:sz w:val="16"/>
          <w:szCs w:val="16"/>
        </w:rPr>
        <w:t xml:space="preserve">Категория защ. лесов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93    ,5 9ОЛС1Б            1  12 ОЛС   30  12 12  3  2 3   ОЛП   0,6     6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108    ,3 9ОЛС1Б            1  12 ОЛС   30  12 12  3  2 3   ОЛП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109   2,8 6ОС2Б2Е           1  24 ОС    60  24 28  6  4 1   ЕСЛЖ  0,6    23    64    38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26           С3                       13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110    ,9 9ОЛС1Б+ИВД        1  12 ОЛС   30  12 12  3  2 3   ОЛП   0,6     6     5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26,0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268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 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24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 38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177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2,7 8ОЛС1Б1Е          1  12 ОЛС   30  12 12  3  2 3   ДП    0,7     7    19    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2,0 7Б1ОС2Е           1  24 Б     65  25 26  7  4 1   ЕБР   0,7    21    42    29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2,8 3С3Е2ОС2Б         1  27 С     90  28 32  5  4 1   ССЛЖ  0,4    19    53    16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26 30           С3                       16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27 32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27 32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6,1 6Е1С3Б            1  23 Е     70  22 24  4  3 1   ЕБР   0,7    30   183   110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23 24           В2                       18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55 2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 ,6 5С3Е2Б            1  26 С    100  27 40  5  4 1   ССЛЖ  0,7    32    19     9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25 36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90  26 36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3,2 6Б3ОС1Е           1  25 Б     70  25 26  7  4 1   ЕСЛЖ  0,7    22    70    42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С3                       21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1,6 5Е3ОС2Б           1  24 Е     75  23 24  4  3 1   ЕБР   0,7    31    50    25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В2                       15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2,1 10Б               1  25 Б     70  25 26  7  4 1   ЕСЛЖ  0,9    29    61    61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С2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2,9 4Б3ОС2Е1С         1  25 Б     70  26 26  7  4 1   ЕСЛЖ  0,8    26    75    30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28           С2                       22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3,3 6Б4ОС             1  25 Б     70  25 26  7  4 1   ЕСЛЖ  0,7    22    73    44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           С2                       29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3,3 7Б2ОС1Е           1  24 Б     60  24 24  6  3 1   ЕСЛЖ  0,7    21    69    48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С2                       14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2,1 7Е2Б1ОС           1  23 Е     70  22 24  4  3 1   ЕБР   0,7    30    63    44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26           В2                       13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6 2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5,1 9ОС1Б             1  23 ОС    60  23 26  6  4 2   ЕСЛЖ  0,8    29   148   133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24           С3                       15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(20) 4,0 м, 5,0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 ,8 9Б1Е              1  25 Б     65  25 26  7  4 1   ЕСЛЖ  0,6    19    15    13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1,9 8ОС2Б             1  22 ОС    60  22 24  6  4 2   ЕСЛЖ  0,7    23    44    35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22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3,8 5Б4ОС1Е+С         1  24 Б     60  25 26  6  3 1   ЕСЛЖ  0,7    21    80    40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           С2                       32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2,0 7Б3ОС+Е           1  25 Б     70  25 28  7  4 1   ЕСЛЖ  0,5    16    32    22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           С3                       10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17,0 4С4Е1Б1ОС         1  25 С     90  26 32  5  4 1   ССЛЖ  0,5    22   374   150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30           С3                      150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30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37 2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02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32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1,2 3Е2С3ОС2Б         1  25 Е     80  24 26  4  3 1   ЕСЛЖ  0,5    24    29     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25 28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6 2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МЛ ГУСТОЙ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6,6 4ОС3Б2Е1С         1  22 ОС    65  22 26  7  4 2   ЕЧ    0,4    13    86    34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24           В3                       26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1,8 8Б2ОС+Е           1  24 Б     70  24 24  7  4 2   ЕБР   0,7    21    38    30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5,8 5ОЛС2Б1ОС1Е1С     1  16 ОЛС   30  12 12  3  2 3   ДП    0,5     8    46    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60  21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4,4 3Б3ОС2ОЛС2Е       1  23 Б     70  25 26  7  4 1   ЕСЛЖ  0,7    20    88    26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С3                       26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</w:t>
      </w:r>
      <w:r w:rsidR="007431AC">
        <w:rPr>
          <w:rFonts w:ascii="Courier New" w:hAnsi="Courier New" w:cs="Courier New"/>
          <w:sz w:val="16"/>
          <w:szCs w:val="16"/>
        </w:rPr>
        <w:t xml:space="preserve"> </w:t>
      </w:r>
      <w:r w:rsidR="005664B4">
        <w:rPr>
          <w:rFonts w:ascii="Courier New" w:hAnsi="Courier New" w:cs="Courier New"/>
          <w:sz w:val="16"/>
          <w:szCs w:val="16"/>
        </w:rPr>
        <w:t xml:space="preserve">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4,8 3Б3ОЛС2ОС2Е       1  22 Б     70  24 24  7  4 2   ЕБР   0,5    13    62    19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20           В3                       19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3,2 10ОЛС+Е           1  13 ОЛС   35  13 12  4  3 3   ДП    0,6     7    22    22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4,5 6ОС2Б1ОЛС1Е+С     1  20 ОС    50  21 22  5  4 1   ЕЧ    0,5    15    68    41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22           В3                       13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16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МЛ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,ОСИHА,СЛАБАЯ ПОВРЕЖДЕHHОСТЬ,пилильщик сосновый обыкн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17,5 5Е1С2Б2ОС+ОЛС     1  25 Е     90  25 30  5  4 2   ЕСЛЖ  0,7    33   578   289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26 30           С3                       58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116 2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115 3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(35) 4,0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32  12,0 6ОС2Б2Е           1  22 ОС    50  22 24  5  4 1   ЕСЛЖ  0,7    23   276   166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22           С2                       55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55 1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,ОСИHА,СЛАБАЯ ПОВРЕЖДЕHHОСТЬ,пилильщик сосновый обыкн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33  21,5 5ОС2Б3Е+ОЛС       1  24 ОС    70  25 30  7  4 1   ЕСЛЖ  0,6    23   495   247 3    22                  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С2                       99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149 1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lastRenderedPageBreak/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34   1,2 6ОЛС2Б2ОС         1  14 ОЛС   35  13 12  4  3 3   ДП    0,5     7     8     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15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36   2,4 5ОС1Б3ОЛС1Е       1  19 ОС    50  21 22  5  4 1   ЕСЛЖ  0,8    22    53    27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22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16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,ОСИHА,СЛАБАЯ ПОВРЕЖДЕHHОСТЬ,пилильщик сосновый обыкн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37  14,1 5Е2С1Б1ОС1ОЛС     1  25 Е     90  25 28  5  4 2   ЕСЛЖ  0,5    24   338   169 1    14                  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26 30           С3                       67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34 2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30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60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38   1,4 4Е1С4Б1ОС+ОЛС     1  23 Е     70  22 24  4  3 1   ЕБР   0,7    30    42    17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23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39   1,3 5Б2ОС2ОЛС1Е       1  22 Б     60  24 24  6  3 1   ЕСЛЖ  0,7    18    23    11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40   2,0 6ОС2Е1Б1ОЛС       1  24 ОС    70  25 28  7  4 1   ЕСЛЖ  0,5    19    38    23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37</w:t>
      </w: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</w:t>
      </w:r>
      <w:r w:rsidR="004B26D2">
        <w:rPr>
          <w:rFonts w:ascii="Courier New" w:hAnsi="Courier New" w:cs="Courier New"/>
          <w:sz w:val="16"/>
          <w:szCs w:val="16"/>
        </w:rPr>
        <w:t>ЭKСПЛУАТАЦИОННЫЕ ЛЕСА</w:t>
      </w:r>
      <w:r w:rsidR="007431AC">
        <w:rPr>
          <w:rFonts w:ascii="Courier New" w:hAnsi="Courier New" w:cs="Courier New"/>
          <w:sz w:val="16"/>
          <w:szCs w:val="16"/>
        </w:rPr>
        <w:t xml:space="preserve">                                          </w:t>
      </w:r>
      <w:r w:rsidR="004B26D2">
        <w:rPr>
          <w:rFonts w:ascii="Courier New" w:hAnsi="Courier New" w:cs="Courier New"/>
          <w:sz w:val="16"/>
          <w:szCs w:val="16"/>
        </w:rPr>
        <w:t>к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ИВК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41   3,5 7Б2ОС1Е+С+ОЛС     1  25 Б     70  26 30  7  4 1   ЕСЛЖ  0,4    13    46    32 2     4                  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30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42   1,3 9ОС1ОЛС+Е+ОЛС     1  23 ОС    60  24 26  6  4 1   ЕСЛЖ  0,6    22    29    26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43   3,0 8Б2Е              1  21 Б     55  22 22  6  3 2   ЕБР   0,8    19    57    46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           В2                       11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44  15,3 4Е1С3Б2ОС+ОЛС     1  22 Е     65  21 22  4  3 1   ЕСЛЖ  0,7    27   413   165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22 24           С3                       41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124 1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83 2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45   2,0 лесные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4Е1С2Б2ОС1ОЛС     1   8 Е     25   8 10  2  1 2   ЕСЛЖ  0,7     6    12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46  18,0 5Е3ОС2Б           1  25 Е     75  24 26  4  3 1   ЕСЛЖ  0,7    33   594   297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26           С2                      178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119 2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</w:t>
      </w:r>
      <w:r w:rsidR="007431AC">
        <w:rPr>
          <w:rFonts w:ascii="Courier New" w:hAnsi="Courier New" w:cs="Courier New"/>
          <w:sz w:val="16"/>
          <w:szCs w:val="16"/>
        </w:rPr>
        <w:t xml:space="preserve">ЭKСПЛУАТАЦИОННЫЕ ЛЕСА     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47  27,0 5Б3ОС2Е+С+ОЛС     1  25 Б     70  25 26  7  4 1   ЕСЛЖ  0,7    22   594   297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С3                      178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119 1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48   5,0 6ОС2Б2Е           1  25 ОС    70  25 28  7  4 1   ЕСЛЖ  0,6    24   120    72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С3                       24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49  15,0 5Е3ОС2Б           1  26 Е     85  25 30  5  4 1   ЕБР   0,6    30   450   225 1    15              15  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32           В2                      135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90 2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50  11,1 6ОС2Б2Е           1  26 ОС    70  26 32  7  4 1   ЕСЛЖ  0,7    29   322   193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С3                       65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64 1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51   9,8 6ОС3Б1Е           1  24 ОС    60  24 26  6  4 1   ЕСЛЖ  0,8    30   294   176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24           С2                       88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52   3,8 9Б1Е              1  21 Б     50  21 20  5  2 1   ЕСЛЖ  0,7    17    65    58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53   3,1 8Б1ОС1Е           1  24 Б     70  24 28  7  4 2   ЕСЛЖ  0,4    12    37    29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39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</w:t>
      </w:r>
      <w:r w:rsidR="007431AC">
        <w:rPr>
          <w:rFonts w:ascii="Courier New" w:hAnsi="Courier New" w:cs="Courier New"/>
          <w:sz w:val="16"/>
          <w:szCs w:val="16"/>
        </w:rPr>
        <w:t xml:space="preserve">ЭKСПЛУАТАЦИОННЫЕ ЛЕСА                   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54   3,0 7Б3Е+Б            1  21 Б     50  21 20  5  2 1   ЕСЛЖ  0,6    14    42    29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С2                       13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75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55  26,0 5Е3ОС2Б           1  26 Е     85  25 28  5  4 1   ЕБР   0,7    35   910   455 1    26              26  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30           В2                      273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27 30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182 2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56   6,3 6ОС4Б+С+Е         1  26 ОС    70  26 30  7  4 1   ЕСЛЖ  0,6    25   158    95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С3                       63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57    ,8 8ОЛС2Б+Е          1  12 ОЛС   30  12 12  3  2 3   ОЛП   0,6     6     5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58   2,9 8Б1ОС1Е           1  24 Б     70  24 28  7  4 2   ЕСЛЖ  0,4    12    35    28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30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59   3,5 5Б2ОЛС1ОС2Е       1  21 Б     50  21 20  5  2 1   ЕСЛЖ  0,7    17    60    30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С2                      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60   4,0 6Б2ОС2Е           1  24 Б     70  25 26  7  4 1   ЕСЛЖ  0,6    18    72    43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С2                       15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</w:t>
      </w:r>
      <w:r w:rsidR="004B26D2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61   6,2 8Б1ОС1Е           1  25 Б     70  25 26  7  4 1   ЕСЛЖ  0,6    19   118    94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С3                       12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62   7,6 7Б1ОС2Е           1  24 Б     70  25 26  7  4 1   ЕСЛЖ  0,6    18   137    96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С3                       14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63    ,2 8ОЛС1Б1Е          1  12 ОЛС   30  12 12  3  2 3   ДП    0,7     7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64   1,4 7Б1ОС2Е           1  15 Б     35  15 14  4  2 2   ЕБР   0,6     8    11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65   1,1 9ОЛС1Б+ИВД        1  12 ОЛС   30  12 12  3  2 3   ОЛП   0,6     6     7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66   4,5 6Б1ОС1ОЛС1Е1С     1  17 Б     40  17 16  4  2 2   ЕБР   0,6    11    50    30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67    ,2 10Б+ОС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68  14,0 7Б1ОС1Е1С+ОЛС     1  17 Б     40  17 16  4  2 2   ЕБР   0,6    11   154   108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                       16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69    ,2 10ОЛС             1  12 ОЛС   30  12 12  3  2 3   ДП    0,6     6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41</w:t>
      </w: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</w:t>
      </w:r>
      <w:r w:rsidR="004B26D2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70    ,2 10Б   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71  10,7 7Б1ОС1Е1С         1  17 Б     40  17 16  4  2 2   ЕБР   0,7    13   139    97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                       14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72    ,9 7Б1ОС1С1Е         1  15 Б     35  15 14  4  2 2   ЕБР   0,6     8     7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73    ,2 10Б      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74   1,7 7Б2ОС1Е           1  17 Б     40  17 16  4  2 2   ЕБР   0,6    11    19    13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75   3,0 8Б2ОС             1  15 Б     35  15 14  4  2 2   ЕБР   0,6     8    24    19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77   1,2 7Б2С1ОС           1  17 Б     40  17 16  4  2 2   ЕБР   0,6    11    13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78   1,1 7Б3ОЛС            1  17 Б     40  17 16  4  2 2   ЕБР   0,6    11    12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79   4,0 9ОЛС1Б+ИВД        1  12 ОЛС   30  12 12  3  2 3   ОЛП   0,6     6    24    22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81   1,3 7Б1ОС1С1Е         1  17 Б     40  17 16  4  2 2   ЕБР   0,6    11    14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</w:t>
      </w:r>
      <w:r w:rsidR="004B26D2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82   1,4 7Б1ОС1С1Е         1  17 Б     40  17 16  4  2 2   ЕБР   0,6    11    15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83   2,1 8Б2ОС             1  17 Б     40  17 16  4  2 2   ЕБР   0,6    11    23    18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84    ,8 10Б+ОС            1  17 Б     40  17 16  4  2 2   ЕБР   0,6    11     9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85   1,1 6Б2ОС2Е           1  15 Б     35  15 14  4  2 2   ЕБР   0,6     8     9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86   1,1 6Б4ОС             1  15 Б     35  15 14  4  2 2   ЕБР   0,6     8     9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87   2,7 6Б4ОС             1  26 Б     70  26 28  7  4 1   ЕСЛЖ  0,7    23    62    37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28           С2                       25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88   6,6 7Б1ОС1С1Е         1  17 Б     40  17 16  4  2 2   ЕБР   0,6    11    73    51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89   1,3 6Б2ОС2Е+ОЛС       1  14 Б     35  14 12  4  2 2   ЕБР   0,6     8    10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90    ,6 6Б2ОС2Е           1  14 Б     35  14 12  4  2 2   ЕБР   0,6     8     5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91    ,7 6Б2ОС1Е1С         1  14 Б     35  14 12  4  2 2   ЕБР   0,6     8     6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43</w:t>
      </w:r>
    </w:p>
    <w:p w:rsidR="00F54478" w:rsidRPr="00BB7A89" w:rsidRDefault="004B26D2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4B26D2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92    ,4 9Б1ОС+С           1  15 Б     35  15 14  4  2 2   ЕБР   0,6     8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94  35,0 7Б1ОС1С1Е+ОЛС     1  17 Б     40  17 16  4  2 2   ЕБР   0,6    11   385   269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                       39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38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95    ,4 10Б               1  15 Б     35  15 14  4  2 2   ЕБР   0,6     8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96   2,2 7Б2ОС1Е           1  17 Б     40  17 16  4  2 2   ЕБР   0,6    11    24    17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97   1,0 7Б2ОС1Е           1  17 Б     40  17 16  4  2 2   ЕБР   0,6    11    11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98    ,4 7Б1ОС1С1Е         1  15 Б     35  15 14  4  2 2   ЕБР   0,6     8     3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99    ,9 7Б1ОС1С1Е         1  17 Б     40  17 16  4  2 2   ЕБР   0,6    11    10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100   1,8 5ОС2Б3Е+ОЛС       1  24 ОС    60  25 30  6  4 1   ЕСЛЖ  0,6    23    41    21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28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23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</w:t>
      </w:r>
      <w:r w:rsidR="004B26D2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101    ,4 5Б3ОС2Е           1  15 Б     35  15 14  4  2 2   ЕБР   0,6     8     3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102    ,3 5Б3ОС2Е           1  15 Б     35  15 14  4  2 2   ЕБР   0,6     8     2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103   3,6 5Б3ОС2Е+С+ОЛС     1  25 Б     70  25 28  7  4 1   ЕСЛЖ  0,7    22    79    39 2     4                  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С3                       24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16 1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HЕРАВHОМЕРHАЯ,ПЛОЩАДЬ ПРОKАШИВАЕТСЯ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104    ,9 7Б1ОС1С1Е         1  17 Б     40  17 16  4  2 2   ЕБР   0,6    11    10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105   2,4 6ОЛС2Б2ОС         1  14 ОЛС   35  13 12  4  3 3   ДП    0,5     7    17    10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15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106    ,4 7Б3ОС             1  24 Б     60  24 22  6  3 1   ЕБР   0,6    18     7     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107    ,3 7Б3ОС             1  24 Б     60  24 22  6  3 1   ЕБР   0,6    18     5     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111    ,3 8ОЛС2Б            1  12 ОЛС   30  12 12  3  2 3   ДП 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112   5,2 лесные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8Е2Б              1   8 Е     24   8 10  2  1 2   ЕБР   0,7     6    31    25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</w:t>
      </w:r>
      <w:r w:rsidR="004B26D2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культуры-93 г.,состояние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113   2,5 5Б3ОС2Е           1  17 Б     40  17 16  4  2 2   ЕБР   0,6    11    28    14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114   7,3 7Б1С1ОС1Е         1  17 Б     40  17 16  4  2 2   ЕБР   0,6    11    80    56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115   4,8 6Б2ОС1С1Е         1  17 Б     40  17 16  4  2 2   ЕБР   0,6    11    53    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                   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116   5,2 лесные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10Е               1   6 Е     21   6  8  2  1 2   ЕБР   0,6     4    18    18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культуры-96 г.,состояние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117    ,4 8Б2ОС+Е           1  17 Б     40  17 16  4  2 2   ЕБР   0,6    11     4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118   2,5 7Б1ОС1С1Е         1  17 Б     40  17 16  4  2 2   ЕБР   0,7    13    33    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119   1,9 5Б4ОС1Е           1  15 Б     35  15 14  4  2 2   ЕБР   0,6     8    15     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120   4,6 5Б2ОЛС1ОС2Е       1  21 Б     50  21 20  5  2 1   ЕСЛЖ  0,6    14    64    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                С2                       13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</w:t>
      </w:r>
      <w:r w:rsidR="004B26D2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5664B4">
        <w:rPr>
          <w:rFonts w:ascii="Courier New" w:hAnsi="Courier New" w:cs="Courier New"/>
          <w:sz w:val="16"/>
          <w:szCs w:val="16"/>
        </w:rPr>
        <w:t xml:space="preserve">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5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121   1,6 7Б1ОС2Е           1  15 Б     35  15 14  4  2 2   ЕСЛЖ  0,6     8    13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122    ,3 7Б1ОС2Е           1  15 Б     35  15 14  4  2 2   ЕБР   0,6     8     2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123   3,5 10ОЛС             1  14 ОЛС   40  14 14  4  3 3   ДП    0,7     9    32    32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502,0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10011            85              41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497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2863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3520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2847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284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528,0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10279            85              41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500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2889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3544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2885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461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Категория </w:t>
      </w:r>
      <w:r w:rsidR="004B26D2">
        <w:rPr>
          <w:rFonts w:ascii="Courier New" w:hAnsi="Courier New" w:cs="Courier New"/>
          <w:sz w:val="16"/>
          <w:szCs w:val="16"/>
        </w:rPr>
        <w:t xml:space="preserve">защ.лесов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1,5 8Е1Б1ОС           1  24 Е     80  23 24  4  2 2   ЕБР   0,4    18    27    21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26 28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25 32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(25) 4,0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12,1 9ОЛС1ОС           1  14 ОЛС   35  14 12  4  2 2   ДП    0,7     9   109    98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15 14           С3                       11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2,4 4Б3ОС2ОЛС1Е       1  22 Б     60  24 22  6  2 1   ЕБР   0,6    16    38    15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                       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1,3 8Б2ОС             1  17 Б     40  17 16  4  2 2   ЕБР   0,6    11    14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 ,3 7Б1ОС1С1Е         1  15 Б     35  15 14  4  2 2   ЕБР   0,6     8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1,4 7Б1ОС1С1Е         1  15 Б     35  15 14  4  2 2   ЕБР   0,6     8    11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49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19,0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201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 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39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 29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106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5,0 5ОЛС2Б1ОС2Е       1  17 ОЛС   40  14 14  4  3 3   ДП    0,6    11    55    27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60  20 18           С3                       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2,8 4Е3С2Б1ОС+ОЛС     1  24 Е     75  23 24  4  3 1   ЕБР   0,6    26    73    29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24 26           В2                       22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4,6 10Б               1  21 Б     50  21 20  5  2 1   ЕБР   0,7    17    78    78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ПРОРЕЖИВ.1 ОЧ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15%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5,2 6ОС2Б2Е           1  23 ОС    65  23 26  7  4 2   ЕЧ    0,6    22   114    68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24           В3                       23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4,0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1,9 6ОС1Б2Е1С         1  22 ОС    60  22 24  6  4 2   ЕЧ    0,6    20    38    23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22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корней,ОСИHА,СИЛЬHАЯ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4,6 3ОС2Б1ЛП1ОЛС3Е    1  21 ОС    60  23 24  6  4 2   ЕЧ    0,7    22   101    31 3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РУБKА СОХР.ПД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24           В3                       20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УХОД ЗА ПОДР.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ЛП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30 1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1,8 7ОЛС1Б1С1Е        1  14 ОЛС   30  12 12  3  2 3   ДП    0,6     8    14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50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1,4 6С1Е3Б            1  23 С     70  23 24  4  3 1   СБР   0,5    20    28    17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24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7,0 7ОЛС1Б2Е          1  12 ОЛС   30  12 12  3  2 3   ДП    0,6     6    42    29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3,2 7ОЛС2ОС1Б         1  14 ОЛС   35  14 12  4  3 2   ДП    0,5     7    22    15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15 14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15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6,1 7ОЛС1ОС1Б1Е       1  16 ОЛС   35  14 14  4  3 2   ДП    0,7    11    67    47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50  20 20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7 3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6 1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1,4 вырубка- 00 г.          Б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пней 0 шт/га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          ртк нм 03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1   ЕБР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5,6 5Б5ОС             1  24 Б     70  24 26  7  4 2   ЕБР   0,4    12    67    34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26           В2                       33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3,5 10ОЛС             1  16 ОЛС   40  16 14  4  3 2   ДП    0,7    11    39    39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 ,2 10ОЛС             1  16 ОЛС   40  16 14  4  3 2   ДП    0,4     6     1     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 ,7 6Б1ОС1С2Е         1  15 Б     35  15 14  4  2 2   ЕБР   0,6     8     6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1,7 6Б1ОС2Е1С         1  15 Б     35  15 14  4  2 2   ЕБР   0,6     8    14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 ,5 7Б1ОС1С1Е         1  17 Б     40  17 16  4  2 2   ЕБР   0,6    11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 ,4 7Б2ОС1Е+С         1  15 Б     35  15 14  4  2 2   ЕБР   0,6     8     3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1,7 7Б1ОС1С1Е         1  17 Б     40  17 16  4  2 2   ЕБР   0,7    13    22    16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1,7 4Б3ОС2ОЛС1Е       1  22 Б     60  24 22  6  3 1   ЕБР   0,6    16    27    11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61,0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817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49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6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128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252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195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183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ЛП       10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80,0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1018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50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154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291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224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289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ЛП       10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 7,8 10ОЛС             1  14 ОЛС   35  14 12  4  2 2   ДП    0,5     7    55    55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17   9,2 10ОЛС             1  13 ОЛС   35  13 12  4  2 3   ДП    0,7     8    74    74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32   5,3 10ОЛС             1  14 ОЛС   35  14 12  4  2 2   ОЛП   0,7     9    48    48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40   2,9 5Б2ОС1ОЛС1Е1С     1  23 Б     60  24 22  6  2 1   ЕСЛЖ  0,7    20    58    29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С2                       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6 1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42   1,5 10ОЛС             1  12 ОЛС   30  12 12  3  2 3   ДП    0,6     6     9  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46    ,3 10Б+ОС            1  17 Б     40  17 16  4  2 2   ЕБР   0,6    11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27,0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247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192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1,7 8Б1ОС1Е           1  25 Б     70  25 26  7  4 1   ЕСЛЖ  0,6    19    32    26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11,3 4Б4ОС2ОЛС+Е       1  23 Б     65  25 26  7  4 1   ЕСЛЖ  0,6    17   192    77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           С2                       77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38 3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1,3 10ОЛС+Е           1  14 ОЛС   35  14 12  4  3 2   ДП    0,9    12    16    16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13,0 4Б3ОС1ОЛС2Е       1  23 Б     70  24 24  7  4 2   ЕСЛЖ  0,6    17   221    89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С3                       66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22 3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4,6 8ОЛС1ОС1Б         1  16 ОЛС   40  16 14  4  3 2   ДП    0,7    11    51    41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16 16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  ,9 10ОЛС             1  14 ОЛС   35  14 12  4  3 2   ДП    0,9    12    11    11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5,0 10ОЛС             1  14 ОЛС   35  14 12  4  3 2   ДП    0,9    12    60    60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7,5 7Б2ОС1Е           1  24 Б     60  24 24  6  3 1   ЕСЛЖ  0,7    21   158   110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С2                       32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16 1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5,1 5Е3Б2ОС           1  22 Е     70  20 22  4  3 2   ЕСЛЖ  0,6    23   117    59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С3                       35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23 3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2,7 8ОЛС1Б1ОС         1  15 ОЛС   40  14 14  4  3 3   ДП    0,5     7    19    15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19 18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19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5,0 4Е4Б1ОС1ОЛС       1  21 Е     60  20 22  3  2 1   ЕБР   0,4    14    70    28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22           В3                       28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3,8 6Е1С1Б1ОС1ОЛС     1  19 Е     60  18 18  3  2 2   ЕБР   0,7    22    84    50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21 22           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8 3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3,6 8Б2ОЛС            1  24 Б     65  26 26  7  4 1   ЕСЛЖ  0,7    21    76    61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           С3                       15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4,6 8ОЛС1Б1ОС         1  15 ОЛС   40  15 14  4  3 3   ДП    0,6     8    37    29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16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11,0 8ОЛС1Б1Е          1  14 ОЛС   40  14 12  4  3 3   ДП    0,6     8    88    70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16 14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15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9 1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1,3 5Е3Б2ОС+ОЛС       1  24 Е     80  23 24  4  3 2   ЕБР   0,6    26    34    17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25 26           В3                       10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24 26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13,0 5Б2ОС1ОЛС1Е1С     1  22 Б     60  23 22  6  3 2   ЕСЛЖ  0,7    18   234   117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22           С2                       47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24 3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23 1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4A6B4A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59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5,0 8ОЛС2Б+Е          1  12 ОЛС   30  12 12  3  2 3   ДП    0,6     6    30    24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 ,4 6Б2ОС2Е+С         1  21 Б     50  21 20  5  2 1   ЕСЛЖ  0,6    14     6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3,7 10ОЛС             1  11 ОЛС   30  11 10  3  2 3   ДП    0,8     7    26    26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 ,6 6Б2ОС2Е+С         1  21 Б     50  21 20  5  2 1   ЕСЛЖ  0,6    14     8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15,0 6Б2ОЛС2Е+С        1  23 Б     65  25 26  7  4 1   ЕСЛЖ  0,5    14   210   126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           С2                       42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42 1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3,7 6Б2ОС2Е+С         1  23 Б     60  24 24  6  3 1   ЕСЛЖ  0,6    17    63    38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23 24           С2                       13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9,1 9ОЛС1Б+ИВД        1  12 ОЛС   30  12 12  3  2 3   ДП    0,6     6    55    49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4,4 9ОЛС1Б+ИВД        1  12 ОЛС   30  12 12  3  2 3   ДП    0,6     6    26    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3,4 5Е3Б1ОС1ОЛС       1  26 Е     90  26 32  5  4 1   ЕБР   0,4    20    68    34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27 36           В3                       20 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     Л.КУЛЬТУРЫ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26 36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ртк нм 03 Е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60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 ,2 10Б+ОЛС           1  15 Б     35  15 14  4  2 2   ЕБР   0,6     8     2   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2,4 6Б3ОС1Е+ОЛС+С     1  17 Б     40  17 16  4  2 2   ЕБР   0,6    11    26    15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2,0 9ОЛС1Б+ИВД        1  12 ОЛС   30  12 12  3  2 3   ОЛП   0,6     6    12    11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33   1,1 9ОЛС1Б+ИВД        1  12 ОЛС   30  12 12  3  2 3   ОЛП   0,6     6     7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34    ,5 10Б+ОС            1  15 Б     35  15 14  4  2 2   ЕБР   0,6     8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35   1,0 9ОЛС1Б+ИВД        1  12 ОЛС   30  12 12  3  2 3   ДП    0,6     6     6     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36   3,3 8ОЛС1Б1Е          1  14 ОЛС   40  14 12  4  3 3   ДП    0,6     8    26    21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16 14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15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37    ,2 10ОЛС+ИВД         1  12 ОЛС   30  12 12  3  2 3   ДП    0,6     6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38    ,2 10ОЛС             1  12 ОЛС   30  12 12  3  2 3   ДП    0,6     6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39    ,2 9ОЛС1Б+ИВД        1  12 ОЛС   30  12 12  3  2 3   ДП    0,6     6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41    ,4 10Б               1  17 Б     40  17 16  4  2 2   ЕБР   0,6    11     4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43    ,2 10ОЛС+Б           1  12 ОЛС   30  12 12  3  2 3   ДП    0,6     6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7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44   2,5 8ОЛС2Б+Е          1  16 ОЛС   40  15 14  4  3 3   ОЛП   0,6    10    25    20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20 18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5 2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45   2,7 6Б2ОЛС2Е+С        1  23 Б     65  25 26  7  4 1   ЕСЛЖ  0,5    14    38    23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           С2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47   1,1 несомкнувшиеся культуры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10Е                     Е      1              2   ЕБР   80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культуры-16 г.,ВСПАШKА БОРОЗД,ПОСАДKА РУЧHАЯ,размещение 3,0*0,7 м,4400 шт/га,состояние УДОВЛЕТВОРИТЕЛЬHЫЕ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48   2,3 5Б3ОС2Е           1   1 Б      3   1  2  1  1 2   ЕБР   0,6     1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161,0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2147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32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351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850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312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602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188,0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2394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38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357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882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323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794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8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4   2,9 10ОЛС             1  12 ОЛС   30  12 12  3  2 3   ДП    0,8     8    23    23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ИВК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13   4,0 9ОЛС1Б            1  16 ОЛС   40  15 14  4  2 3   ОЛП   0,6    10    40    36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70  23 26          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14   2,7 5Б3ОЛС1С1Е        1  20 Б     60  22 20  6  2 2   ЕСЛЖ  0,6    13    35    17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17 16           С3                       10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18 18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19   5,0 9ОЛС1Б            1  12 ОЛС   30  12 12  3  2 3   ОЛП   0,6     6    30    27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21   2,2 9ОЛС1Б+ИВД        1  12 ОЛС   30  12 12  3  2 3   ОЛП   0,6     6    13    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22   3,7 9ОЛС1Б+ИВД        1  12 ОЛС   30  12 12  3  2 3   ОЛП   0,6     6    22    20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23    ,5 9ОЛС1Б+ИВД        1  12 ОЛС   30  12 12  3  2 3   ДП    0,6     6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64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4B26D2" w:rsidRPr="00BB7A89">
        <w:rPr>
          <w:rFonts w:ascii="Courier New" w:hAnsi="Courier New" w:cs="Courier New"/>
          <w:sz w:val="16"/>
          <w:szCs w:val="16"/>
        </w:rPr>
        <w:t xml:space="preserve">Категория </w:t>
      </w:r>
      <w:r w:rsidR="004B26D2">
        <w:rPr>
          <w:rFonts w:ascii="Courier New" w:hAnsi="Courier New" w:cs="Courier New"/>
          <w:sz w:val="16"/>
          <w:szCs w:val="16"/>
        </w:rPr>
        <w:t>защ.лесов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8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21,0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 166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 27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131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65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8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1   8,5 7Б2ОС1Е           1  23 Б     60  23 22  6  3 2   ЕСЛЖ  0,7    20   170   119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С3                       34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17 1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2    ,3 8Б1ОС1Е           1  23 Б     60  23 22  6  3 2   ЕСЛЖ  0,5    14     4     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3   2,9 7ОЛС2Б1ОС         1  12 ОЛС   30  12 12  3  2 3   ДП    0,5     5    15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КРЛ ИВК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5   1,6 9ОЛС1Б            1  13 ОЛС   30  12 12  3  2 3   ДП    0,6     7    11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70  23 26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6  13,0 8ОС2Б+Е           1  23 ОС    60  23 24  6  4 2   ЕСЛЖ  0,6    22   286   229 2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23 22           С3                       57 1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7    ,1 10ОЛС             1  12 ОЛС   30  12 12  3  2 3   ДП    0,8     8     1  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8  14,0 5Б3ОЛС1С1Е        1  22 Б     65  24 24  7  4 2   ЕСЛЖ  0,6    16   224   112 1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СПЛОШHАЯ РУБK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19 18           С3                       67 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</w:t>
      </w:r>
      <w:r w:rsidR="000F3640">
        <w:rPr>
          <w:rFonts w:ascii="Courier New" w:hAnsi="Courier New" w:cs="Courier New"/>
          <w:sz w:val="16"/>
          <w:szCs w:val="16"/>
        </w:rPr>
        <w:t xml:space="preserve">            ЕСТЕСТВ.ВОЗОБ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         22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23 1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21 22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22 1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9   4,5 5ОЛС2ОС2Б1Е       1  16 ОЛС   40  16 14  4  3 2   ДП    0,7    11    50    25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17 16           С3                       10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10 2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5 1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подрост: 10Е (20) 3,0 м, 2,0 тыс.шт/га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66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8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10   3,7 7ОЛС2ИВД1Б        1  16 ОЛС   40  16 14  4  3 2   ДП    0,7    11    41    29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ИВД       14 14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8 3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4 2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11   5,0 3Б3ОЛС2ОС2Е       1  21 Б     60  23 22  6  3 2   ЕСЛЖ  0,6    14    70    21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       18 18           С2                       21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22 24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14 1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12   1,2 4ОЛС2Б2ОС2Е       1  16 ОЛС   40  15 14  4  3 3   ДП    0,7    11    13     5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         17 14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17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3 3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16 16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2 1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15    ,5 7Б2ОС1Е           1  21 Б     60  21 20  6  3 2   ЕСЛЖ  0,7    17     9     6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21 22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20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16    ,4 7Б2ОС1Е           1  21 Б     60  21 20  6  3 2   ЕСЛЖ  0,7    17     7     5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        21 20          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         19 20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  1 1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18   1,9 7Б1ОС1С1Е         1  15 Б     35  15 14  4  2 2   ЕБР   0,6     8    15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20    ,4 9ОЛС1Б            1  12 ОЛС   30  12 12  3  2 3   ДП    0,6     6     2     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24   9,3 7Б1ОС1С1Е         1  17 Б     40  17 16  4  2 2   ЕБР   0,6    11   102    72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                   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10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67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8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25   6,5 7Б1ОС1Е1С         1  17 Б     40  17 16  4  2 2   ЕБР   0,7    13    85    59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В2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26   1,8 7Б1ОС1Е1С         1  14 Б     35  14 12  4  2 2   ЕБР   0,6     8    14    10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27   1,5 9ОЛС1Б+ИВД        1  12 ОЛС   30  12 12  3  2 3   ДП    0,6     6     9     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Б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С3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28   1,1 7Б1ОС1Е1С         1  14 Б     35  14 12  4  2 2   ЕБР   0,6     8     9     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29   1,0 5Б3ОС1С1Е         1  15 Б     35  15 14  4  2 2   ЕБР   0,6     8     8     4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1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30   2,5 7Б1ОС1Е1ОЛС       1  17 Б     40  17 16  4  2 2   ЕБР   0,6    11    28    19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ОС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В3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Е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      ОЛС</w:t>
      </w: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31    ,3 10Б+ОС+Е          1  17 Б     40  17 16  4  2 2   ЕБР   0,6    11     3     3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   В3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82,0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1176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46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 88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528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F6E10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сельское</w:t>
      </w:r>
      <w:r w:rsidR="00BB7A89">
        <w:rPr>
          <w:rFonts w:ascii="Courier New" w:hAnsi="Courier New" w:cs="Courier New"/>
          <w:sz w:val="16"/>
          <w:szCs w:val="16"/>
        </w:rPr>
        <w:t xml:space="preserve"> уч. лес-во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АО «КИНЕШЕМСКОЕ»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BB7A89">
        <w:rPr>
          <w:rFonts w:ascii="Courier New" w:hAnsi="Courier New" w:cs="Courier New"/>
          <w:sz w:val="16"/>
          <w:szCs w:val="16"/>
        </w:rPr>
        <w:t xml:space="preserve">     ЭKСПЛУАТАЦИОННЫЕ ЛЕСА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Квартал  8     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325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181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ИВД       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 xml:space="preserve">     103,0</w:t>
      </w:r>
      <w:r w:rsidR="005664B4">
        <w:rPr>
          <w:rFonts w:ascii="Courier New" w:hAnsi="Courier New" w:cs="Courier New"/>
          <w:sz w:val="16"/>
          <w:szCs w:val="16"/>
        </w:rPr>
        <w:t xml:space="preserve">        </w:t>
      </w:r>
      <w:r w:rsidRPr="00BB7A89">
        <w:rPr>
          <w:rFonts w:ascii="Courier New" w:hAnsi="Courier New" w:cs="Courier New"/>
          <w:sz w:val="16"/>
          <w:szCs w:val="16"/>
        </w:rPr>
        <w:t xml:space="preserve">            1342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 xml:space="preserve">  по составляющим породам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С        50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Е        92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Б       555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ОС      325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ОЛС     312</w:t>
      </w: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ИВД       8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F54478" w:rsidP="00AB230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69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</w:p>
    <w:p w:rsidR="00F54478" w:rsidRPr="00BB7A89" w:rsidRDefault="005664B4" w:rsidP="00F54478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F54478" w:rsidRPr="00BB7A89">
        <w:rPr>
          <w:rFonts w:ascii="Courier New" w:hAnsi="Courier New" w:cs="Courier New"/>
          <w:sz w:val="16"/>
          <w:szCs w:val="16"/>
        </w:rPr>
        <w:t>О т м е т к а   о б   и з м е н е н и я х   п о с л е   л е с о у с т р о й с т в а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r w:rsidRPr="00BB7A89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54478" w:rsidRPr="00BB7A89" w:rsidRDefault="00F54478" w:rsidP="00F54478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F54478" w:rsidRPr="00BB7A89" w:rsidSect="00BB7A89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B4" w:rsidRDefault="000C64B4" w:rsidP="00BB7A89">
      <w:pPr>
        <w:spacing w:after="0" w:line="240" w:lineRule="auto"/>
      </w:pPr>
      <w:r>
        <w:separator/>
      </w:r>
    </w:p>
  </w:endnote>
  <w:endnote w:type="continuationSeparator" w:id="0">
    <w:p w:rsidR="000C64B4" w:rsidRDefault="000C64B4" w:rsidP="00BB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B4" w:rsidRDefault="000C64B4" w:rsidP="00BB7A89">
      <w:pPr>
        <w:spacing w:after="0" w:line="240" w:lineRule="auto"/>
      </w:pPr>
      <w:r>
        <w:separator/>
      </w:r>
    </w:p>
  </w:footnote>
  <w:footnote w:type="continuationSeparator" w:id="0">
    <w:p w:rsidR="000C64B4" w:rsidRDefault="000C64B4" w:rsidP="00BB7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10"/>
    <w:rsid w:val="000C64B4"/>
    <w:rsid w:val="000F3640"/>
    <w:rsid w:val="00270F48"/>
    <w:rsid w:val="002E1263"/>
    <w:rsid w:val="003F0A1A"/>
    <w:rsid w:val="0040505F"/>
    <w:rsid w:val="00407DA5"/>
    <w:rsid w:val="004A6B4A"/>
    <w:rsid w:val="004B26D2"/>
    <w:rsid w:val="004B739D"/>
    <w:rsid w:val="005228A8"/>
    <w:rsid w:val="005664B4"/>
    <w:rsid w:val="005F6E10"/>
    <w:rsid w:val="00694EC5"/>
    <w:rsid w:val="006B75F9"/>
    <w:rsid w:val="007431AC"/>
    <w:rsid w:val="008D7CB0"/>
    <w:rsid w:val="00AB230B"/>
    <w:rsid w:val="00B076B4"/>
    <w:rsid w:val="00B93A94"/>
    <w:rsid w:val="00BB7A89"/>
    <w:rsid w:val="00BD5C29"/>
    <w:rsid w:val="00D8525C"/>
    <w:rsid w:val="00DA6A46"/>
    <w:rsid w:val="00DD4CDC"/>
    <w:rsid w:val="00F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461045-BAE4-438D-A03C-8574EB91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833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E833FB"/>
    <w:rPr>
      <w:rFonts w:ascii="Consolas" w:hAnsi="Consolas" w:cs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BB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7A89"/>
  </w:style>
  <w:style w:type="paragraph" w:styleId="a7">
    <w:name w:val="footer"/>
    <w:basedOn w:val="a"/>
    <w:link w:val="a8"/>
    <w:uiPriority w:val="99"/>
    <w:unhideWhenUsed/>
    <w:rsid w:val="00BB7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7A89"/>
  </w:style>
  <w:style w:type="paragraph" w:styleId="a9">
    <w:name w:val="Balloon Text"/>
    <w:basedOn w:val="a"/>
    <w:link w:val="aa"/>
    <w:uiPriority w:val="99"/>
    <w:semiHidden/>
    <w:unhideWhenUsed/>
    <w:rsid w:val="00566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66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40;&#1041;&#1054;&#1058;&#1040;\&#1048;&#1042;&#1040;&#1053;&#1054;&#1042;&#1054;\00026.11.2016\23\&#1058;&#1072;&#1082;&#1089;.23_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3C91-8042-43EA-B9F8-1BB6D0C5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Такс.23_2.dot</Template>
  <TotalTime>0</TotalTime>
  <Pages>1</Pages>
  <Words>41485</Words>
  <Characters>236465</Characters>
  <Application>Microsoft Office Word</Application>
  <DocSecurity>0</DocSecurity>
  <Lines>1970</Lines>
  <Paragraphs>554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277396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2016-11-29T11:57:00Z</cp:lastPrinted>
  <dcterms:created xsi:type="dcterms:W3CDTF">2024-10-19T13:57:00Z</dcterms:created>
  <dcterms:modified xsi:type="dcterms:W3CDTF">2024-10-19T13:57:00Z</dcterms:modified>
</cp:coreProperties>
</file>