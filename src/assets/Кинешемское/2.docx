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6F3C62" w:rsidRPr="00A24D4C" w:rsidRDefault="006F3C62" w:rsidP="006F3C62">
      <w:pPr>
        <w:pStyle w:val="a3"/>
        <w:jc w:val="center"/>
        <w:rPr>
          <w:rFonts w:ascii="Times New Roman" w:hAnsi="Times New Roman"/>
          <w:sz w:val="28"/>
          <w:szCs w:val="24"/>
        </w:rPr>
      </w:pPr>
      <w:r w:rsidRPr="00A24D4C">
        <w:rPr>
          <w:rFonts w:ascii="Times New Roman" w:hAnsi="Times New Roman"/>
          <w:sz w:val="28"/>
          <w:szCs w:val="24"/>
        </w:rPr>
        <w:t>Общество с ограниченной ответственностью</w:t>
      </w:r>
    </w:p>
    <w:p w:rsidR="006F3C62" w:rsidRPr="00A24D4C" w:rsidRDefault="006F3C62" w:rsidP="006F3C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A24D4C">
        <w:rPr>
          <w:rFonts w:ascii="Times New Roman" w:hAnsi="Times New Roman"/>
          <w:sz w:val="28"/>
          <w:szCs w:val="24"/>
        </w:rPr>
        <w:t>«Лесопроектное бюро»</w:t>
      </w:r>
    </w:p>
    <w:p w:rsidR="006F3C62" w:rsidRPr="00A24D4C" w:rsidRDefault="006F3C62" w:rsidP="006F3C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F3C62" w:rsidRPr="00A24D4C" w:rsidRDefault="006F3C62" w:rsidP="006F3C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F3C62" w:rsidRPr="00A24D4C" w:rsidRDefault="006F3C62" w:rsidP="006F3C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6BEBB7E" wp14:editId="2E2B90D7">
            <wp:extent cx="1171575" cy="962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C62" w:rsidRPr="00A24D4C" w:rsidRDefault="006F3C62" w:rsidP="006F3C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F3C62" w:rsidRPr="00A24D4C" w:rsidRDefault="006F3C62" w:rsidP="006F3C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F3C62" w:rsidRPr="00A24D4C" w:rsidRDefault="006F3C62" w:rsidP="006F3C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F3C62" w:rsidRPr="00A24D4C" w:rsidRDefault="006F3C62" w:rsidP="006F3C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F3C62" w:rsidRPr="00A24D4C" w:rsidRDefault="006F3C62" w:rsidP="006F3C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F3C62" w:rsidRPr="00A24D4C" w:rsidRDefault="006F3C62" w:rsidP="006F3C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F3C62" w:rsidRPr="00A24D4C" w:rsidRDefault="006F3C62" w:rsidP="006F3C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4"/>
        </w:rPr>
      </w:pPr>
    </w:p>
    <w:p w:rsidR="006F3C62" w:rsidRPr="00A24D4C" w:rsidRDefault="006F3C62" w:rsidP="006F3C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4"/>
        </w:rPr>
      </w:pPr>
      <w:r w:rsidRPr="00A24D4C">
        <w:rPr>
          <w:rFonts w:ascii="Times New Roman" w:hAnsi="Times New Roman"/>
          <w:bCs/>
          <w:sz w:val="28"/>
          <w:szCs w:val="24"/>
        </w:rPr>
        <w:t>ТАКСАЦИОННОЕ ОПИСАНИЕ</w:t>
      </w:r>
    </w:p>
    <w:p w:rsidR="006F3C62" w:rsidRPr="00A24D4C" w:rsidRDefault="006F3C62" w:rsidP="006F3C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Жуковского</w:t>
      </w:r>
      <w:r w:rsidRPr="00A24D4C">
        <w:rPr>
          <w:rFonts w:ascii="Times New Roman" w:hAnsi="Times New Roman"/>
          <w:bCs/>
          <w:sz w:val="28"/>
          <w:szCs w:val="24"/>
        </w:rPr>
        <w:t xml:space="preserve"> участко</w:t>
      </w:r>
      <w:r>
        <w:rPr>
          <w:rFonts w:ascii="Times New Roman" w:hAnsi="Times New Roman"/>
          <w:bCs/>
          <w:sz w:val="28"/>
          <w:szCs w:val="24"/>
        </w:rPr>
        <w:t>вого лесничества (квартала 1-66</w:t>
      </w:r>
      <w:r w:rsidRPr="00A24D4C">
        <w:rPr>
          <w:rFonts w:ascii="Times New Roman" w:hAnsi="Times New Roman"/>
          <w:bCs/>
          <w:sz w:val="28"/>
          <w:szCs w:val="24"/>
        </w:rPr>
        <w:t xml:space="preserve">) </w:t>
      </w:r>
    </w:p>
    <w:p w:rsidR="006F3C62" w:rsidRPr="00A24D4C" w:rsidRDefault="006F3C62" w:rsidP="006F3C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4"/>
        </w:rPr>
      </w:pPr>
      <w:r w:rsidRPr="00A24D4C">
        <w:rPr>
          <w:rFonts w:ascii="Times New Roman" w:hAnsi="Times New Roman"/>
          <w:bCs/>
          <w:sz w:val="28"/>
          <w:szCs w:val="24"/>
        </w:rPr>
        <w:t>Кинешемского лесничества Ивановской области</w:t>
      </w:r>
    </w:p>
    <w:p w:rsidR="006F3C62" w:rsidRPr="00A24D4C" w:rsidRDefault="006F3C62" w:rsidP="006F3C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6F3C62" w:rsidRPr="00A24D4C" w:rsidRDefault="006F3C62" w:rsidP="006F3C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F3C62" w:rsidRPr="00A24D4C" w:rsidRDefault="006F3C62" w:rsidP="006F3C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10031" w:type="pct"/>
        <w:tblLook w:val="00A0" w:firstRow="1" w:lastRow="0" w:firstColumn="1" w:lastColumn="0" w:noHBand="0" w:noVBand="0"/>
      </w:tblPr>
      <w:tblGrid>
        <w:gridCol w:w="5314"/>
        <w:gridCol w:w="5315"/>
        <w:gridCol w:w="5315"/>
        <w:gridCol w:w="5735"/>
        <w:gridCol w:w="6250"/>
        <w:gridCol w:w="3859"/>
      </w:tblGrid>
      <w:tr w:rsidR="006F3C62" w:rsidRPr="00A24D4C" w:rsidTr="00281BF2">
        <w:tc>
          <w:tcPr>
            <w:tcW w:w="836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Генеральный директор</w:t>
            </w:r>
          </w:p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Главный инженер</w:t>
            </w:r>
          </w:p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6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6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О.В.Шевцов </w:t>
            </w:r>
          </w:p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А.В.Кобяков</w:t>
            </w:r>
          </w:p>
        </w:tc>
        <w:tc>
          <w:tcPr>
            <w:tcW w:w="902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3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F3C62" w:rsidRPr="00A24D4C" w:rsidRDefault="006F3C62" w:rsidP="006F3C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F3C62" w:rsidRPr="00A24D4C" w:rsidRDefault="006F3C62" w:rsidP="006F3C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F3C62" w:rsidRPr="00A24D4C" w:rsidRDefault="006F3C62" w:rsidP="006F3C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F3C62" w:rsidRPr="00A24D4C" w:rsidRDefault="006F3C62" w:rsidP="006F3C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  <w:sectPr w:rsidR="006F3C62" w:rsidRPr="00A24D4C">
          <w:pgSz w:w="16867" w:h="11926" w:orient="landscape"/>
          <w:pgMar w:top="1276" w:right="565" w:bottom="1276" w:left="565" w:header="720" w:footer="720" w:gutter="0"/>
          <w:pgNumType w:start="1"/>
          <w:cols w:space="720"/>
        </w:sectPr>
      </w:pPr>
      <w:r>
        <w:rPr>
          <w:rFonts w:ascii="Times New Roman" w:hAnsi="Times New Roman"/>
          <w:sz w:val="24"/>
          <w:szCs w:val="24"/>
        </w:rPr>
        <w:t>Москва, 2018</w:t>
      </w:r>
    </w:p>
    <w:p w:rsidR="006F3C62" w:rsidRPr="00A24D4C" w:rsidRDefault="006F3C62" w:rsidP="006F3C62">
      <w:pPr>
        <w:spacing w:line="254" w:lineRule="auto"/>
        <w:jc w:val="center"/>
        <w:rPr>
          <w:rFonts w:ascii="Times New Roman" w:hAnsi="Times New Roman"/>
          <w:sz w:val="28"/>
          <w:szCs w:val="28"/>
        </w:rPr>
      </w:pPr>
      <w:r w:rsidRPr="00A24D4C">
        <w:rPr>
          <w:rFonts w:ascii="Times New Roman" w:hAnsi="Times New Roman"/>
          <w:sz w:val="28"/>
          <w:szCs w:val="28"/>
        </w:rPr>
        <w:lastRenderedPageBreak/>
        <w:t>СОДЕРЖАНИЕ</w:t>
      </w:r>
    </w:p>
    <w:tbl>
      <w:tblPr>
        <w:tblW w:w="4839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8"/>
        <w:gridCol w:w="1561"/>
        <w:gridCol w:w="1398"/>
        <w:gridCol w:w="1561"/>
        <w:gridCol w:w="1398"/>
        <w:gridCol w:w="1561"/>
        <w:gridCol w:w="1397"/>
        <w:gridCol w:w="1704"/>
        <w:gridCol w:w="1626"/>
        <w:gridCol w:w="1421"/>
      </w:tblGrid>
      <w:tr w:rsidR="006F3C62" w:rsidRPr="00A24D4C" w:rsidTr="00281BF2">
        <w:tc>
          <w:tcPr>
            <w:tcW w:w="465" w:type="pct"/>
            <w:hideMark/>
          </w:tcPr>
          <w:p w:rsidR="006F3C62" w:rsidRPr="00A24D4C" w:rsidRDefault="006F3C62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D4C">
              <w:rPr>
                <w:rFonts w:ascii="Times New Roman" w:hAnsi="Times New Roman"/>
                <w:sz w:val="28"/>
                <w:szCs w:val="28"/>
              </w:rPr>
              <w:t>Номер квартала</w:t>
            </w:r>
          </w:p>
        </w:tc>
        <w:tc>
          <w:tcPr>
            <w:tcW w:w="519" w:type="pct"/>
            <w:hideMark/>
          </w:tcPr>
          <w:p w:rsidR="006F3C62" w:rsidRPr="00A24D4C" w:rsidRDefault="006F3C62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D4C">
              <w:rPr>
                <w:rFonts w:ascii="Times New Roman" w:hAnsi="Times New Roman"/>
                <w:sz w:val="28"/>
                <w:szCs w:val="28"/>
              </w:rPr>
              <w:t>Страница</w:t>
            </w:r>
          </w:p>
        </w:tc>
        <w:tc>
          <w:tcPr>
            <w:tcW w:w="465" w:type="pct"/>
            <w:hideMark/>
          </w:tcPr>
          <w:p w:rsidR="006F3C62" w:rsidRPr="00A24D4C" w:rsidRDefault="006F3C62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D4C">
              <w:rPr>
                <w:rFonts w:ascii="Times New Roman" w:hAnsi="Times New Roman"/>
                <w:sz w:val="28"/>
                <w:szCs w:val="28"/>
              </w:rPr>
              <w:t>Номер квартала</w:t>
            </w:r>
          </w:p>
        </w:tc>
        <w:tc>
          <w:tcPr>
            <w:tcW w:w="519" w:type="pct"/>
            <w:hideMark/>
          </w:tcPr>
          <w:p w:rsidR="006F3C62" w:rsidRPr="00A24D4C" w:rsidRDefault="006F3C62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D4C">
              <w:rPr>
                <w:rFonts w:ascii="Times New Roman" w:hAnsi="Times New Roman"/>
                <w:sz w:val="28"/>
                <w:szCs w:val="28"/>
              </w:rPr>
              <w:t>Страница</w:t>
            </w:r>
          </w:p>
        </w:tc>
        <w:tc>
          <w:tcPr>
            <w:tcW w:w="465" w:type="pct"/>
            <w:hideMark/>
          </w:tcPr>
          <w:p w:rsidR="006F3C62" w:rsidRPr="00A24D4C" w:rsidRDefault="006F3C62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D4C">
              <w:rPr>
                <w:rFonts w:ascii="Times New Roman" w:hAnsi="Times New Roman"/>
                <w:sz w:val="28"/>
                <w:szCs w:val="28"/>
              </w:rPr>
              <w:t>Номер квартала</w:t>
            </w:r>
          </w:p>
        </w:tc>
        <w:tc>
          <w:tcPr>
            <w:tcW w:w="519" w:type="pct"/>
            <w:hideMark/>
          </w:tcPr>
          <w:p w:rsidR="006F3C62" w:rsidRPr="00A24D4C" w:rsidRDefault="006F3C62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D4C">
              <w:rPr>
                <w:rFonts w:ascii="Times New Roman" w:hAnsi="Times New Roman"/>
                <w:sz w:val="28"/>
                <w:szCs w:val="28"/>
              </w:rPr>
              <w:t>Страница</w:t>
            </w:r>
          </w:p>
        </w:tc>
        <w:tc>
          <w:tcPr>
            <w:tcW w:w="465" w:type="pct"/>
            <w:hideMark/>
          </w:tcPr>
          <w:p w:rsidR="006F3C62" w:rsidRPr="00A24D4C" w:rsidRDefault="006F3C62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D4C">
              <w:rPr>
                <w:rFonts w:ascii="Times New Roman" w:hAnsi="Times New Roman"/>
                <w:sz w:val="28"/>
                <w:szCs w:val="28"/>
              </w:rPr>
              <w:t>Номер квартала</w:t>
            </w:r>
          </w:p>
        </w:tc>
        <w:tc>
          <w:tcPr>
            <w:tcW w:w="567" w:type="pct"/>
            <w:hideMark/>
          </w:tcPr>
          <w:p w:rsidR="006F3C62" w:rsidRPr="00A24D4C" w:rsidRDefault="006F3C62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D4C">
              <w:rPr>
                <w:rFonts w:ascii="Times New Roman" w:hAnsi="Times New Roman"/>
                <w:sz w:val="28"/>
                <w:szCs w:val="28"/>
              </w:rPr>
              <w:t>Страница</w:t>
            </w:r>
          </w:p>
        </w:tc>
        <w:tc>
          <w:tcPr>
            <w:tcW w:w="541" w:type="pct"/>
            <w:hideMark/>
          </w:tcPr>
          <w:p w:rsidR="006F3C62" w:rsidRPr="00A24D4C" w:rsidRDefault="006F3C62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D4C">
              <w:rPr>
                <w:rFonts w:ascii="Times New Roman" w:hAnsi="Times New Roman"/>
                <w:sz w:val="28"/>
                <w:szCs w:val="28"/>
              </w:rPr>
              <w:t>Номер квартала</w:t>
            </w:r>
          </w:p>
        </w:tc>
        <w:tc>
          <w:tcPr>
            <w:tcW w:w="473" w:type="pct"/>
            <w:hideMark/>
          </w:tcPr>
          <w:p w:rsidR="006F3C62" w:rsidRPr="00A24D4C" w:rsidRDefault="006F3C62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D4C">
              <w:rPr>
                <w:rFonts w:ascii="Times New Roman" w:hAnsi="Times New Roman"/>
                <w:sz w:val="28"/>
                <w:szCs w:val="28"/>
              </w:rPr>
              <w:t>Страница</w:t>
            </w:r>
          </w:p>
        </w:tc>
      </w:tr>
      <w:tr w:rsidR="007A2A5C" w:rsidRPr="00A24D4C" w:rsidTr="00281BF2"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325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53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588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A2A5C" w:rsidRPr="00A24D4C" w:rsidTr="00281BF2"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338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54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601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A2A5C" w:rsidRPr="00A24D4C" w:rsidTr="00281BF2"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348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611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A2A5C" w:rsidRPr="00A24D4C" w:rsidTr="00281BF2"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52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359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56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620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A2A5C" w:rsidRPr="00A24D4C" w:rsidTr="00281BF2"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63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373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57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636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A2A5C" w:rsidRPr="00A24D4C" w:rsidTr="00281BF2"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86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378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58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643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A2A5C" w:rsidRPr="00A24D4C" w:rsidTr="00281BF2"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96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395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59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647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A2A5C" w:rsidRPr="00A24D4C" w:rsidTr="00281BF2"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405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655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A2A5C" w:rsidRPr="00A24D4C" w:rsidTr="00281BF2"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126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413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61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663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A2A5C" w:rsidRPr="00A24D4C" w:rsidTr="00281BF2"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138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36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418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62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670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A2A5C" w:rsidRPr="00A24D4C" w:rsidTr="00281BF2"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146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37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428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63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683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A2A5C" w:rsidRPr="00A24D4C" w:rsidTr="00281BF2"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155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38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436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64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690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A2A5C" w:rsidRPr="00A24D4C" w:rsidTr="00281BF2"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170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452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65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697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A2A5C" w:rsidRPr="00A24D4C" w:rsidTr="00281BF2"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181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474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66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705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A2A5C" w:rsidRPr="00A24D4C" w:rsidTr="00281BF2"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41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491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A2A5C" w:rsidRPr="00A24D4C" w:rsidTr="00281BF2"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204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498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A2A5C" w:rsidRPr="00A24D4C" w:rsidTr="00281BF2"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214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43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506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A2A5C" w:rsidRPr="00A24D4C" w:rsidTr="00281BF2"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227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44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512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A2A5C" w:rsidRPr="00A24D4C" w:rsidTr="00281BF2"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242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517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A2A5C" w:rsidRPr="00A24D4C" w:rsidTr="00281BF2"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254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46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528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A2A5C" w:rsidRPr="00A24D4C" w:rsidTr="00281BF2"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264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47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536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A2A5C" w:rsidRPr="00A24D4C" w:rsidTr="00281BF2"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274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48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544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A2A5C" w:rsidRPr="00A24D4C" w:rsidTr="00281BF2"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292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49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556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A2A5C" w:rsidRPr="00A24D4C" w:rsidTr="00281BF2"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563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A2A5C" w:rsidRPr="00A24D4C" w:rsidTr="00281BF2"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306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51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572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A2A5C" w:rsidRPr="00A24D4C" w:rsidTr="00281BF2"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316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52</w:t>
            </w: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581</w:t>
            </w: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9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5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7A2A5C" w:rsidRPr="00A24D4C" w:rsidRDefault="007A2A5C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F3C62" w:rsidRPr="00A24D4C" w:rsidRDefault="006F3C62" w:rsidP="006F3C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3C62" w:rsidRPr="00A24D4C" w:rsidRDefault="006F3C62" w:rsidP="006F3C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5629"/>
        <w:gridCol w:w="6095"/>
        <w:gridCol w:w="3801"/>
      </w:tblGrid>
      <w:tr w:rsidR="006F3C62" w:rsidRPr="00A24D4C" w:rsidTr="00281BF2">
        <w:tc>
          <w:tcPr>
            <w:tcW w:w="1813" w:type="pct"/>
            <w:vAlign w:val="center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pct"/>
            <w:vAlign w:val="center"/>
          </w:tcPr>
          <w:p w:rsidR="006F3C62" w:rsidRPr="00A24D4C" w:rsidRDefault="003736E8" w:rsidP="00373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224" w:type="pct"/>
            <w:vAlign w:val="center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F3C62" w:rsidRPr="00A24D4C" w:rsidRDefault="006F3C62" w:rsidP="006F3C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24D4C">
        <w:rPr>
          <w:rFonts w:ascii="Times New Roman" w:hAnsi="Times New Roman"/>
          <w:sz w:val="24"/>
          <w:szCs w:val="24"/>
        </w:rPr>
        <w:br w:type="page"/>
      </w:r>
      <w:r w:rsidRPr="00A24D4C">
        <w:rPr>
          <w:rFonts w:ascii="Times New Roman" w:hAnsi="Times New Roman"/>
          <w:b/>
          <w:sz w:val="24"/>
          <w:szCs w:val="24"/>
        </w:rPr>
        <w:lastRenderedPageBreak/>
        <w:t>УСЛОВНЫЕ ОБОЗНАЧЕНИЯ, ВСТРЕЧАЮЩИЕСЯ В ТАКСАЦИОННОМ ОПИСАНИИ</w:t>
      </w:r>
    </w:p>
    <w:p w:rsidR="006F3C62" w:rsidRPr="00A24D4C" w:rsidRDefault="006F3C62" w:rsidP="006F3C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6F3C62" w:rsidRPr="00A24D4C" w:rsidRDefault="006F3C62" w:rsidP="006F3C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966"/>
        <w:gridCol w:w="335"/>
        <w:gridCol w:w="4350"/>
        <w:gridCol w:w="1006"/>
        <w:gridCol w:w="335"/>
        <w:gridCol w:w="4186"/>
        <w:gridCol w:w="503"/>
        <w:gridCol w:w="335"/>
        <w:gridCol w:w="3509"/>
      </w:tblGrid>
      <w:tr w:rsidR="006F3C62" w:rsidRPr="00A24D4C" w:rsidTr="00281BF2">
        <w:tc>
          <w:tcPr>
            <w:tcW w:w="1820" w:type="pct"/>
            <w:gridSpan w:val="3"/>
            <w:hideMark/>
          </w:tcPr>
          <w:p w:rsidR="006F3C62" w:rsidRPr="00A24D4C" w:rsidRDefault="006F3C62" w:rsidP="00281BF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24D4C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Лесообразующие породы                                                </w:t>
            </w:r>
          </w:p>
        </w:tc>
        <w:tc>
          <w:tcPr>
            <w:tcW w:w="1780" w:type="pct"/>
            <w:gridSpan w:val="3"/>
            <w:hideMark/>
          </w:tcPr>
          <w:p w:rsidR="006F3C62" w:rsidRPr="00A24D4C" w:rsidRDefault="006F3C62" w:rsidP="00281BF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24D4C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Pr="00A24D4C">
              <w:rPr>
                <w:rFonts w:ascii="Times New Roman" w:hAnsi="Times New Roman"/>
                <w:b/>
                <w:i/>
                <w:sz w:val="24"/>
                <w:szCs w:val="24"/>
              </w:rPr>
              <w:t>Подлесочные породы</w:t>
            </w:r>
          </w:p>
        </w:tc>
        <w:tc>
          <w:tcPr>
            <w:tcW w:w="1400" w:type="pct"/>
            <w:gridSpan w:val="3"/>
            <w:hideMark/>
          </w:tcPr>
          <w:p w:rsidR="006F3C62" w:rsidRPr="00A24D4C" w:rsidRDefault="006F3C62" w:rsidP="00281BF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24D4C">
              <w:rPr>
                <w:rFonts w:ascii="Times New Roman" w:hAnsi="Times New Roman"/>
                <w:b/>
                <w:i/>
                <w:sz w:val="24"/>
                <w:szCs w:val="24"/>
              </w:rPr>
              <w:t>Группы возраста</w:t>
            </w:r>
          </w:p>
        </w:tc>
      </w:tr>
      <w:tr w:rsidR="006F3C62" w:rsidRPr="00A24D4C" w:rsidTr="00281BF2">
        <w:tc>
          <w:tcPr>
            <w:tcW w:w="1820" w:type="pct"/>
            <w:gridSpan w:val="3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80" w:type="pct"/>
            <w:gridSpan w:val="3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0" w:type="pct"/>
            <w:gridSpan w:val="3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C62" w:rsidRPr="00A24D4C" w:rsidTr="00281BF2">
        <w:tc>
          <w:tcPr>
            <w:tcW w:w="31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Сосна</w:t>
            </w:r>
          </w:p>
        </w:tc>
        <w:tc>
          <w:tcPr>
            <w:tcW w:w="324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АРЧ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4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Арония черноплодная</w:t>
            </w:r>
          </w:p>
        </w:tc>
        <w:tc>
          <w:tcPr>
            <w:tcW w:w="162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0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молодняки</w:t>
            </w:r>
          </w:p>
        </w:tc>
      </w:tr>
      <w:tr w:rsidR="006F3C62" w:rsidRPr="00A24D4C" w:rsidTr="00281BF2">
        <w:tc>
          <w:tcPr>
            <w:tcW w:w="31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Е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Ель</w:t>
            </w:r>
          </w:p>
        </w:tc>
        <w:tc>
          <w:tcPr>
            <w:tcW w:w="324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АЖ  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4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 Акация желтая</w:t>
            </w:r>
          </w:p>
        </w:tc>
        <w:tc>
          <w:tcPr>
            <w:tcW w:w="162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0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средневозрастные</w:t>
            </w:r>
          </w:p>
        </w:tc>
      </w:tr>
      <w:tr w:rsidR="006F3C62" w:rsidRPr="00A24D4C" w:rsidTr="00281BF2">
        <w:tc>
          <w:tcPr>
            <w:tcW w:w="31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Ек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Ель колючая</w:t>
            </w:r>
          </w:p>
        </w:tc>
        <w:tc>
          <w:tcPr>
            <w:tcW w:w="324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БРК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4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  Бересклет</w:t>
            </w:r>
          </w:p>
        </w:tc>
        <w:tc>
          <w:tcPr>
            <w:tcW w:w="162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0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приспевающие</w:t>
            </w:r>
          </w:p>
        </w:tc>
      </w:tr>
      <w:tr w:rsidR="006F3C62" w:rsidRPr="00A24D4C" w:rsidTr="00281BF2">
        <w:tc>
          <w:tcPr>
            <w:tcW w:w="31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Л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Лиственница</w:t>
            </w:r>
          </w:p>
        </w:tc>
        <w:tc>
          <w:tcPr>
            <w:tcW w:w="324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БОЯ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4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  Боярышник</w:t>
            </w:r>
          </w:p>
        </w:tc>
        <w:tc>
          <w:tcPr>
            <w:tcW w:w="162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0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спелые и перестойные</w:t>
            </w:r>
          </w:p>
        </w:tc>
      </w:tr>
      <w:tr w:rsidR="006F3C62" w:rsidRPr="00A24D4C" w:rsidTr="00281BF2">
        <w:tc>
          <w:tcPr>
            <w:tcW w:w="31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К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Кедр</w:t>
            </w:r>
          </w:p>
        </w:tc>
        <w:tc>
          <w:tcPr>
            <w:tcW w:w="324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БЗН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4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  Бузина </w:t>
            </w:r>
          </w:p>
        </w:tc>
        <w:tc>
          <w:tcPr>
            <w:tcW w:w="162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C62" w:rsidRPr="00A24D4C" w:rsidTr="00281BF2">
        <w:tc>
          <w:tcPr>
            <w:tcW w:w="31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П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Пихта</w:t>
            </w:r>
          </w:p>
        </w:tc>
        <w:tc>
          <w:tcPr>
            <w:tcW w:w="324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Ж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4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  Жимолость</w:t>
            </w:r>
          </w:p>
        </w:tc>
        <w:tc>
          <w:tcPr>
            <w:tcW w:w="162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C62" w:rsidRPr="00A24D4C" w:rsidTr="00281BF2">
        <w:tc>
          <w:tcPr>
            <w:tcW w:w="31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Пс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Пихта сибирская</w:t>
            </w:r>
          </w:p>
        </w:tc>
        <w:tc>
          <w:tcPr>
            <w:tcW w:w="324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ИР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4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  Ирга</w:t>
            </w:r>
          </w:p>
        </w:tc>
        <w:tc>
          <w:tcPr>
            <w:tcW w:w="162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C62" w:rsidRPr="00A24D4C" w:rsidTr="00281BF2">
        <w:tc>
          <w:tcPr>
            <w:tcW w:w="31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ТУЗ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Туя западная</w:t>
            </w:r>
          </w:p>
        </w:tc>
        <w:tc>
          <w:tcPr>
            <w:tcW w:w="324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ИВК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4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  Ива кустарниковая</w:t>
            </w:r>
          </w:p>
        </w:tc>
        <w:tc>
          <w:tcPr>
            <w:tcW w:w="162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C62" w:rsidRPr="00A24D4C" w:rsidTr="00281BF2">
        <w:trPr>
          <w:trHeight w:val="228"/>
        </w:trPr>
        <w:tc>
          <w:tcPr>
            <w:tcW w:w="31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Д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Дуб высокоствольный</w:t>
            </w:r>
          </w:p>
        </w:tc>
        <w:tc>
          <w:tcPr>
            <w:tcW w:w="324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КЛТ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4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  Клен татарский</w:t>
            </w:r>
          </w:p>
        </w:tc>
        <w:tc>
          <w:tcPr>
            <w:tcW w:w="162" w:type="pct"/>
            <w:vMerge w:val="restar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  <w:vMerge w:val="restar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pct"/>
            <w:vMerge w:val="restar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C62" w:rsidRPr="00A24D4C" w:rsidTr="00281BF2">
        <w:trPr>
          <w:trHeight w:val="257"/>
        </w:trPr>
        <w:tc>
          <w:tcPr>
            <w:tcW w:w="31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Дн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Дуб низкоствольный</w:t>
            </w:r>
          </w:p>
        </w:tc>
        <w:tc>
          <w:tcPr>
            <w:tcW w:w="324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КНА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4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  Калина</w:t>
            </w:r>
          </w:p>
        </w:tc>
        <w:tc>
          <w:tcPr>
            <w:tcW w:w="162" w:type="pct"/>
            <w:vMerge/>
            <w:vAlign w:val="center"/>
            <w:hideMark/>
          </w:tcPr>
          <w:p w:rsidR="006F3C62" w:rsidRPr="00A24D4C" w:rsidRDefault="006F3C62" w:rsidP="00281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  <w:vMerge/>
            <w:vAlign w:val="center"/>
            <w:hideMark/>
          </w:tcPr>
          <w:p w:rsidR="006F3C62" w:rsidRPr="00A24D4C" w:rsidRDefault="006F3C62" w:rsidP="00281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pct"/>
            <w:vMerge/>
            <w:vAlign w:val="center"/>
            <w:hideMark/>
          </w:tcPr>
          <w:p w:rsidR="006F3C62" w:rsidRPr="00A24D4C" w:rsidRDefault="006F3C62" w:rsidP="00281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C62" w:rsidRPr="00A24D4C" w:rsidTr="00281BF2">
        <w:tc>
          <w:tcPr>
            <w:tcW w:w="31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КЛО</w:t>
            </w:r>
          </w:p>
        </w:tc>
        <w:tc>
          <w:tcPr>
            <w:tcW w:w="108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Клен  остролистный</w:t>
            </w:r>
          </w:p>
        </w:tc>
        <w:tc>
          <w:tcPr>
            <w:tcW w:w="324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КРЛ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4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  Крушина ломкая</w:t>
            </w:r>
          </w:p>
        </w:tc>
        <w:tc>
          <w:tcPr>
            <w:tcW w:w="162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C62" w:rsidRPr="00A24D4C" w:rsidTr="00281BF2">
        <w:tc>
          <w:tcPr>
            <w:tcW w:w="31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КЛ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Клен</w:t>
            </w:r>
          </w:p>
        </w:tc>
        <w:tc>
          <w:tcPr>
            <w:tcW w:w="324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ЛЩ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4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  Лещина</w:t>
            </w:r>
          </w:p>
        </w:tc>
        <w:tc>
          <w:tcPr>
            <w:tcW w:w="162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C62" w:rsidRPr="00A24D4C" w:rsidTr="00281BF2">
        <w:tc>
          <w:tcPr>
            <w:tcW w:w="31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КЛП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Клен полевой</w:t>
            </w:r>
          </w:p>
        </w:tc>
        <w:tc>
          <w:tcPr>
            <w:tcW w:w="324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МЛ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4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  Малина</w:t>
            </w:r>
          </w:p>
        </w:tc>
        <w:tc>
          <w:tcPr>
            <w:tcW w:w="162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C62" w:rsidRPr="00A24D4C" w:rsidTr="00281BF2">
        <w:tc>
          <w:tcPr>
            <w:tcW w:w="31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КЛГ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Клен гиннала</w:t>
            </w:r>
          </w:p>
        </w:tc>
        <w:tc>
          <w:tcPr>
            <w:tcW w:w="324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МЖ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4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  Можжевельник</w:t>
            </w:r>
          </w:p>
        </w:tc>
        <w:tc>
          <w:tcPr>
            <w:tcW w:w="162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C62" w:rsidRPr="00A24D4C" w:rsidTr="00281BF2">
        <w:tc>
          <w:tcPr>
            <w:tcW w:w="31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  <w:tc>
          <w:tcPr>
            <w:tcW w:w="108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Ясень</w:t>
            </w:r>
          </w:p>
        </w:tc>
        <w:tc>
          <w:tcPr>
            <w:tcW w:w="324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Р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4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  Рябина</w:t>
            </w:r>
          </w:p>
        </w:tc>
        <w:tc>
          <w:tcPr>
            <w:tcW w:w="162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pct"/>
            <w:vMerge w:val="restar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C62" w:rsidRPr="00A24D4C" w:rsidTr="00281BF2">
        <w:trPr>
          <w:trHeight w:val="299"/>
        </w:trPr>
        <w:tc>
          <w:tcPr>
            <w:tcW w:w="31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Вяз</w:t>
            </w:r>
          </w:p>
        </w:tc>
        <w:tc>
          <w:tcPr>
            <w:tcW w:w="324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СМР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4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  Смородина</w:t>
            </w:r>
          </w:p>
        </w:tc>
        <w:tc>
          <w:tcPr>
            <w:tcW w:w="162" w:type="pct"/>
            <w:vMerge w:val="restar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  <w:vMerge w:val="restar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pct"/>
            <w:vMerge/>
            <w:vAlign w:val="center"/>
            <w:hideMark/>
          </w:tcPr>
          <w:p w:rsidR="006F3C62" w:rsidRPr="00A24D4C" w:rsidRDefault="006F3C62" w:rsidP="00281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C62" w:rsidRPr="00A24D4C" w:rsidTr="00281BF2">
        <w:trPr>
          <w:trHeight w:val="271"/>
        </w:trPr>
        <w:tc>
          <w:tcPr>
            <w:tcW w:w="31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Б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Береза</w:t>
            </w:r>
          </w:p>
        </w:tc>
        <w:tc>
          <w:tcPr>
            <w:tcW w:w="324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СИО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4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 Сирень обыкновенная</w:t>
            </w:r>
          </w:p>
        </w:tc>
        <w:tc>
          <w:tcPr>
            <w:tcW w:w="162" w:type="pct"/>
            <w:vMerge/>
            <w:vAlign w:val="center"/>
            <w:hideMark/>
          </w:tcPr>
          <w:p w:rsidR="006F3C62" w:rsidRPr="00A24D4C" w:rsidRDefault="006F3C62" w:rsidP="00281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  <w:vMerge/>
            <w:vAlign w:val="center"/>
            <w:hideMark/>
          </w:tcPr>
          <w:p w:rsidR="006F3C62" w:rsidRPr="00A24D4C" w:rsidRDefault="006F3C62" w:rsidP="00281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pct"/>
            <w:vMerge/>
            <w:vAlign w:val="center"/>
            <w:hideMark/>
          </w:tcPr>
          <w:p w:rsidR="006F3C62" w:rsidRPr="00A24D4C" w:rsidRDefault="006F3C62" w:rsidP="00281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C62" w:rsidRPr="00A24D4C" w:rsidTr="00281BF2">
        <w:tc>
          <w:tcPr>
            <w:tcW w:w="31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Ос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Осина</w:t>
            </w:r>
          </w:p>
        </w:tc>
        <w:tc>
          <w:tcPr>
            <w:tcW w:w="324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СПР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4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 Спирея</w:t>
            </w:r>
          </w:p>
        </w:tc>
        <w:tc>
          <w:tcPr>
            <w:tcW w:w="162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C62" w:rsidRPr="00A24D4C" w:rsidTr="00281BF2">
        <w:tc>
          <w:tcPr>
            <w:tcW w:w="31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Т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Тополь</w:t>
            </w:r>
          </w:p>
        </w:tc>
        <w:tc>
          <w:tcPr>
            <w:tcW w:w="324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СВД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4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 Свидина</w:t>
            </w:r>
          </w:p>
        </w:tc>
        <w:tc>
          <w:tcPr>
            <w:tcW w:w="162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C62" w:rsidRPr="00A24D4C" w:rsidTr="00281BF2">
        <w:tc>
          <w:tcPr>
            <w:tcW w:w="31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ТК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Тополь канадский</w:t>
            </w:r>
          </w:p>
        </w:tc>
        <w:tc>
          <w:tcPr>
            <w:tcW w:w="324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ППК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4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Пузыреплодник калинолистный</w:t>
            </w:r>
          </w:p>
        </w:tc>
        <w:tc>
          <w:tcPr>
            <w:tcW w:w="162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C62" w:rsidRPr="00A24D4C" w:rsidTr="00281BF2">
        <w:tc>
          <w:tcPr>
            <w:tcW w:w="31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ОЛЧ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Ольха черная</w:t>
            </w:r>
          </w:p>
        </w:tc>
        <w:tc>
          <w:tcPr>
            <w:tcW w:w="324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ЧР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4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  Черемуха</w:t>
            </w:r>
          </w:p>
        </w:tc>
        <w:tc>
          <w:tcPr>
            <w:tcW w:w="162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C62" w:rsidRPr="00A24D4C" w:rsidTr="00281BF2">
        <w:tc>
          <w:tcPr>
            <w:tcW w:w="31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ОЛС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Ольха серая</w:t>
            </w:r>
          </w:p>
        </w:tc>
        <w:tc>
          <w:tcPr>
            <w:tcW w:w="324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ШП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4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  Шиповник</w:t>
            </w:r>
          </w:p>
        </w:tc>
        <w:tc>
          <w:tcPr>
            <w:tcW w:w="162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C62" w:rsidRPr="00A24D4C" w:rsidTr="00281BF2">
        <w:tc>
          <w:tcPr>
            <w:tcW w:w="31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ЛП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Липа</w:t>
            </w:r>
          </w:p>
        </w:tc>
        <w:tc>
          <w:tcPr>
            <w:tcW w:w="324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8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C62" w:rsidRPr="00A24D4C" w:rsidTr="00281BF2">
        <w:tc>
          <w:tcPr>
            <w:tcW w:w="31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ИВД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Ива древовидная</w:t>
            </w:r>
          </w:p>
        </w:tc>
        <w:tc>
          <w:tcPr>
            <w:tcW w:w="324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8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C62" w:rsidRPr="00A24D4C" w:rsidTr="00281BF2">
        <w:tc>
          <w:tcPr>
            <w:tcW w:w="31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КШТ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Каштан конский</w:t>
            </w:r>
          </w:p>
        </w:tc>
        <w:tc>
          <w:tcPr>
            <w:tcW w:w="324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8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C62" w:rsidRPr="00A24D4C" w:rsidTr="00281BF2">
        <w:tc>
          <w:tcPr>
            <w:tcW w:w="31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ЯБ</w:t>
            </w:r>
          </w:p>
        </w:tc>
        <w:tc>
          <w:tcPr>
            <w:tcW w:w="108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Яблоня</w:t>
            </w:r>
          </w:p>
        </w:tc>
        <w:tc>
          <w:tcPr>
            <w:tcW w:w="324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8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C62" w:rsidRPr="00A24D4C" w:rsidTr="00281BF2">
        <w:tc>
          <w:tcPr>
            <w:tcW w:w="311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1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8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F3C62" w:rsidRPr="00A24D4C" w:rsidRDefault="006F3C62" w:rsidP="006F3C62">
      <w:pPr>
        <w:spacing w:after="0"/>
        <w:rPr>
          <w:vanish/>
        </w:rPr>
      </w:pPr>
    </w:p>
    <w:tbl>
      <w:tblPr>
        <w:tblpPr w:leftFromText="180" w:rightFromText="180" w:vertAnchor="text" w:horzAnchor="margin" w:tblpY="860"/>
        <w:tblW w:w="5000" w:type="pct"/>
        <w:tblLook w:val="00A0" w:firstRow="1" w:lastRow="0" w:firstColumn="1" w:lastColumn="0" w:noHBand="0" w:noVBand="0"/>
      </w:tblPr>
      <w:tblGrid>
        <w:gridCol w:w="5629"/>
        <w:gridCol w:w="6095"/>
        <w:gridCol w:w="3801"/>
      </w:tblGrid>
      <w:tr w:rsidR="006F3C62" w:rsidRPr="00A24D4C" w:rsidTr="00281BF2">
        <w:tc>
          <w:tcPr>
            <w:tcW w:w="1813" w:type="pct"/>
            <w:vAlign w:val="center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1" w:colLast="1"/>
          </w:p>
        </w:tc>
        <w:tc>
          <w:tcPr>
            <w:tcW w:w="1963" w:type="pct"/>
            <w:vAlign w:val="center"/>
          </w:tcPr>
          <w:p w:rsidR="006F3C62" w:rsidRPr="00A24D4C" w:rsidRDefault="003736E8" w:rsidP="00373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</w:t>
            </w:r>
          </w:p>
        </w:tc>
        <w:tc>
          <w:tcPr>
            <w:tcW w:w="1224" w:type="pct"/>
            <w:vAlign w:val="center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bookmarkEnd w:id="0"/>
    </w:tbl>
    <w:p w:rsidR="006F3C62" w:rsidRPr="00A24D4C" w:rsidRDefault="006F3C62" w:rsidP="006F3C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24D4C">
        <w:rPr>
          <w:rFonts w:ascii="Times New Roman" w:hAnsi="Times New Roman"/>
          <w:b/>
          <w:sz w:val="24"/>
          <w:szCs w:val="24"/>
        </w:rPr>
        <w:br w:type="page"/>
      </w:r>
      <w:r w:rsidRPr="00A24D4C">
        <w:rPr>
          <w:rFonts w:ascii="Times New Roman" w:hAnsi="Times New Roman"/>
          <w:b/>
          <w:sz w:val="24"/>
          <w:szCs w:val="24"/>
        </w:rPr>
        <w:lastRenderedPageBreak/>
        <w:t>4.   Группы типов леса</w:t>
      </w:r>
    </w:p>
    <w:p w:rsidR="006F3C62" w:rsidRPr="00A24D4C" w:rsidRDefault="006F3C62" w:rsidP="006F3C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6F3C62" w:rsidRPr="00A24D4C" w:rsidRDefault="006F3C62" w:rsidP="006F3C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1419"/>
        <w:gridCol w:w="466"/>
        <w:gridCol w:w="6191"/>
        <w:gridCol w:w="1211"/>
        <w:gridCol w:w="484"/>
        <w:gridCol w:w="5754"/>
      </w:tblGrid>
      <w:tr w:rsidR="006F3C62" w:rsidRPr="00A24D4C" w:rsidTr="00281BF2">
        <w:tc>
          <w:tcPr>
            <w:tcW w:w="2601" w:type="pct"/>
            <w:gridSpan w:val="3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24D4C">
              <w:rPr>
                <w:rFonts w:ascii="Times New Roman" w:hAnsi="Times New Roman"/>
                <w:b/>
                <w:i/>
                <w:sz w:val="24"/>
                <w:szCs w:val="24"/>
              </w:rPr>
              <w:t>Сосновые леса</w:t>
            </w:r>
          </w:p>
        </w:tc>
        <w:tc>
          <w:tcPr>
            <w:tcW w:w="2399" w:type="pct"/>
            <w:gridSpan w:val="3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24D4C">
              <w:rPr>
                <w:rFonts w:ascii="Times New Roman" w:hAnsi="Times New Roman"/>
                <w:b/>
                <w:i/>
                <w:sz w:val="24"/>
                <w:szCs w:val="24"/>
              </w:rPr>
              <w:t>Еловые леса</w:t>
            </w:r>
          </w:p>
        </w:tc>
      </w:tr>
      <w:tr w:rsidR="006F3C62" w:rsidRPr="00A24D4C" w:rsidTr="00281BF2">
        <w:tc>
          <w:tcPr>
            <w:tcW w:w="2601" w:type="pct"/>
            <w:gridSpan w:val="3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9" w:type="pct"/>
            <w:gridSpan w:val="3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3C62" w:rsidRPr="00A24D4C" w:rsidTr="00281BF2">
        <w:tc>
          <w:tcPr>
            <w:tcW w:w="457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</w:t>
            </w:r>
            <w:r w:rsidRPr="00A24D4C">
              <w:rPr>
                <w:rFonts w:ascii="Times New Roman" w:hAnsi="Times New Roman"/>
                <w:sz w:val="24"/>
                <w:szCs w:val="24"/>
              </w:rPr>
              <w:t>Ш</w:t>
            </w:r>
          </w:p>
        </w:tc>
        <w:tc>
          <w:tcPr>
            <w:tcW w:w="150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94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сосняки  лишайниковые</w:t>
            </w:r>
          </w:p>
        </w:tc>
        <w:tc>
          <w:tcPr>
            <w:tcW w:w="390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ЕСЛЖ</w:t>
            </w:r>
          </w:p>
        </w:tc>
        <w:tc>
          <w:tcPr>
            <w:tcW w:w="156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53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ельники  сложные </w:t>
            </w:r>
          </w:p>
        </w:tc>
      </w:tr>
      <w:tr w:rsidR="006F3C62" w:rsidRPr="00A24D4C" w:rsidTr="00281BF2">
        <w:tc>
          <w:tcPr>
            <w:tcW w:w="457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СБР</w:t>
            </w:r>
          </w:p>
        </w:tc>
        <w:tc>
          <w:tcPr>
            <w:tcW w:w="150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94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сосняки  брусничные</w:t>
            </w:r>
          </w:p>
        </w:tc>
        <w:tc>
          <w:tcPr>
            <w:tcW w:w="390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ЕБР</w:t>
            </w:r>
          </w:p>
        </w:tc>
        <w:tc>
          <w:tcPr>
            <w:tcW w:w="156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53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ельники  </w:t>
            </w:r>
            <w:r>
              <w:rPr>
                <w:rFonts w:ascii="Times New Roman" w:hAnsi="Times New Roman"/>
                <w:sz w:val="24"/>
                <w:szCs w:val="24"/>
              </w:rPr>
              <w:t>брусничные</w:t>
            </w:r>
          </w:p>
        </w:tc>
      </w:tr>
      <w:tr w:rsidR="006F3C62" w:rsidRPr="00A24D4C" w:rsidTr="00281BF2">
        <w:tc>
          <w:tcPr>
            <w:tcW w:w="457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ССЛЖ</w:t>
            </w:r>
          </w:p>
        </w:tc>
        <w:tc>
          <w:tcPr>
            <w:tcW w:w="150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94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сосняки сложные</w:t>
            </w:r>
          </w:p>
        </w:tc>
        <w:tc>
          <w:tcPr>
            <w:tcW w:w="390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A24D4C">
              <w:rPr>
                <w:rFonts w:ascii="Times New Roman" w:hAnsi="Times New Roman"/>
                <w:sz w:val="24"/>
                <w:szCs w:val="24"/>
              </w:rPr>
              <w:t>Ч</w:t>
            </w:r>
          </w:p>
        </w:tc>
        <w:tc>
          <w:tcPr>
            <w:tcW w:w="156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53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A24D4C">
              <w:rPr>
                <w:rFonts w:ascii="Times New Roman" w:hAnsi="Times New Roman"/>
                <w:sz w:val="24"/>
                <w:szCs w:val="24"/>
              </w:rPr>
              <w:t>льники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черничные </w:t>
            </w:r>
          </w:p>
        </w:tc>
      </w:tr>
      <w:tr w:rsidR="006F3C62" w:rsidRPr="00A24D4C" w:rsidTr="00281BF2">
        <w:tc>
          <w:tcPr>
            <w:tcW w:w="457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</w:t>
            </w:r>
          </w:p>
        </w:tc>
        <w:tc>
          <w:tcPr>
            <w:tcW w:w="150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94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сосняки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черничные </w:t>
            </w:r>
          </w:p>
        </w:tc>
        <w:tc>
          <w:tcPr>
            <w:tcW w:w="390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ЕПРЧ</w:t>
            </w:r>
          </w:p>
        </w:tc>
        <w:tc>
          <w:tcPr>
            <w:tcW w:w="156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53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ельники приручьевые</w:t>
            </w:r>
          </w:p>
        </w:tc>
      </w:tr>
      <w:tr w:rsidR="006F3C62" w:rsidRPr="00A24D4C" w:rsidTr="00281BF2">
        <w:tc>
          <w:tcPr>
            <w:tcW w:w="457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СДМ</w:t>
            </w:r>
          </w:p>
        </w:tc>
        <w:tc>
          <w:tcPr>
            <w:tcW w:w="150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94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сосняки  </w:t>
            </w:r>
            <w:r>
              <w:rPr>
                <w:rFonts w:ascii="Times New Roman" w:hAnsi="Times New Roman"/>
                <w:sz w:val="24"/>
                <w:szCs w:val="24"/>
              </w:rPr>
              <w:t>долгомошные</w:t>
            </w:r>
          </w:p>
        </w:tc>
        <w:tc>
          <w:tcPr>
            <w:tcW w:w="390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ЕДМ</w:t>
            </w:r>
          </w:p>
        </w:tc>
        <w:tc>
          <w:tcPr>
            <w:tcW w:w="156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53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ельники долгомошные</w:t>
            </w:r>
          </w:p>
        </w:tc>
      </w:tr>
      <w:tr w:rsidR="006F3C62" w:rsidRPr="00A24D4C" w:rsidTr="00281BF2">
        <w:tc>
          <w:tcPr>
            <w:tcW w:w="457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ССФ</w:t>
            </w:r>
          </w:p>
        </w:tc>
        <w:tc>
          <w:tcPr>
            <w:tcW w:w="150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94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сосняки  сфагновые</w:t>
            </w:r>
          </w:p>
        </w:tc>
        <w:tc>
          <w:tcPr>
            <w:tcW w:w="390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3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C62" w:rsidRPr="00A24D4C" w:rsidTr="00281BF2">
        <w:tc>
          <w:tcPr>
            <w:tcW w:w="457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4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0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3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C62" w:rsidRPr="00A24D4C" w:rsidTr="00281BF2">
        <w:tc>
          <w:tcPr>
            <w:tcW w:w="2601" w:type="pct"/>
            <w:gridSpan w:val="3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9" w:type="pct"/>
            <w:gridSpan w:val="3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3C62" w:rsidRPr="00A24D4C" w:rsidTr="00281BF2">
        <w:tc>
          <w:tcPr>
            <w:tcW w:w="2601" w:type="pct"/>
            <w:gridSpan w:val="3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9" w:type="pct"/>
            <w:gridSpan w:val="3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3C62" w:rsidRPr="00A24D4C" w:rsidTr="00281BF2">
        <w:tc>
          <w:tcPr>
            <w:tcW w:w="2601" w:type="pct"/>
            <w:gridSpan w:val="3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A24D4C">
              <w:rPr>
                <w:rFonts w:ascii="Times New Roman" w:hAnsi="Times New Roman"/>
                <w:b/>
                <w:i/>
                <w:sz w:val="24"/>
                <w:szCs w:val="24"/>
              </w:rPr>
              <w:t>Дубовые леса</w:t>
            </w:r>
          </w:p>
        </w:tc>
        <w:tc>
          <w:tcPr>
            <w:tcW w:w="2399" w:type="pct"/>
            <w:gridSpan w:val="3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О</w:t>
            </w:r>
            <w:r w:rsidRPr="00A24D4C">
              <w:rPr>
                <w:rFonts w:ascii="Times New Roman" w:hAnsi="Times New Roman"/>
                <w:b/>
                <w:i/>
                <w:sz w:val="24"/>
                <w:szCs w:val="24"/>
              </w:rPr>
              <w:t>льховые леса</w:t>
            </w:r>
          </w:p>
        </w:tc>
      </w:tr>
      <w:tr w:rsidR="006F3C62" w:rsidRPr="00A24D4C" w:rsidTr="00281BF2">
        <w:tc>
          <w:tcPr>
            <w:tcW w:w="457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4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0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3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C62" w:rsidRPr="00A24D4C" w:rsidTr="00281BF2">
        <w:tc>
          <w:tcPr>
            <w:tcW w:w="457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ДП</w:t>
            </w:r>
          </w:p>
        </w:tc>
        <w:tc>
          <w:tcPr>
            <w:tcW w:w="150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94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дубняки пойменные</w:t>
            </w:r>
          </w:p>
        </w:tc>
        <w:tc>
          <w:tcPr>
            <w:tcW w:w="390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ОЛП</w:t>
            </w:r>
          </w:p>
        </w:tc>
        <w:tc>
          <w:tcPr>
            <w:tcW w:w="156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53" w:type="pct"/>
            <w:hideMark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ольшаники пойменные</w:t>
            </w:r>
          </w:p>
        </w:tc>
      </w:tr>
      <w:tr w:rsidR="006F3C62" w:rsidRPr="00A24D4C" w:rsidTr="00281BF2">
        <w:tc>
          <w:tcPr>
            <w:tcW w:w="457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4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0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3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C62" w:rsidRPr="00A24D4C" w:rsidTr="00281BF2">
        <w:tc>
          <w:tcPr>
            <w:tcW w:w="457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4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0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3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C62" w:rsidRPr="00A24D4C" w:rsidTr="00281BF2">
        <w:tc>
          <w:tcPr>
            <w:tcW w:w="457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4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0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3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C62" w:rsidRPr="00A24D4C" w:rsidTr="00281BF2">
        <w:tc>
          <w:tcPr>
            <w:tcW w:w="457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4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0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3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C62" w:rsidRPr="00A24D4C" w:rsidTr="00281BF2">
        <w:tc>
          <w:tcPr>
            <w:tcW w:w="457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4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0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3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C62" w:rsidRPr="00A24D4C" w:rsidTr="00281BF2">
        <w:tc>
          <w:tcPr>
            <w:tcW w:w="457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4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0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3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C62" w:rsidRPr="00A24D4C" w:rsidTr="00281BF2">
        <w:tc>
          <w:tcPr>
            <w:tcW w:w="457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4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0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3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C62" w:rsidRPr="00A24D4C" w:rsidTr="00281BF2">
        <w:tc>
          <w:tcPr>
            <w:tcW w:w="457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4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0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3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C62" w:rsidRPr="00A24D4C" w:rsidTr="00281BF2">
        <w:tc>
          <w:tcPr>
            <w:tcW w:w="457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4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0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3" w:type="pct"/>
          </w:tcPr>
          <w:p w:rsidR="006F3C62" w:rsidRPr="00A24D4C" w:rsidRDefault="006F3C62" w:rsidP="00281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F3C62" w:rsidRPr="00A24D4C" w:rsidRDefault="006F3C62" w:rsidP="006F3C62">
      <w:pPr>
        <w:spacing w:after="0"/>
        <w:rPr>
          <w:vanish/>
        </w:rPr>
      </w:pPr>
    </w:p>
    <w:tbl>
      <w:tblPr>
        <w:tblpPr w:leftFromText="180" w:rightFromText="180" w:vertAnchor="text" w:horzAnchor="margin" w:tblpY="1963"/>
        <w:tblW w:w="5000" w:type="pct"/>
        <w:tblLook w:val="00A0" w:firstRow="1" w:lastRow="0" w:firstColumn="1" w:lastColumn="0" w:noHBand="0" w:noVBand="0"/>
      </w:tblPr>
      <w:tblGrid>
        <w:gridCol w:w="5629"/>
        <w:gridCol w:w="6095"/>
        <w:gridCol w:w="3801"/>
      </w:tblGrid>
      <w:tr w:rsidR="006F3C62" w:rsidRPr="00A24D4C" w:rsidTr="004A06B6">
        <w:tc>
          <w:tcPr>
            <w:tcW w:w="1813" w:type="pct"/>
            <w:vAlign w:val="center"/>
          </w:tcPr>
          <w:p w:rsidR="006F3C62" w:rsidRPr="00A24D4C" w:rsidRDefault="006F3C62" w:rsidP="004A06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pct"/>
            <w:vAlign w:val="center"/>
          </w:tcPr>
          <w:p w:rsidR="006F3C62" w:rsidRPr="00A24D4C" w:rsidRDefault="004A06B6" w:rsidP="004A06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1224" w:type="pct"/>
            <w:vAlign w:val="center"/>
          </w:tcPr>
          <w:p w:rsidR="006F3C62" w:rsidRPr="00A24D4C" w:rsidRDefault="006F3C62" w:rsidP="004A06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F3C62" w:rsidRPr="00A24D4C" w:rsidRDefault="006F3C62" w:rsidP="006F3C62">
      <w:pPr>
        <w:spacing w:after="0" w:line="240" w:lineRule="auto"/>
        <w:rPr>
          <w:rFonts w:ascii="Times New Roman" w:hAnsi="Times New Roman"/>
          <w:sz w:val="24"/>
          <w:szCs w:val="24"/>
        </w:rPr>
        <w:sectPr w:rsidR="006F3C62" w:rsidRPr="00A24D4C" w:rsidSect="00767072">
          <w:pgSz w:w="16867" w:h="11926" w:orient="landscape"/>
          <w:pgMar w:top="565" w:right="565" w:bottom="565" w:left="993" w:header="720" w:footer="720" w:gutter="0"/>
          <w:cols w:space="720"/>
        </w:sectPr>
      </w:pPr>
    </w:p>
    <w:p w:rsidR="006F3C62" w:rsidRPr="004A06B6" w:rsidRDefault="004A06B6" w:rsidP="004A06B6">
      <w:pPr>
        <w:keepNext/>
        <w:jc w:val="center"/>
        <w:rPr>
          <w:rFonts w:ascii="Times New Roman" w:hAnsi="Times New Roman"/>
          <w:b/>
          <w:sz w:val="28"/>
          <w:szCs w:val="28"/>
        </w:rPr>
      </w:pPr>
      <w:r w:rsidRPr="004A06B6">
        <w:rPr>
          <w:rFonts w:ascii="Times New Roman" w:hAnsi="Times New Roman"/>
          <w:b/>
          <w:sz w:val="28"/>
          <w:szCs w:val="28"/>
        </w:rPr>
        <w:lastRenderedPageBreak/>
        <w:t>5.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6F3C62" w:rsidRPr="004A06B6">
        <w:rPr>
          <w:rFonts w:ascii="Times New Roman" w:hAnsi="Times New Roman"/>
          <w:b/>
          <w:sz w:val="28"/>
          <w:szCs w:val="28"/>
        </w:rPr>
        <w:t>Схема лесорастительных условий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30"/>
        <w:gridCol w:w="3024"/>
        <w:gridCol w:w="3243"/>
        <w:gridCol w:w="3028"/>
        <w:gridCol w:w="3028"/>
      </w:tblGrid>
      <w:tr w:rsidR="006F3C62" w:rsidRPr="00A24D4C" w:rsidTr="00281BF2">
        <w:trPr>
          <w:jc w:val="center"/>
        </w:trPr>
        <w:tc>
          <w:tcPr>
            <w:tcW w:w="987" w:type="pct"/>
            <w:hideMark/>
          </w:tcPr>
          <w:p w:rsidR="006F3C62" w:rsidRPr="00A24D4C" w:rsidRDefault="006F3C62" w:rsidP="00281BF2">
            <w:pPr>
              <w:keepNext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24D4C">
              <w:rPr>
                <w:rFonts w:ascii="Times New Roman" w:hAnsi="Times New Roman"/>
                <w:b/>
                <w:sz w:val="24"/>
                <w:szCs w:val="24"/>
              </w:rPr>
              <w:t>Изменение влажности почвы</w:t>
            </w:r>
          </w:p>
        </w:tc>
        <w:tc>
          <w:tcPr>
            <w:tcW w:w="985" w:type="pct"/>
            <w:hideMark/>
          </w:tcPr>
          <w:p w:rsidR="006F3C62" w:rsidRPr="00A24D4C" w:rsidRDefault="006F3C62" w:rsidP="00281BF2">
            <w:pPr>
              <w:keepNext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24D4C">
              <w:rPr>
                <w:rFonts w:ascii="Times New Roman" w:hAnsi="Times New Roman"/>
                <w:b/>
                <w:sz w:val="24"/>
                <w:szCs w:val="24"/>
              </w:rPr>
              <w:t>А – пески, (бедные почвы)</w:t>
            </w:r>
          </w:p>
        </w:tc>
        <w:tc>
          <w:tcPr>
            <w:tcW w:w="1056" w:type="pct"/>
            <w:hideMark/>
          </w:tcPr>
          <w:p w:rsidR="006F3C62" w:rsidRPr="00A24D4C" w:rsidRDefault="006F3C62" w:rsidP="00281BF2">
            <w:pPr>
              <w:keepNext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24D4C">
              <w:rPr>
                <w:rFonts w:ascii="Times New Roman" w:hAnsi="Times New Roman"/>
                <w:b/>
                <w:sz w:val="24"/>
                <w:szCs w:val="24"/>
              </w:rPr>
              <w:t>В – супеси легкие (относительно бедные)</w:t>
            </w:r>
          </w:p>
        </w:tc>
        <w:tc>
          <w:tcPr>
            <w:tcW w:w="986" w:type="pct"/>
            <w:hideMark/>
          </w:tcPr>
          <w:p w:rsidR="006F3C62" w:rsidRPr="00A24D4C" w:rsidRDefault="006F3C62" w:rsidP="00281BF2">
            <w:pPr>
              <w:keepNext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24D4C">
              <w:rPr>
                <w:rFonts w:ascii="Times New Roman" w:hAnsi="Times New Roman"/>
                <w:b/>
                <w:sz w:val="24"/>
                <w:szCs w:val="24"/>
              </w:rPr>
              <w:t>С – супеси (богатые почвы)</w:t>
            </w:r>
          </w:p>
        </w:tc>
        <w:tc>
          <w:tcPr>
            <w:tcW w:w="986" w:type="pct"/>
            <w:hideMark/>
          </w:tcPr>
          <w:p w:rsidR="006F3C62" w:rsidRPr="00A24D4C" w:rsidRDefault="006F3C62" w:rsidP="00281BF2">
            <w:pPr>
              <w:keepNext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24D4C">
              <w:rPr>
                <w:rFonts w:ascii="Times New Roman" w:hAnsi="Times New Roman"/>
                <w:b/>
                <w:sz w:val="24"/>
                <w:szCs w:val="24"/>
              </w:rPr>
              <w:t>D – суглинки (очень богатые почвы)</w:t>
            </w:r>
          </w:p>
        </w:tc>
      </w:tr>
      <w:tr w:rsidR="006F3C62" w:rsidRPr="00A24D4C" w:rsidTr="00281BF2">
        <w:trPr>
          <w:jc w:val="center"/>
        </w:trPr>
        <w:tc>
          <w:tcPr>
            <w:tcW w:w="987" w:type="pct"/>
            <w:hideMark/>
          </w:tcPr>
          <w:p w:rsidR="006F3C62" w:rsidRPr="00A24D4C" w:rsidRDefault="006F3C62" w:rsidP="00281BF2">
            <w:pPr>
              <w:keepNext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0 – очень сухие</w:t>
            </w:r>
          </w:p>
        </w:tc>
        <w:tc>
          <w:tcPr>
            <w:tcW w:w="985" w:type="pct"/>
          </w:tcPr>
          <w:p w:rsidR="006F3C62" w:rsidRPr="00A24D4C" w:rsidRDefault="006F3C62" w:rsidP="00281BF2">
            <w:pPr>
              <w:keepNext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6" w:type="pct"/>
          </w:tcPr>
          <w:p w:rsidR="006F3C62" w:rsidRPr="00A24D4C" w:rsidRDefault="006F3C62" w:rsidP="00281BF2">
            <w:pPr>
              <w:keepNext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6" w:type="pct"/>
          </w:tcPr>
          <w:p w:rsidR="006F3C62" w:rsidRPr="00A24D4C" w:rsidRDefault="006F3C62" w:rsidP="00281BF2">
            <w:pPr>
              <w:keepNext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6" w:type="pct"/>
            <w:hideMark/>
          </w:tcPr>
          <w:p w:rsidR="006F3C62" w:rsidRPr="00A24D4C" w:rsidRDefault="006F3C62" w:rsidP="00281BF2">
            <w:pPr>
              <w:keepNext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D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0</w:t>
            </w:r>
          </w:p>
        </w:tc>
      </w:tr>
      <w:tr w:rsidR="006F3C62" w:rsidRPr="00A24D4C" w:rsidTr="00281BF2">
        <w:trPr>
          <w:jc w:val="center"/>
        </w:trPr>
        <w:tc>
          <w:tcPr>
            <w:tcW w:w="987" w:type="pct"/>
            <w:hideMark/>
          </w:tcPr>
          <w:p w:rsidR="006F3C62" w:rsidRPr="00A24D4C" w:rsidRDefault="006F3C62" w:rsidP="00281BF2">
            <w:pPr>
              <w:keepNext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1 - сухие</w:t>
            </w:r>
          </w:p>
        </w:tc>
        <w:tc>
          <w:tcPr>
            <w:tcW w:w="985" w:type="pct"/>
            <w:hideMark/>
          </w:tcPr>
          <w:p w:rsidR="006F3C62" w:rsidRPr="00A24D4C" w:rsidRDefault="006F3C62" w:rsidP="00281BF2">
            <w:pPr>
              <w:keepNext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А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56" w:type="pct"/>
            <w:hideMark/>
          </w:tcPr>
          <w:p w:rsidR="006F3C62" w:rsidRPr="00A24D4C" w:rsidRDefault="006F3C62" w:rsidP="00281BF2">
            <w:pPr>
              <w:keepNext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В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86" w:type="pct"/>
            <w:hideMark/>
          </w:tcPr>
          <w:p w:rsidR="006F3C62" w:rsidRPr="00A24D4C" w:rsidRDefault="006F3C62" w:rsidP="00281BF2">
            <w:pPr>
              <w:keepNext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С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86" w:type="pct"/>
            <w:hideMark/>
          </w:tcPr>
          <w:p w:rsidR="006F3C62" w:rsidRPr="00A24D4C" w:rsidRDefault="006F3C62" w:rsidP="00281BF2">
            <w:pPr>
              <w:keepNext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D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</w:tr>
      <w:tr w:rsidR="006F3C62" w:rsidRPr="00A24D4C" w:rsidTr="00281BF2">
        <w:trPr>
          <w:jc w:val="center"/>
        </w:trPr>
        <w:tc>
          <w:tcPr>
            <w:tcW w:w="987" w:type="pct"/>
            <w:hideMark/>
          </w:tcPr>
          <w:p w:rsidR="006F3C62" w:rsidRPr="00A24D4C" w:rsidRDefault="006F3C62" w:rsidP="00281BF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2 - свежие</w:t>
            </w:r>
          </w:p>
        </w:tc>
        <w:tc>
          <w:tcPr>
            <w:tcW w:w="985" w:type="pct"/>
            <w:hideMark/>
          </w:tcPr>
          <w:p w:rsidR="006F3C62" w:rsidRPr="00A24D4C" w:rsidRDefault="006F3C62" w:rsidP="00281BF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А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56" w:type="pct"/>
            <w:hideMark/>
          </w:tcPr>
          <w:p w:rsidR="006F3C62" w:rsidRPr="00A24D4C" w:rsidRDefault="006F3C62" w:rsidP="00281BF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В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86" w:type="pct"/>
            <w:hideMark/>
          </w:tcPr>
          <w:p w:rsidR="006F3C62" w:rsidRPr="00A24D4C" w:rsidRDefault="006F3C62" w:rsidP="00281BF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С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86" w:type="pct"/>
            <w:hideMark/>
          </w:tcPr>
          <w:p w:rsidR="006F3C62" w:rsidRPr="00A24D4C" w:rsidRDefault="006F3C62" w:rsidP="00281BF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D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6F3C62" w:rsidRPr="00A24D4C" w:rsidTr="00281BF2">
        <w:trPr>
          <w:jc w:val="center"/>
        </w:trPr>
        <w:tc>
          <w:tcPr>
            <w:tcW w:w="987" w:type="pct"/>
            <w:hideMark/>
          </w:tcPr>
          <w:p w:rsidR="006F3C62" w:rsidRPr="00A24D4C" w:rsidRDefault="006F3C62" w:rsidP="00281BF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3 - влажные</w:t>
            </w:r>
          </w:p>
        </w:tc>
        <w:tc>
          <w:tcPr>
            <w:tcW w:w="985" w:type="pct"/>
            <w:hideMark/>
          </w:tcPr>
          <w:p w:rsidR="006F3C62" w:rsidRPr="00A24D4C" w:rsidRDefault="006F3C62" w:rsidP="00281BF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А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056" w:type="pct"/>
            <w:hideMark/>
          </w:tcPr>
          <w:p w:rsidR="006F3C62" w:rsidRPr="00A24D4C" w:rsidRDefault="006F3C62" w:rsidP="00281BF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В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86" w:type="pct"/>
            <w:hideMark/>
          </w:tcPr>
          <w:p w:rsidR="006F3C62" w:rsidRPr="00A24D4C" w:rsidRDefault="006F3C62" w:rsidP="00281BF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С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86" w:type="pct"/>
            <w:hideMark/>
          </w:tcPr>
          <w:p w:rsidR="006F3C62" w:rsidRPr="00A24D4C" w:rsidRDefault="006F3C62" w:rsidP="00281BF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D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6F3C62" w:rsidRPr="00A24D4C" w:rsidTr="00281BF2">
        <w:trPr>
          <w:jc w:val="center"/>
        </w:trPr>
        <w:tc>
          <w:tcPr>
            <w:tcW w:w="987" w:type="pct"/>
            <w:hideMark/>
          </w:tcPr>
          <w:p w:rsidR="006F3C62" w:rsidRPr="00A24D4C" w:rsidRDefault="006F3C62" w:rsidP="00281BF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4 - сырые</w:t>
            </w:r>
          </w:p>
        </w:tc>
        <w:tc>
          <w:tcPr>
            <w:tcW w:w="985" w:type="pct"/>
            <w:hideMark/>
          </w:tcPr>
          <w:p w:rsidR="006F3C62" w:rsidRPr="00A24D4C" w:rsidRDefault="006F3C62" w:rsidP="00281BF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А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056" w:type="pct"/>
            <w:hideMark/>
          </w:tcPr>
          <w:p w:rsidR="006F3C62" w:rsidRPr="00A24D4C" w:rsidRDefault="006F3C62" w:rsidP="00281BF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В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86" w:type="pct"/>
            <w:hideMark/>
          </w:tcPr>
          <w:p w:rsidR="006F3C62" w:rsidRPr="00A24D4C" w:rsidRDefault="006F3C62" w:rsidP="00281BF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С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86" w:type="pct"/>
            <w:hideMark/>
          </w:tcPr>
          <w:p w:rsidR="006F3C62" w:rsidRPr="00A24D4C" w:rsidRDefault="006F3C62" w:rsidP="00281BF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D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</w:p>
        </w:tc>
      </w:tr>
      <w:tr w:rsidR="006F3C62" w:rsidRPr="00A24D4C" w:rsidTr="00281BF2">
        <w:trPr>
          <w:jc w:val="center"/>
        </w:trPr>
        <w:tc>
          <w:tcPr>
            <w:tcW w:w="987" w:type="pct"/>
            <w:hideMark/>
          </w:tcPr>
          <w:p w:rsidR="006F3C62" w:rsidRPr="00A24D4C" w:rsidRDefault="006F3C62" w:rsidP="00281B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5 - мокрые болота</w:t>
            </w:r>
          </w:p>
        </w:tc>
        <w:tc>
          <w:tcPr>
            <w:tcW w:w="985" w:type="pct"/>
            <w:hideMark/>
          </w:tcPr>
          <w:p w:rsidR="006F3C62" w:rsidRPr="00A24D4C" w:rsidRDefault="006F3C62" w:rsidP="00281BF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А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056" w:type="pct"/>
            <w:hideMark/>
          </w:tcPr>
          <w:p w:rsidR="006F3C62" w:rsidRPr="00A24D4C" w:rsidRDefault="006F3C62" w:rsidP="00281BF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В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86" w:type="pct"/>
            <w:hideMark/>
          </w:tcPr>
          <w:p w:rsidR="006F3C62" w:rsidRPr="00A24D4C" w:rsidRDefault="006F3C62" w:rsidP="00281BF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С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86" w:type="pct"/>
            <w:hideMark/>
          </w:tcPr>
          <w:p w:rsidR="006F3C62" w:rsidRPr="00A24D4C" w:rsidRDefault="006F3C62" w:rsidP="00281BF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D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6F3C62" w:rsidRPr="00A24D4C" w:rsidTr="00281BF2">
        <w:trPr>
          <w:jc w:val="center"/>
        </w:trPr>
        <w:tc>
          <w:tcPr>
            <w:tcW w:w="5000" w:type="pct"/>
            <w:gridSpan w:val="5"/>
            <w:hideMark/>
          </w:tcPr>
          <w:p w:rsidR="006F3C62" w:rsidRPr="00A24D4C" w:rsidRDefault="006F3C62" w:rsidP="00281B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В зоне хвойных смешанных лесов</w:t>
            </w:r>
          </w:p>
        </w:tc>
      </w:tr>
      <w:tr w:rsidR="006F3C62" w:rsidRPr="00A24D4C" w:rsidTr="00281BF2">
        <w:trPr>
          <w:jc w:val="center"/>
        </w:trPr>
        <w:tc>
          <w:tcPr>
            <w:tcW w:w="987" w:type="pct"/>
          </w:tcPr>
          <w:p w:rsidR="006F3C62" w:rsidRPr="00A24D4C" w:rsidRDefault="006F3C62" w:rsidP="00281BF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5" w:type="pct"/>
            <w:hideMark/>
          </w:tcPr>
          <w:p w:rsidR="006F3C62" w:rsidRPr="00A24D4C" w:rsidRDefault="006F3C62" w:rsidP="00281BF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Боры А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A24D4C">
              <w:rPr>
                <w:rFonts w:ascii="Times New Roman" w:hAnsi="Times New Roman"/>
                <w:sz w:val="24"/>
                <w:szCs w:val="24"/>
              </w:rPr>
              <w:t>-А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056" w:type="pct"/>
            <w:hideMark/>
          </w:tcPr>
          <w:p w:rsidR="006F3C62" w:rsidRPr="00A24D4C" w:rsidRDefault="006F3C62" w:rsidP="00281BF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Субори В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A24D4C">
              <w:rPr>
                <w:rFonts w:ascii="Times New Roman" w:hAnsi="Times New Roman"/>
                <w:sz w:val="24"/>
                <w:szCs w:val="24"/>
              </w:rPr>
              <w:t>-В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86" w:type="pct"/>
            <w:hideMark/>
          </w:tcPr>
          <w:p w:rsidR="006F3C62" w:rsidRPr="00A24D4C" w:rsidRDefault="006F3C62" w:rsidP="00281BF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Сложные субори, сурамени С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A24D4C">
              <w:rPr>
                <w:rFonts w:ascii="Times New Roman" w:hAnsi="Times New Roman"/>
                <w:sz w:val="24"/>
                <w:szCs w:val="24"/>
              </w:rPr>
              <w:t>-С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86" w:type="pct"/>
            <w:hideMark/>
          </w:tcPr>
          <w:p w:rsidR="006F3C62" w:rsidRPr="00A24D4C" w:rsidRDefault="006F3C62" w:rsidP="00281BF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Дубравы, рамени D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A24D4C">
              <w:rPr>
                <w:rFonts w:ascii="Times New Roman" w:hAnsi="Times New Roman"/>
                <w:sz w:val="24"/>
                <w:szCs w:val="24"/>
              </w:rPr>
              <w:t>-D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</w:tr>
    </w:tbl>
    <w:p w:rsidR="006F3C62" w:rsidRPr="00A24D4C" w:rsidRDefault="006F3C62" w:rsidP="006F3C62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6F3C62" w:rsidRPr="00A24D4C" w:rsidRDefault="004A06B6" w:rsidP="006F3C62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</w:t>
      </w:r>
      <w:r w:rsidR="006F3C62" w:rsidRPr="00A24D4C">
        <w:rPr>
          <w:rFonts w:ascii="Times New Roman" w:hAnsi="Times New Roman"/>
          <w:b/>
          <w:sz w:val="24"/>
          <w:szCs w:val="24"/>
        </w:rPr>
        <w:t xml:space="preserve">. Категории защитных лесов </w:t>
      </w:r>
    </w:p>
    <w:tbl>
      <w:tblPr>
        <w:tblW w:w="4458" w:type="pct"/>
        <w:tblLook w:val="00A0" w:firstRow="1" w:lastRow="0" w:firstColumn="1" w:lastColumn="0" w:noHBand="0" w:noVBand="0"/>
      </w:tblPr>
      <w:tblGrid>
        <w:gridCol w:w="4635"/>
        <w:gridCol w:w="9054"/>
      </w:tblGrid>
      <w:tr w:rsidR="006F3C62" w:rsidRPr="00A24D4C" w:rsidTr="00281BF2">
        <w:tc>
          <w:tcPr>
            <w:tcW w:w="1693" w:type="pct"/>
          </w:tcPr>
          <w:p w:rsidR="006F3C62" w:rsidRPr="00A24D4C" w:rsidRDefault="006F3C62" w:rsidP="00281BF2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Целевое назначение, категория защит. лесов</w:t>
            </w:r>
          </w:p>
        </w:tc>
        <w:tc>
          <w:tcPr>
            <w:tcW w:w="3307" w:type="pct"/>
          </w:tcPr>
          <w:p w:rsidR="006F3C62" w:rsidRPr="00A24D4C" w:rsidRDefault="006F3C62" w:rsidP="00281BF2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- Целевое </w:t>
            </w:r>
            <w:r w:rsidR="004A06B6">
              <w:rPr>
                <w:rFonts w:ascii="Times New Roman" w:hAnsi="Times New Roman"/>
                <w:sz w:val="24"/>
                <w:szCs w:val="24"/>
              </w:rPr>
              <w:t>назначение, категория защи</w:t>
            </w:r>
            <w:r w:rsidRPr="00A24D4C">
              <w:rPr>
                <w:rFonts w:ascii="Times New Roman" w:hAnsi="Times New Roman"/>
                <w:sz w:val="24"/>
                <w:szCs w:val="24"/>
              </w:rPr>
              <w:t>тности лесов</w:t>
            </w:r>
          </w:p>
        </w:tc>
      </w:tr>
      <w:tr w:rsidR="006F3C62" w:rsidRPr="00A24D4C" w:rsidTr="00281BF2">
        <w:tc>
          <w:tcPr>
            <w:tcW w:w="1693" w:type="pct"/>
          </w:tcPr>
          <w:p w:rsidR="006F3C62" w:rsidRPr="00A24D4C" w:rsidRDefault="006F3C62" w:rsidP="00281BF2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07" w:type="pct"/>
          </w:tcPr>
          <w:p w:rsidR="006F3C62" w:rsidRPr="00A24D4C" w:rsidRDefault="006F3C62" w:rsidP="00281BF2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C62" w:rsidRPr="00A24D4C" w:rsidTr="00281BF2">
        <w:tc>
          <w:tcPr>
            <w:tcW w:w="1693" w:type="pct"/>
          </w:tcPr>
          <w:p w:rsidR="006F3C62" w:rsidRPr="00A24D4C" w:rsidRDefault="006F3C62" w:rsidP="00281BF2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леса, расп. в водоохран. зонах</w:t>
            </w:r>
          </w:p>
        </w:tc>
        <w:tc>
          <w:tcPr>
            <w:tcW w:w="3307" w:type="pct"/>
            <w:hideMark/>
          </w:tcPr>
          <w:p w:rsidR="006F3C62" w:rsidRPr="00A24D4C" w:rsidRDefault="006F3C62" w:rsidP="00281BF2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 леса, расположенные в водоохранных зонах -</w:t>
            </w:r>
          </w:p>
        </w:tc>
      </w:tr>
      <w:tr w:rsidR="006F3C62" w:rsidRPr="00A24D4C" w:rsidTr="00281BF2">
        <w:tc>
          <w:tcPr>
            <w:tcW w:w="1693" w:type="pct"/>
          </w:tcPr>
          <w:p w:rsidR="006F3C62" w:rsidRPr="00A24D4C" w:rsidRDefault="006F3C62" w:rsidP="00281BF2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защит. пол. лесов ж/д и а/д</w:t>
            </w:r>
          </w:p>
        </w:tc>
        <w:tc>
          <w:tcPr>
            <w:tcW w:w="3307" w:type="pct"/>
            <w:hideMark/>
          </w:tcPr>
          <w:p w:rsidR="006F3C62" w:rsidRPr="00A24D4C" w:rsidRDefault="006F3C62" w:rsidP="00281BF2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-защитные полосы лесов, расположенные вдоль железнодорожных путей общего пользования, федеральных автомобильных дорог общего пользования, автомобильных дорог общего пользования, находящихся в собственности субъектов Российской Федерации</w:t>
            </w:r>
          </w:p>
        </w:tc>
      </w:tr>
      <w:tr w:rsidR="006F3C62" w:rsidRPr="00A24D4C" w:rsidTr="00281BF2">
        <w:tc>
          <w:tcPr>
            <w:tcW w:w="1693" w:type="pct"/>
          </w:tcPr>
          <w:p w:rsidR="006F3C62" w:rsidRPr="00A24D4C" w:rsidRDefault="006F3C62" w:rsidP="00281BF2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зеленые зоны</w:t>
            </w:r>
          </w:p>
        </w:tc>
        <w:tc>
          <w:tcPr>
            <w:tcW w:w="3307" w:type="pct"/>
            <w:hideMark/>
          </w:tcPr>
          <w:p w:rsidR="006F3C62" w:rsidRPr="00A24D4C" w:rsidRDefault="006F3C62" w:rsidP="00281BF2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  <w:r w:rsidRPr="00A24D4C">
              <w:t xml:space="preserve"> </w:t>
            </w:r>
            <w:r w:rsidRPr="00A24D4C">
              <w:rPr>
                <w:rFonts w:ascii="Times New Roman" w:hAnsi="Times New Roman"/>
                <w:sz w:val="24"/>
                <w:szCs w:val="24"/>
              </w:rPr>
              <w:t>зеленые зоны</w:t>
            </w:r>
          </w:p>
        </w:tc>
      </w:tr>
      <w:tr w:rsidR="006F3C62" w:rsidRPr="00A24D4C" w:rsidTr="00281BF2">
        <w:tc>
          <w:tcPr>
            <w:tcW w:w="1693" w:type="pct"/>
          </w:tcPr>
          <w:p w:rsidR="006F3C62" w:rsidRPr="00A24D4C" w:rsidRDefault="006F3C62" w:rsidP="00281BF2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лесопарковые зоны</w:t>
            </w:r>
          </w:p>
        </w:tc>
        <w:tc>
          <w:tcPr>
            <w:tcW w:w="3307" w:type="pct"/>
            <w:hideMark/>
          </w:tcPr>
          <w:p w:rsidR="006F3C62" w:rsidRPr="00A24D4C" w:rsidRDefault="006F3C62" w:rsidP="00281BF2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  <w:r w:rsidRPr="00A24D4C">
              <w:t xml:space="preserve"> </w:t>
            </w:r>
            <w:r w:rsidRPr="00A24D4C">
              <w:rPr>
                <w:rFonts w:ascii="Times New Roman" w:hAnsi="Times New Roman"/>
                <w:sz w:val="24"/>
                <w:szCs w:val="24"/>
              </w:rPr>
              <w:t>лесопарковые зоны</w:t>
            </w:r>
          </w:p>
        </w:tc>
      </w:tr>
      <w:tr w:rsidR="006F3C62" w:rsidRPr="00A24D4C" w:rsidTr="00281BF2">
        <w:tc>
          <w:tcPr>
            <w:tcW w:w="1693" w:type="pct"/>
          </w:tcPr>
          <w:p w:rsidR="006F3C62" w:rsidRPr="00A24D4C" w:rsidRDefault="006F3C62" w:rsidP="00281BF2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запрет. пол. лес., вдоль вод.</w:t>
            </w:r>
          </w:p>
        </w:tc>
        <w:tc>
          <w:tcPr>
            <w:tcW w:w="3307" w:type="pct"/>
            <w:hideMark/>
          </w:tcPr>
          <w:p w:rsidR="006F3C62" w:rsidRPr="00A24D4C" w:rsidRDefault="006F3C62" w:rsidP="00281BF2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  <w:r w:rsidRPr="00A24D4C">
              <w:t xml:space="preserve"> </w:t>
            </w:r>
            <w:r w:rsidRPr="00A24D4C">
              <w:rPr>
                <w:rFonts w:ascii="Times New Roman" w:hAnsi="Times New Roman"/>
                <w:sz w:val="24"/>
                <w:szCs w:val="24"/>
              </w:rPr>
              <w:t>запретные полосы лесов, расположенные вдоль водных объектов</w:t>
            </w:r>
          </w:p>
        </w:tc>
      </w:tr>
      <w:tr w:rsidR="006F3C62" w:rsidRPr="00A24D4C" w:rsidTr="00281BF2">
        <w:trPr>
          <w:trHeight w:val="228"/>
        </w:trPr>
        <w:tc>
          <w:tcPr>
            <w:tcW w:w="1693" w:type="pct"/>
          </w:tcPr>
          <w:p w:rsidR="006F3C62" w:rsidRPr="00A24D4C" w:rsidRDefault="006F3C62" w:rsidP="00281BF2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нерестоохранные полосы</w:t>
            </w:r>
          </w:p>
        </w:tc>
        <w:tc>
          <w:tcPr>
            <w:tcW w:w="3307" w:type="pct"/>
            <w:hideMark/>
          </w:tcPr>
          <w:p w:rsidR="006F3C62" w:rsidRPr="00A24D4C" w:rsidRDefault="006F3C62" w:rsidP="00281BF2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  <w:r w:rsidRPr="00A24D4C">
              <w:t xml:space="preserve"> </w:t>
            </w:r>
            <w:r w:rsidRPr="00A24D4C">
              <w:rPr>
                <w:rFonts w:ascii="Times New Roman" w:hAnsi="Times New Roman"/>
                <w:sz w:val="24"/>
                <w:szCs w:val="24"/>
              </w:rPr>
              <w:t>нерестоохранные полосы лесов</w:t>
            </w:r>
          </w:p>
        </w:tc>
      </w:tr>
    </w:tbl>
    <w:p w:rsidR="006F3C62" w:rsidRDefault="006F3C62" w:rsidP="006F3C62">
      <w:pPr>
        <w:pStyle w:val="a3"/>
        <w:rPr>
          <w:rFonts w:ascii="Courier New" w:hAnsi="Courier New" w:cs="Courier New"/>
          <w:sz w:val="18"/>
          <w:szCs w:val="18"/>
        </w:rPr>
      </w:pPr>
    </w:p>
    <w:p w:rsidR="006F3C62" w:rsidRDefault="006F3C62" w:rsidP="006F3C62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1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1.6   4С2Е4Б+ОС,С       1  25   С    75  25  24 4  3  1  СЧ     0.7  31   50    20    1  1.6            1.6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В3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                       20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120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уч.леса вокр.нас.пун,сад.тов.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2.9   5С3Е2Б+Е          1  26   С    90  26  32 5  4  1  ССЛЖ   0.6  28   81    41    1  2.9            2.9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28          С3                     24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16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8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Р Редкий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СВ - 10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овраг, уч.леса вокр.нас.пун,сад.тов., состав неоднородный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1.0   3Е2С5Б+ОС,Е       1  26   Е    80  26  24 4  3  1  ЕСЛЖ   0.7  35   35    10    2  1              1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С3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18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СВ - 10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в выделе овраг, полнота неравномерная, уч.леса вокр.нас.пун,сад.тов.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1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3.5   4Е2С4Б+ОС,С       1  25   Е    85  25  24 5  4  1  ЕЧ     0.6  28   98    39    2  3.5            3.5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36          В3                     20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28                                 39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120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уч.леса вокр.нас.пун,сад.тов.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5.6   5С3Е2Б+ОС         1  25   С    90  26  28 5  4  1  СЧ     0.6  27   151   76    1  5.6            5.6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В3                     45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30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уч.леса вокр.нас.пун,сад.тов.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3.3   6Е1С3Б+Б,Е        1  26   Е    90  26  24 5  4  1  ЕЧ     0.6  30   99    59    2  3.3            3.3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В3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30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Р Средний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рубкой, уч.леса вокр.нас.пун,сад.тов., состав неоднородный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1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3.3   4С3Е3Б+ОС         1  25   С    90  26  28 5  4  1  СЧ     0.5  22   73    29    1  3.3            3.3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В3                     22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22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МЛ Густой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уч.леса вокр.нас.пун,сад.тов., состав неоднородный, полнота неравномерная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1.0   9Б1Е+С,С          1  26   Б    75  26  24 8  4  1  ЕЧ     0.6  20   20    18    2  1              1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В3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120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варьирует, тип леса варьирует, уч.леса вокр.нас.пун,сад.тов.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5.9   6Б3С1Е+ОС         1  26   Б    75  26  24 8  4  1  СЧ     0.6  20   118   71    2  5.9            5.9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В3                     35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12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уч.леса вокр.нас.пун,сад.тов., полнота неравномерная, состав неоднородный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0.8   Поляна для отдыха                                                                                            Ус-во мест отд.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1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3.2   5С2Е3Б+С          1  25   С    80  26  28 4  3  1  СЧ     0.6  27   86    43    1  3.2            3.2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В3                     17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26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120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уч.леса вокр.нас.пун,сад.тов.,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1.3   5С2С2Е1Б+Б        1  25   С    110 26  32 6  4  2  СЧ     0.6  26   34    17    1  1.3            1.3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75  23  26          В3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3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45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уч.леса вокр.нас.пун,сад.тов., полнота неравномерная,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0.7   5С2Е3Б+С          1  26   С    110 26  32 6  4  2  СЧ     0.6  27   19    9     1  0.7            0.7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В3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6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70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уч.леса вокр.нас.пун,сад.тов.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1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2.1   7Б3С+Е            1  26   Б    75  26  24 8  4  1  СЧ     0.6  20   42    29    2  2.1            2.1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13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уч.леса вокр.нас.пун,сад.тов., состав неоднородный, полнота неравномерная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4.1   4С1Е5Б+С          1  26   С    75  26  24 4  3  1  СЧ     0.7  32   131   52    1  4.1            4.1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В3                     13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24                                 66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100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уч.леса вокр.нас.пун,сад.тов.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1.8   7С3Б+Е            1  25   С    65  25  24 4  3  1А СБР    0.7  31   56    39    1  1.8            1.8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22          В2                     17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уч.леса вокр.нас.пун,сад.тов., полнота неравномерная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0.1   Дорога автом.иск.покр.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10 м, протяженность 0.1 км, состояние удовлетворительное, Общего пользования, Грунтовая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1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0.1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5 м, протяженность 0.2 км, состояние удовлетворительное, Общего пользования, Грунтовая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укрепленная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0.2   Просеки квартальные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0.4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0.5   Границы окружные   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2.5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43.0                                                                      1092           41             41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417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265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410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леса, расположен. в водоохранных зонах       Квартал 1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1.4   4С3Е3Б+ОС,С       1  25   С    75  25  24 4  2  1  СЧ     0.7  30   42    16    1  1.4            1.4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В3                     13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                       13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120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СЗ - 10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1.2   5С3Е2Б+Е          1  26   С    90  26  32 5  3  1  ССЛЖ   0.6  28   34    17    1  1.2            1.2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28          С3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МЛ, ЧР Редкий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СЗ - 10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0.9   3Е2С5Б+ОС,Е       1  26   Е    80  26  24 4  2  1  ЕСЛЖ   0.7  35   32    9     2  0.9            0.9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С3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17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СЗ - 10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леса, расположен. в водоохранных зонах       Квартал 1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0.1   Поляна для отдыха                                                                                            Ус-во мест отд.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ЮВ - 10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живописный участок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0.2   7С3Б+Е            1  24   С    70  24  24 4  2  1  ССЛЖ   0.7  29   6     4     1  0.2            0.2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С3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ЮВ - 10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0.1   Ручей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0.7 км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0.1   Границы окружные   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0.1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4.0                                                                       113            4              4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44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32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37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                                             Квартал 1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47.0                                                                      1206           45             45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461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298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447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2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2.1   3Е2С5Б+ОС,С       1  25   Е    75  24  24 4  3  1  ЕЧ     0.7  33   69    21    2  2.1            2.1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В3                     14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                       34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120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уч.леса вокр.нас.пун,сад.тов., состав неоднородный, полнота неравномерная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1.9   4С1Е5Б+С          1  25   С    75  25  24 4  3  1  СЧ     0.7  31   59    24    1  1.9            1.9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                       29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120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уч.леса вокр.нас.пун,сад.тов.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7.5   5С5Б+Е            1  24   С    70  24  24 4  3  1  СЧ     0.6  25   188   94    1  7.5            7.5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20          В3                     94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28   С    120 28  40                                                    11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МЖ, МЛ, Р Густой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Сосна, первый вредитель рак-серянка, степень повреждения Слабая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поврежденность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2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2.1   6С1Е3Б+ОС         1  25   С    90  26  28 5  4  1  ССЛЖ   0.3  13   27    16    1  2.1            2.1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С3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22                                 8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рубкой, уч.леса вокр.нас.пун,сад.тов.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4.4   3Б3ОС3ИВД1Е+С     1  4    Б    10  4   4  1  1  1  СЧ     0.7  1    4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МЛ Густой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уч.леса вокр.нас.пун,сад.тов.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1.6   6С1Е3Б+ОС         1  25   С    90  26  28 5  4  1  ССЛЖ   0.3  13   21    13    1  1.6            1.6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С3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22            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уч.леса вокр.нас.пун,сад.тов., полнота неравномерная, насаждение пройдено рубкой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2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0.6   9Б1Е+С            1  26   Б    75  26  22 8  4  1  СЧ     0.7  23   14    13    2  0.6            0.6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В3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7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уч.леса вокр.нас.пун,сад.тов.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8.6   5С1Е4Б+ОС,Е,С     1  25   С    85  25  24 5  4  1  СЧ     0.6  26   224   113   1  8.6            8.6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22    1                            15%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                       89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120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состав неоднородный, полнота неравномерная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4.3   6С1Е3Б+ОС         1  27   С    95  27  32 5  4  1  СЧ     0.5  24   103   62    1  6.4            4.3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В3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31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7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рубкой, уч.леса вокр.нас.пун,сад.тов.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2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3.5   8С2Б+Е,С          1  23   С    65  23  24 4  3  1  СЧ     0.7  28   98    78    1  3.5            3.5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22          В3                     20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100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МЛ Редкий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2.9   5С5Б+Е,С          1  23   С    70  23  22 4  3  1  СЧ     0.6  24   70    35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20          В3                     35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2.8   8Б2С+Е            1  25   Б    65  25  22 7  4  1  СЧ     0.6  19   53    42    2  2.8            2.8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В3                     11    1                            15%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МЖ Редкий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в выделе волока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2.1   5Е1С4Б+С          1  24   Е    70  23  20 4  3  1  ЕЧ     0.6  26   55    27    2  2.1            2.1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20                                 22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120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2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4.5   5С2Е3Б+Е          1  26   С    90  26  28 5  4  1  СЧ     0.3  14   63    31    1  4.5            9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В3                     13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19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полнота неравномерная, состав неоднородный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5.4   7С2Е1Б+ОС         1  27   С    90  27  32 5  4  1  СЧ     0.3  14   76    53    1  5.4            5.4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28          В3                     15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28  28                                 8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1.5   7Б3С              1  27   Б    80  27  28 8  4  1  СЧ     0.3  10   15    11    2  1.5            1.5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27  36          В3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4.9   8Б2С+Е            1  25   Б    55  25  22 6  3  1  СЧ     0.6  19   93    74    1  4.9            7.3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В3                     19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2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4.7   4С2Е4Б            1  25   С    90  26  32 5  4  1  СЧ     0.3  13   61    24    1  4.7            11.8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В3                     12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28                                 25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плюсовые деревья, состав неоднородный, полнота неравномерная, в выделе волока, насаждение пройдено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рубкой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10.5  5С5Б+Е,С          1  24   С    70  24  24 4  3  1  СЧ     0.6  25   262   131   1  10.5           10.5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22          В3                     131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120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МЖ Редкий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полнота неравномерная, состав неоднородный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10.0  5С2Е3Б            1  24   С    75  24  24 4  3  1  СЧ     0.6  25   250   125   1  10             15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50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26                                 75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 выделе волока, состав неоднородный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0.4   6ИВД3Б1Е          1  8    ИВД  20  8   10 2  1  3  ЕСЛЖ   0.6  5    2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С3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2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3.0   3С2Е5Б+С          1  24   С    75  24  24 4  3  1  СЧ     0.7  29   87    26    1  3              3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17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44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100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МЖ Редкий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0.8   Дорога автом.иск.покр.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15 м, протяженность 0.5 км, состояние неудовлетворительное, Лесохозяйственная,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Цементобетонная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9.9   5С3Е2Б+ОС         1  25   С    95  26  36 5  4  1  СЧ     0.3  13   129   64    1  9.9            14.8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75  23  24          В3                     39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26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состав неоднородный, полнота неравномерная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10.9  6Б3С1Е            1  26   Б    85  27  24 9  4  1  СЧ     0.3  10   109   65    3  10.9           10.9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24          В3                     33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24                                 11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насаждение пройдено рубкой, полнота неравномерная, состав неоднородный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2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1.8   7Б3С+Е            1  25   Б    55  25  22 6  3  1  СЧ     0.6  19   34    24    1  1.8            1.8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В3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6.8   4С2Е4Б            1  25   С    85  25  24 5  4  1  СЧ     0.6  26   177   71    1  6.8            10.2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35    1                            15%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                       71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 выделе волока, состав неоднородный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5.0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10С+Б,Е           1  24   С    71  24  24 4  3  1  ССЛЖ   0.7  29   145   145   1  5              5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С3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ЧР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1947,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полнота неравномерная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2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3.5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1  12   Е    33  12  8  2  1  2  ЕБР    0.7  12   42    21    2  3.5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13  10          В2                     21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23   Е    70  23  26                                                    10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Редкий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1985,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1.9   6Е2Е2Б            1  23   Е    90  24  24 5  4  2  ЕЧ     0.5  21   40    24    3  1.9            2.8        Постепен.рубка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75  18  16          В3                     8 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8 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1.7   9Б1Е              1  23   Б    50  23  18 5  2  1  ЕБР    0.7  19   32    29    1  1.7            1.7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20          В2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5.2   5С5Б+Е            1  24   С    70  24  24 4  3  1  СЧ     0.6  25   130   65    1  5.2            7.8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22          В3                     65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2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5.2   7С2Е1Б            1  25   С    85  25  24 5  4  1  СЧ     0.6  26   135   94    1  5.2            5.2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27    1                            15%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                       14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5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состав неоднородный, полнота неравномерная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4.5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5Е2С3Б            1  9    Е    22  8   6  2  1  1  ЕБР    0.7  7    32    17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10  12          В2                     6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10  10                                 9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1996,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0.9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5Е4Б1ОС+Я,ЛП,С    1  9    Е    22  8   6  2  1  1  ЕБР    0.7  7    6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10  6           В2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9   6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Я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ЛП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1996,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0.6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              1  23   Е    46  23  16 3  2  1А ЕБР    0.7  29   17    12    2  0.6            0.6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20          В2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1972, состояние Хорошие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2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43  2.4   5С2Е3Б            1  24   С    75  24  24 4  3  1  СЧ     0.5  21   50    25    1  2.4            3.6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В3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26                                 15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пройдено рубкой, полнота неравномерная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44  2.4   7Б3С              1  25   Б    55  25  22 6  3  1  СЧ     0.5  16   38    26    1  2.4            2.4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12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45  1.1   5С1Е4Б            1  25   С    75  25  24 4  3  1  СЧ     0.5  22   24    12    1  1.1            1.6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В3                     2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                       10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МЖ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полнота неравномерная, состав неоднородный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46  2.4   8Б2С+Е            1  25   Б    55  25  22 6  3  1  СБР    0.5  16   38    30    1  2.4            3.6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В2                     8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МЖ Редкий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2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47  5.7   7Е3Б+Е,Б,С        1  22   Е    65  21  20 4  3  1  ЕБР    0.6  23   131   92    2  5.7            5.7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22          В2                     39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48  5.0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5С1Е4Б+Е          1  23   С    66  23  24 4  3  1  СЧ     0.8  32   160   80    1  5              7.5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20          В3                     16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64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90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Редкий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1952, состояние Хорошие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49  2.6   8С1Е1Б            1  25   С    110 25  28 6  4  2  СЧ     0.3  13   34    28    1  2.6            2.6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В3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3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50  0.5   7Б3С              1  11   Б    20  12  8  2  1  1  СБР    0.7  7    4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10  12          В2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2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51  1.7   8Б2С+ОС,Е         1  25   Б    55  25  20 6  3  1  СЧ     0.5  16   27    22    1  1.7            1.7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В3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неоднородный, насаждение пройдено рубкой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54  3.9   5С1Е4Б+ОС         1  24   С    75  24  24 4  3  1  СЧ     0.4  17   66    33    1  3.9            3.9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В3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26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Средний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насаждение разновозрастное, полнота неравномерная, состав неоднородный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55  1.4   5С1Е4Б+ОС         1  24   С    75  24  24 4  3  1  СЧ     0.4  17   24    12    1  1.4            1.4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В3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10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Средний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полнота неравномерная, состав неоднородный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56  0.5   4Б3ОС2Е1С+ИВД     1  4    Б    10  4   4  1  1  2  СЧ     0.7  1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Редкий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2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58  0.5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 м, протяженность 1.7 км, состояние неудовлетворительное, Лесохозяйственная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59  0.4   Просеки квартальные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1.1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60  0.9   Границы окружные   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4.5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179.4                                                                     3520           165       22   196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1582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533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Я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1400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ЛП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леса, расположен. в водоохранных зонах       Квартал 2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3.2   4С4Е2Б            1  27   С    110 28  28 6  4  2  СЧ     0.6  28   90    36    1  3.2            3.2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В3                     36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18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0.7   5С2Е3Б            1  26   С    90  26  28 5  3  1  СЧ     0.6  27   19    9     1  0.7            1.4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В3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6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неоднородный, насаждение пройдено рубкой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0.6   5Е4Б1ОС+Я,ЛП,С    1  9    Е    20  8   6  1  1  1  ЕБР    0.8  8    5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10  6           В2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10  6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Я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ЛП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леса, расположен. в водоохранных зонах       Квартал 2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40  0.7   5С5Б+Е            1  24   С    70  24  24 4  2  1  СЧ     0.6  25   18    9     1  0.7            0.7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В3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41  1.2   7С2Е1Б            1  25   С    75  25  24 4  2  1  СЧ     0.7  30   36    25    1  3              1.2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  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ЧР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42  1.0   4С1Е4Б1ОС         1  25   С    80  25  24 4  2  1  СЧ     0.6  26   26    10    1  1              1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                       10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                       3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полнота неравномерная, состав неоднородный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52  0.6   8Б2С+Е,ОС         1  26   Б    75  26  22 8  4  1  СЧ     0.6  20   12    10    2  0.6            0.6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леса, расположен. в водоохранных зонах       Квартал 2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53  5.3   5С1Е4Б+ОС         1  24   С    75  24  24 4  2  1  СЧ     0.4  17   90    45    1  5.3            5.3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В3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36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Средний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57  0.1   Ручей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1 м, протяженность 1.4 км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61  0.1   Просеки квартальные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0.1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62  0.1   Границы окружные   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0.2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13.6                                                                      295            14             13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леса, расположен. в водоохранных зонах       Квартал 2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137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61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Я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94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ЛП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193.0                                                                     3815           179       22   209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1719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594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Я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1494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5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ЛП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3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5.0   9С1Б+Е            1  21   С    65  21  22 4  3  1  СЧ     0.7  24   120   108   1  5              5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18          В3                     12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4.1   10С               1  26   С    85  26  28 5  4  1  СЧ     0.6  28   115   115   1  4.1            4.1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МЖ, КРЛ Редкий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диаметр варьирует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2.1   7С1Е2Б+ОС         1  20   С    55  20  22 3  2  1  СЧ     0.8  27   57    40    1  2.1            2.1        Проходн.2 оч.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В3                     6     1                            10%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18                                 11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МЖ Редкий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2.7   10С+Е,Б           1  24   С    85  24  24 5  4  2  СЧ     0.6  25   68    68    2  2.7            2.7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В3                                                        15%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МЖ Редкий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Сосна, первый вредитель рак-серянка, степень повреждения Слабая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поврежденность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3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7.2   9С1Е+С,Е          1  26   С    85  26  28 5  4  1  ССЛЖ   0.6  27   194   175   1  7.2            7.2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С3                     19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Ж, МЖ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диаметр варьирует, полнота неравномерная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0.5   5Б1ОС1ИВД2С1Е     1  13   Б    25  14  8  3  2  1  СБР    0.5  6    3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14  12          В2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12  12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12  12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10  10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Густой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2.4   8С2Б+Е            1  25   С    85  25  24 5  4  1  ССЛЖ   0.7  31   74    59    1                    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С3                     15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МЖ Редкий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4.2   6Б3Е1С+ОС         1  24   Б    55  25  20 6  3  1  ЕЧ     0.5  15   63    38    1  4.2            4.2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В3                     19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  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3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0.5   7С2Е1Б+ОС,С       1  25   С    75  25  24 4  3  1  СЧ     0.5  22   11    8     1  0.5            0.5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  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МЖ Редкий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0.6   9С1Б              1  21   С    65  21  22 4  3  1  СЧ     0.6  21   13    12    1  0.6            0.6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20          В3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3.1   5Е4С1ОС+Б         1  23   Е    70  22  20 4  3  1  ЕЧ     0.4  17   53    27    2  3.1            3.1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В3                     21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                       5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МЖ Редкий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полнота неравномерная, состав неоднородный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3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2.0   5С3Е2Б            1  23   С    70  24  24 4  3  1  ССЛЖ   0.4  16   32    16    1  2              2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20          С3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МЖ, ИВК Редкий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2.1   9С1Е+Б            1  24   С    85  24  24 5  4  2  ССЛЖ   0.7  29   61    55    1  2.1            2.1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С3                     6 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МЛ, МЖ Редкий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полнота неравномерная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2.9   6Е3С1Б+С          1  25   Е    85  25  26 5  4  1  ЕСЛЖ   0.6  29   84    51    2  2.9            2.9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С3                     25    1                            15%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24                                 8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МЖ, КРЛ,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диаметр варьирует, состав неоднородный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1.1   9С1Е+Б            1  28   С    85  28  32 5  4  1  ССЛЖ   0.3  15   16    14    1  1.1            1.6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С3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3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10.0  9С1Е+Б            1  28   С    90  28  32 5  4  1  ССЛЖ   0.3  15   150   135   1  10             15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С3                     15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 выделе волока, состав неоднородный, насаждение пройдено рубкой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5.0   7С1Е2Б            1  25   С    85  25  24 5  4  1  ССЛЖ   0.3  13   65    46    1  5              5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С3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                       13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2.0   5Б1ОС4С+Е         1  25   Б    55  25  22 6  3  1  СЧ     0.5  16   32    16    1  2              2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В3                     3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13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1.5   6Б3С1Е+Е          1  25   Б    55  25  22 6  3  1  СЧ     0.5  16   24    15    1  1.5            1.5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3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6.3   9С1Б+С            1  24   С    75  24  24 4  3  1  СБР    0.5  21   132   119   1  6.3            6.3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В2                     13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100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состав неоднородный, полнота неравномерная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1.7   6С1Е3Б            1  24   С    70  24  24 4  3  1  СЧ     0.7  29   49    29    1  1.7            1.7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20          В3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20                                 15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27   С    80  27  36                                                    3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4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ЧР, Р Средний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Сосна, первый вредитель рак-серянка, степень повреждения Слабая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поврежденность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0.1   8Б2С              1  4    Б    10  4   4  1  1  1  ССЛЖ   0.6  1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4   4           С2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3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0.3   5Е4С1ОС+Б         1  23   Е    70  22  20 4  3  1  ЕЧ     0.7  30   9     4     2  0.3            0.3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В3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                       1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0.7   6Е4Б              1  11   Е    25  10  8  2  1  1  ЕСЛЖ   0.5  7    5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12  10          С3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27   С    100 27  40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3.2   7Е3С+Б,Е          1  26   Е    90  26  24 5  4  1  ЕСЛЖ   0.5  25   80    56    2  3.2            3.2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36          С3                     24    1                            10%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энтомовредители, поврежденная порода Ель, первый вредитель короед типограф,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3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6.4   9С1Е              1  26   С    90  26  24 5  4  1  ССЛЖ   0.6  27   173   156   1  6.4               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С3                     17    1                            10%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28   С    120 28  48                                                    13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МЖ Редкий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4.4   8С2Е+Б            1  26   С    90  26  28 5  4  1  ССЛЖ   0.5  23   101   81    1  4.4            4.4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С3                     20    1                            10%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2.5   7С1Е2Б+С          1  24   С    65  24  24 4  3  1  СЧ     0.7  29   72    51    1  2.5            2.5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В3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22                                 14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120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0.7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7С3Б              1  18   С    47  18  22 3  2  1  СЧ     0.4  12   8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20          В3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1971, состояние Неудовлетворительные, причина гибели / неуд.сост. некачественный уход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л/к не по всей площади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3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1.3   Культуры лесные                                                                                              Проходн.2 оч.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7С3Б              1  18   С    47  18  16 3  2  1  СБР    0.8  23   30    21    1  1.3                       10%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16          В2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1971, состояние Хорошие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2.2   7С1Е2Б            1  24   С    65  24  24 4  3  1  СЧ     0.7  29   64    45    1  2.2            2.2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В3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22                                 13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2.0   5С4Е1Б+С,ЛП,Е     1  26   С    95  27  28 5  4  1  ССЛЖ   0.5  23   46    23    1  2              2  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С3                     18    1                            10%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5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120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ЛП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МЛ Редкий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разновозрастное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40  4.0   3Е3Е3С1Б          1  25   Е    100 27  28 5  4  1  ЕСЛЖ   0.6  28   112   34    2  4              4  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65  21  20          С3                     34    1                            15%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28  44                                 33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65  23  20                                 11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3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41  3.3   7С3Б+Е            1  25   С    85  25  24 5  4  1  ССЛЖ   0.6  26   86    60    1  3.3            3.3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С3                     26    1                            15%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42  5.3   7С2Е1Б            1  27   С    100 27  36 5  4  1  СЧ     0.4  19   101   71    1  5.3            5.3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В3                     20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43  3.3   10С+Б             1  24   С    65  24  22 4  3  1  СЧ     0.7  29   96    96    1  3.3            3.3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МЖ, Р Редкий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варьирует, диаметр варьирует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44  1.8   8Б2ИВД+ОС,Е       1  14   Б    25  14  8  3  2  1  ЕЧ     0.7  9    16    13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12  12          В3                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22   Е    70  22  18                                                    3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ЧР, ИВК Густой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3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45  2.1   4С2С3Е1Б+Е        1  28   С    110 30  36 6  4  1  ССЛЖ   0.3  15   32    14    1  2.1            3.1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65  24  24          С3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110 30  40            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65  26  28            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Р, КРЛ Густой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состав неоднородный, полнота неравномерная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46  3.0   8С1Е1Б            1  25   С    85  25  24 5  4  1  СЧ     0.3  13   39    31    1  3              3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  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МЛ, КРЛ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47  1.1   6С1Е3Б            1  26   С    90  26  28 5  4  1  СЧ     0.6  27   30    18    1  1.1            1.6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В3                     3     1                            15%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24            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3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48  4.0   Насажд.с пород.искусс.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7Б3Е              1  15   Б    30  16  12 3  2  1  СБР    0.7  10   40    28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13  12          В2                     12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21   Е    65  21  18                                                    4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1986, состояние Погибшие, причина гибели / неуд.сост. отсутствие ухода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Выполненные хоз. мероприятия: Иск.лесовосст. (л/к), 1986, Ель, Запроектир. и провед. обоснов., оценка Неудовлетворительные,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факторы снижения качества отсутствие ухода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49  4.8   9С1Е+Б            1  26   С    85  26  24 5  4  1  СЧ     0.6  27   130   117   1  4.8            7.2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В3                     13    1                            15%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50  4.8   5С4Е1Б            1  28   С    95  28  36 5  4  1  ССЛЖ   0.5  25   120   60    1  4.8            7.2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29  36          С3                     48    1                            10%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29  28                                 12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3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52  1.4   6Е2С2Б+ОС         1  23   Е    65  23  24 4  3  1  ЕБР    0.6  26   36    22    2  1.4            2.1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В2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Густой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53  1.9   5Е2С3Б            1  24   Е    65  23  20 4  3  1  ЕБР    0.6  26   49    24    2  1.9            1.9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В2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15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54  0.2   6С2Е2Б            1  28   С    95  28  36 5  4  1  ССЛЖ   0.6  30   6     4     1  0.2            0.3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27  28          С3                     1     1                            15%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28  28            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8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Густой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55  1.7   6Б3С1Е            1  25   Б    70  25  20 7  4  1  СЧ     0.6  19   32    19    2  1.7            1.7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10    1                            15%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3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56  2.0   7С3Е+Б            1  24   С    85  25  24 5  4  1  СЧ     0.6  26   52    36    1  2              3  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16    1                            15%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МЖ Редкий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состав неоднородный, полнота неравномерная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57  1.2   6Б4С+Е            1  25   Б    65  25  22 7  4  1  СЧ     0.6  19   23    14    2  1.2            1.2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В3                     9 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МЖ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варьирует, состав неоднородный, полнота неравномерная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58  5.6   6Е3С1Б+Е          1  26   Е    90  26  24 5  4  1  ЕСЛЖ   0.3  15   84    51    2  8.4            5.6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С3                     25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8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варьирует, состав неоднородный, полнота неравномерная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59  1.1   5Е4С1Б+С          1  26   Е    90  26  24 5  4  1  ЕСЛЖ   0.5  26   29    15    2  1.1            1.6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27  36          С3                     11    1                            10%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120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3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60  1.6   10С+Е             1  25   С    75  25  24 4  3  1  ССЛЖ   0.7  31   50    50    1  1.6            2.4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С3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МЖ Редкий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61  0.1   Сенокос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Угодья: Среднего качества, Суходольный, Чистый, урожайность (т/га) 0.7 т/га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62  1.6   10С               1  14   С    60  14  16 3  2  3  СДМ    0.4  8    13    13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В4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65  1.8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4.6 км, состояние неудовлетворительное, Лесохозяйственная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66  0.2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 м, протяженность 0.7 км, состояние неудовлетворительное, Лесохозяйственная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67  0.1   Просеки квартальные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0.3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3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68  0.6   Границы окружные   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3.2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149.4                                                                     3179           138       23   142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2160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610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395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10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ЛП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леса, расположен. в водоохранных зонах       Квартал 3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2.7   Болото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10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2.8   10С+С,Е,Б         1  24   С    80  24  28 4  2  1  СЧ     0.3  13   36    36    1  2.8            2.8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55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Густой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тлу варьирует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5.0   5Е3С2Б+Е          1  26   Е    95  25  28 5  3  2  ЕПРЧ   0.6  30   150   75    2  5              5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27  40          С4                     45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36                                 30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варьирует, полнота неравномерная, тип леса варьирует, состав неоднородный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леса, расположен. в водоохранных зонах       Квартал 3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1.4   6С1Е3Б            1  24   С    70  24  24 4  2  1  СЧ     0.6  25   35    21    1  1.4            1.4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20          В3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20            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27   С    90  27  36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4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ЧР Средний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1.7   6Е4Б              1  11   Е    25  10  8  2  1  1  ЕСЛЖ   0.5  7    12    7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12  10          С3                     5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27   С    100 27  40                                                    3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1.8   7Е3С+Б,Е          1  26   Е    90  26  24 5  3  1  ЕСЛЖ   0.7  35   63    44    2  1.8            1.8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36          С3                     19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леса, расположен. в водоохранных зонах       Квартал 3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3.0   3С2С4Е1Б+ЛП,Е     1  26   С    110 29  36 6  4  1  ЕСЛЖ   0.5  23   69    21    1  3              3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75  25  28          С3                     14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                       27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ЛП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МЛ Редкий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разновозрастное, состав неоднородный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51  0.8   8С2Б              1  6    С    15  6   6  1  1  1  СБР    0.7  4    3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6   4           В2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МЛ Редкий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63  0.1   Река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 м, протяженность 0.3 км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64  0.2   Ручей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1 м, протяженность 1.9 км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69  0.1   Границы окружные   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0.2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леса, расположен. в водоохранных зонах       Квартал 3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19.6                                                                      368            14        5    14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158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157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53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ЛП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169.0                                                                     3548           152       28   156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2319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767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448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10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ЛП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4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5.4   Культуры лесные                                                                                      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7С3Б              1  26   С    96  26  28 5  4  1  ССЛЖ   0.5  23   124   87    1  5.4            8.1        15%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С3                     37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14   Е    50  14  12                 0.3  6    32    32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МЛ Редкий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1922,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3.5   Культуры лесные                                                                                      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7С3Б              1  26   С    96  26  28 5  4  1  ССЛЖ   0.5  23   80    56    1  3.5            5.2        15%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С3                     24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14   Е    45  14  12                 0.3  6    21    21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1922,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2.5   5С3Е2Б            1  25   С    95  26  32 5  4  1  СЧ     0.5  22   55    28    1  2.5            3.8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В3                     16    1                            10%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28                                 11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8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4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1.3   5С1Е4Б            1  25   С    85  25  24 5  4  1  СЧ     0.6  26   34    17    1  1.3            2  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В3                     3     1                            15%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14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состав неоднородный, полнота неравномерная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1.0   8Е2Б+С,Б          1  22   Е    65  21  20 4  3  1  ЕБР    0.5  19   19    15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В2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100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1.6   6Б3С1Е+ОС         1  25   Б    75  26  24 8  4  1  СЧ     0.6  19   30    18    2  2.4            1.6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В3                     9 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                       3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рубкой, состав неоднородный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0.4   6Б1ОС1ИВД2С+Е     1  6    Б    10  6   4  1  1  1  СЧ     0.7  3    1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6   6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5   4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5   6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4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2.8   6Б2С2Е+ОС         1  26   Б    85  27  28 9  4  1  СЧ     0.5  16   45    27    3  4.2            2.8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В3                     9 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  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15   Е    50  15  14                 0.3  7    20    20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рубкой, состав неоднородный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0.9   8С1Е1Б+Е          1  26   С    85  26  28 5  4  1  ССЛЖ   0.6  27   24    20    1  0.9            0.9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С2                     2     1                            15%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2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1.0   8С1Е1Б+Е          1  26   С    85  26  28 5  4  1  ССЛЖ   0.6  27   27    21    1  1              1  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С2                     3     1                            15%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3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4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2.1   10С+Е             1  26   С    90  26  32 5  4  1  СБР    0.6  28   59    59    1  2.1            2.1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55                  В2                                                        15%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МЖ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0.9   7С1Е2Б            1  27   С    90  27  32 5  4  1  ССЛЖ   0.5  24   22    16    1  0.9            1.4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С3                     2     1                            10%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28  28            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14   Е    55  14  12                 0.4  8    7     7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1.1   7С1Е2Б            1  27   С    95  27  32 5  4  1  ССЛЖ   0.5  24   26    18    1  1.1            1.1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С3                     3     1                            10%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28  28            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14   Е    60  14  12                 0.4  8    9     9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ЧР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0.8   Болото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10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4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1.1   5С5Б+Е            1  25   С    85  25  24 5  4  1  СЧ     0.5  22   24    12    1  1.1            1.1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В3                     12    1                            10%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9.8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1  14   Е    33  13  12 2  1  1  ЕБР    0.7  14   137   69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12          В2                     68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27   С    80  27  36                                                    15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1985,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7.4   5С1Е4Б            1  25   С    85  25  24 5  4  1  СЧ     0.3  13   96    48    1  7.4            7.4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38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4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5.0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8С2Б+Е            1  25   С    71  25  22 4  3  1  ССЛЖ   0.6  26   130   104   1  5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18          С3                     26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Р Густой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1947, состояние Хорошие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полнота неравномерная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1.2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8Е2С+Б            1  8    Е    20  8   6  1  1  1  ЕСЛЖ   0.7  6    7     6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С3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1998, 888, состояние Удовлетворительные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1.2   5Е2С3Б            1  26   Е    70  24  20 4  3  1  ЕБР    0.5  24   29    14    2  1.2            1.2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В3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28  28                                 9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2.8   5С5Б+Е,ОС         1  27   С    90  26  32 5  4  1  СЧ     0.6  29   81    41    1  4.2            2.8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28  28          В3                     40    1                            15%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состав неоднородный, полнота неравномерная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4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1.0   5С5Б+Е            1  24   С    85  24  24 5  4  2  СЧ     0.6  25   25    12    2  1              1  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В3                     13    1                            15%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МЖ Редкий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9.3   5С2Е3Б+С          1  26   С    90  26  24 5  4  1  СЧ     0.3  14   130   65    1  13.9           27.9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В3                     26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39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120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в выделе волока, состав неоднородный, полнота неравномерная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3.6   5С5Б+Е            1  26   С    90  26  28 5  4  1  ССЛЖ   0.6  28   101   50    1  3.6            5.4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С3                     51    1                            15%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МЖ Средний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2.2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5Е5Б+Л            1  12   Е    32  12  8  2  1  1  ЕБР    0.7  12   26    13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13  10          В2                     13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МЛ Средний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1986,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4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3.5   5С4Е1Б            1  25   С    110 26  32 6  4  2  ССЛЖ   0.3  13   46    23    1  3.5            10.5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С3                     18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5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0.8   9Е1Б              1  21   Е    65  21  20 4  3  1  ЕБР    0.5  18   14    13    2  0.8            0.8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20          В2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3.3   7Е3С+Б,ОС,Е       1  25   Е    75  25  24 4  3  1  ЕСЛЖ   0.4  19   63    44    2  3.3            3.3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С3                     19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100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7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Густой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рубкой, состав неоднородный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1.8   7С3Б+Е            1  21   С    55  21  22 3  2  1  СЧ     0.8  28   50    35    1  1.8                       Проходн.2 оч.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22          В3                     15    1                            10%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Сосна, первый вредитель рак-серянка, степень повреждения Слабая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поврежденность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4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3.8   8Б2С              1  25   Б    65  25  20 7  4  1  СЧ     0.7  22   84    67    2  3.8            3.8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В3                     17    1                            25%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состав неоднородный, полнота неравномерная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7.4   5С2Е3Б            1  25   С    85  25  24 5  4  1  СЧ     0.3  13   96    48    1  11.1           7.4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В3                     19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29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разновозрастное, насаждение пройдено рубкой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0.6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 м, протяженность 2 км, состояние неудовлетворительное, Лесохозяйственная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0.3   Просеки квартальные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0.8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0.6   Границы окружные   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3.1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92.0                                                                      1776           87        15   102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4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821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378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577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92.0                                                                      1776           87        15   102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821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378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577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леса, расположен. в водоохранных зонах       Квартал 5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1.5   4ОЛС3ОС2Б1Е       1  21   ОЛС  40  16  16 4  2  2  ОЛП    0.5  12   18    7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60  24  26          С4                     5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4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ЧР Редкий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варьирует, тип леса варьирует, плс.вдоль рек,засел.бобрами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3.5   4ОЛС3ОС2Б1Е       1  21   ОЛС  40  16  16 4  2  2  ЕСЛЖ   0.5  12   42    17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60  24  26          С3                     13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8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ЧР, ИВК Средний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варьирует, тип леса варьирует, полнота неравномерная, состав неоднородный, плс.вдоль рек,засел.бобрами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1.5   6ОЛС2Б2Е+Е        1  12   ОЛС  25  12  12 3  2  2  ЕСЛЖ   0.5  5    8     4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13  12          С3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10  12            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ЧР Густой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0.8   8ОЛС2Б            1  6    ОЛС  15  6   6  2  1  3  ОЛП    0.5  2    2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С4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ЧР Средний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леса, расположен. в водоохранных зонах       Квартал 5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1.1   6Е2Б2ОЛС+С,ОС     1  20   Е    65  21  18 4  2  1  ЕСЛЖ   0.4  14   15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22          С3                     3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40  17  16                                 3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ЧР, МЛ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рек,засел.бобрами, состав неоднородный, полнота неравномерная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0.5   10ОЛС+Б           1  18   ОЛС  40  18  16 4  2  2  ЕСЛЖ   0.5  10   5     5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С3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ЧР, ИВК Средний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0.6   10ОЛС+Б           1  18   ОЛС  40  18  16 4  2  2  ОЛП    0.5  10   6     6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С4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ЧР, ИВК Средний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0.6   8ОЛС2Б+ОС         1  3    ОЛС  5   3   2  1  1  2  ЕСЛЖ   0.5  1    1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С2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Средний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леса, расположен. в водоохранных зонах       Квартал 5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0.4   6С1Б3ОЛС          1  21   С    85  23  28 5  3  2  ССЛЖ   0.4  14   6     3     1  0.4            0.4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28          С3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35  17  16                                 2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ЧР, ИВК Средний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79  0.4   Река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1.1 км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83  0.1   Границы окружные   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0.1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11.0                                                                      102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17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18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18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46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1.8   5Е1С3Б1ОС+Е       1  24   Е    75  24  24 4  3  1  ЕСЛЖ   0.4  18   32    16    2  1.8            1.8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32          С3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32                                 10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                       3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ЧР,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5.8   7Б3ОС             1  3    Б    5   3   2  1  1  2  ЕСЛЖ   0.5  1    6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С3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ЧР,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3.7   Вырубка                   С                                                                                  Иск.лесовосст. (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2  ССЛЖ                                                      Агротех.уход за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2016, количество пней 200, в том числе пней сосны 70, диаметр пней 28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проведено естественное лесовосстановление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0.9   Вырубка                   С                                                                                  Естеств. лесовос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2  ССЛЖ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2017, количество пней 270, в том числе пней сосны 140, диаметр пней 44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проведено естественное лесовосстановление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1.7   6ОЛС2Б2Е+Е        1  12   ОЛС  25  12  10 3  2  2  ЕСЛЖ   0.5  5    8     4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13  12          С3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12  10            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ЧР, Р Густой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0.7   6Б4С+Е            1  26   Б    70  26  24 7  4  1  СЧ     0.4  13   9     5     2  0.7            0.7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В3                     4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ШП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0.1   Линии электропередач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10 м, протяженность 0.1 км, чистая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0.8   6Б1ОС3С+Е         1  28   Б    65  28  24 7  4  1А СЧ     0.4  14   11    7     2  0.8            1.2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28  32          В3                     1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28  32                                 3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1.7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6С4Б+Е,ОЛС        1  25   С    66  25  22 4  3  1А СЧ     0.7  31   53    32    1  1.7            1.7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20          В3                     21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40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1952,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0.8   8С2Б+Е            1  25   С    85  25  24 5  4  1  ССЛЖ   0.5  22   18    14    1  0.8            1.2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С3                     4 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2.0   8С2Б+Е            1  25   С    85  25  24 5  4  1  ССЛЖ   0.5  22   44    35    1  2              3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С3                     9 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0.6   6Б2ОС2С+Е,ОЛС     1  26   Б    70  26  22 7  4  1  СЧ     0.5  16   10    6     2  0.6            0.9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2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                       2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ЧР,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80, в выделе волока, состав неоднородный, полнота неравномерная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0.9   6Б2ОС2С+Е,ОЛС     1  26   Б    70  26  22 7  4  1  СЧ     0.5  16   14    8     2  0.9            1.4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3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                       3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ЧР,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0.6   10С+Е,Б           1  25   С    85  25  28 5  4  1  ССЛЖ   0.6  26   16    16    1  0.6            0.6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С3                            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1.3   5Б3ОС2ОЛС         1  2    Б    5   2   2  1  1  1  ЕСЛЖ   0.5  0.5  1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С3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0.4   6С3Б1ОС+Е         1  24   С    75  24  28 4  3  1  ССЛЖ   0.4  17   7     4     1  0.4            0.4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28          С3                     2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                       1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ЧР, КРЛ Редкий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7.5   Культуры лесные                                                                                              Осветлен.1 оч.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           1  2    Е    6   2   2  1  1  1  ЕЧ     0.7  0.7  5     3                                  25%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В3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ЧР, КРЛ,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2012, Вспашка борозд., Посадка ручная, раcстояние между рядами 3.5 м, раcстояние в ряду 0.7 м,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4.4 тыс. шт/га, состояние Удовлетворительные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Прошлое лесоустройство: Вырубка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1.5   9С1Б+ОЛС,Е        1  25   С    85  25  28 5  4  1  ССЛЖ   0.6  27   40    36    1  1.5            1.5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С3                     4 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50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1.8   4ОЛС2Б2ОС2Е       1  6    ОЛС  10  6   4  1  1  1  ЕСЛЖ   0.7  3    5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6   4           С3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6   6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5   4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6Б2Е2С               24   Б    60  24  24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ЧР, Р Густой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4.2   5С5Б+Е,ОС         1  24   С    70  24  24 4  3  1  СЧ     0.6  25   105   52    1  4.2            6.3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В3                     53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7.0   Насажд.с культ.под пол.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4Б4ОС2Е           1  7    Б    10  7   4  1  1  1  СЧ     0.5  2    14    6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7   6           В3                     5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15  7   6                             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5С5Е              2  3    С    14  3   4                  0.4  1    7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                 15   Е    45  14  12                                                    8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14                                                    6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Р, КРЛ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2004, 888, состояние Неудовлетворительные, причина гибели / неуд.сост. заглушение листв.пор.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1.9   4Е2С4Б+ОЛС        1  23   Е    65  21  18 4  3  1  ЕБР    0.5  21   40    16    2  1.9            1.9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В3                     8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22                                 16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40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ЧР Густой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0.7   4Е3С3Б+ОЛС        1  23   Е    65  21  18 4  3  1  ЕБР    0.5  21   15    7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В3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22            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40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ЧР Густой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80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1.6   5Б1ОС3С1Е         1  24   Б    65  25  22 7  4  1  СЧ     0.5  16   26    12    2                  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26          В3                     3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8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  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6.6   Культуры несомкнувшиеся   Е                                                                                  Допол.культур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ЕЧ                                                        Агротех.уход за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    Е    2   1   1           В3     80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9Б1ОС                2    Б    5   2   2                  0.5  0.5  3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2016, Вспашка борозд., Посадка ручная, раcстояние между рядами 3.5 м, раcстояние в ряду 0.7 м,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4.4 тыс. шт/га, состояние Удовлетворительные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Прошлое лесоустройство: Вырубка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0.7   6Б3С1Е            1  24   Б    70  25  48 7  4  1  СЧ     0.5  15   10    6     2  0.7            0.7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В3                     3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                       1 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9.9   5Б3ОС2Е+С         1  6    Б    10  6   4  1  1  1  СЧ     0.6  2    20    10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6   6           В3                     6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5   6                             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5С3Е2Б               20   С    75  25  28                                                    18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14  12                                                    10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14                                                    7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1.5   6Б2С2Е            1  26   Б    90  27  24 9  4  1  СЧ     0.3  10   15    9     3  1.5            2.2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48          В3                     3 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28                                 3 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3.3   7Б1ОЛС2Е+С,Е      1  15   Б    30  16  12 3  2  1  ЕБР    0.7  10   33    23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13  12          В2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13  14            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3.7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9С1Б+Е            1  25   С    66  25  24 4  3  1А ССЛЖ   0.7  31   115   103   1  3.7            3.7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22          С3                     12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1952,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40  3.8   9С1Б+Е            1  25   С    85  25  28 5  4  1  СЧ     0.6  27   103   93    1  5.7            3.8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В3                     10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ШП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41  8.0   Насажд.с культ.под пол.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8Б2ОС+ИВД,Е       1  12   Б    20  12  8  2  1  1  ЕБР    0.5  5    40    32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12  12          В3                     8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9Е1С              2  6    Е    24  6   6                  0.4  2    16    14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6   6             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1994, состояние Неудовлетворительные, причина гибели / неуд.сост. заглушение листв.пор.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42  2.0   Насажд.с культ.под пол.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9Б1Е+С            1  11   Б    20  11  8  2  1  2  ЕБР    0.6  5    10    9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30  10  12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5    Е    26  5   4                  0.4  2    4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1992, состояние Неудовлетворительные, причина гибели / неуд.сост. заглушение листв.пор.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43  0.4   Насажд.с культ.под пол.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9Б1Е+Е            1  11   Б    20  11  8  2  1  2  ЕБР    0.5  4    2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30  10  12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5    Е    26  5   4                  0.4  2    1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1992, состояние Неудовлетворительные, причина гибели / неуд.сост. заглушение листв.пор.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44  2.0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7С3Б+Е            1  24   С    66  24  22 4  3  1  ССЛЖ   0.7  29   58    41    1  2              2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20          С3                     17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1952,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80, полнота неравномерная, состав неоднородный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45  2.1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7С3Б+Е            1  24   С    66  24  22 4  3  1  ССЛЖ   0.7  29   61    43    1  2.1            2.1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20          С3                     18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1952,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46  5.1   5С5Б+Е            1  24   С    65  23  22 4  3  1  СЧ     0.7  29   148   74    1  5.1            7.6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20          В3                     74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47  4.8   7Б1ОС2С+Е         1  28   Б    70  28  24 7  4  1  СЧ     0.4  14   67    47    2  4.8            7.2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28  32          В3                     7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28  30                                 13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МЛ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48  1.0   5С5Б+Е,ОЛС        1  24   С    65  24  24 4  3  1  СЧ     0.7  29   29    14    1  1              1.5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22          В3                     15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40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49  3.2   5С2Е3Б            1  25   С    85  25  28 5  4  1  СЧ     0.4  18   58    29    1  4.8            6.4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В3                     12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17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рубкой, в выделе волока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50  5.6   5Б2ОС3Е+С         1  6    Б    15  7   4  2  1  2  СЧ     0.7  3    17    9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7   6           В3                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5   4                                  5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                 16   Е    50  16  16                                                    6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16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высота варьирует, насаждение разновозрастное, полнота неравномерная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51  6.6   8Е2Б+С,Б          1  15   Е    45  15  12 3  2  2  ЕБР    0.6  13   86    69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30  16  12          В3                     17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Редкий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52  3.9   9Б1С+Е,ОС         1  26   Б    70  26  22 7  4  1  СЧ     0.6  20   78    70    2  3.9            5.8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8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групповое,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53  6.5   5С5Б+Е            1  24   С    65  24  24 4  3  1  СЧ     0.7  30   195   98    1  6.5            6.5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В3                     97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МЖ,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54  7.3   7Б3С+Е,ОС,ОЛЧ     1  25   Б    70  25  22 7  4  1  СЧ     0.6  19   139   97    2  7.3            10.9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В3                     42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ОЛЧ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55  0.5   7Б3ОС             1  9    Б    15  9   6  2  1  1  ССЛЖ   0.7  5    2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10  8           С3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18   Е    50  18  16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ЧР Густой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56  0.6   9С1Б+Е,ОС         1  26   С    95  26  32 5  4  1  ССЛЖ   0.6  28   17    15    1  0.6            0.9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С3                     2 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12   Е    45  12  12                 0.3  5    3     3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57  2.0   7Б3ОС             1  9    Б    15  9   6  2  1  1  ССЛЖ   0.7  5    10    7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10  8           С3                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18   Е    50  18  16                                                    4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ЧР Густой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58  0.4   10С+Е,Б           1  25   С    85  25  24 5  4  1  ССЛЖ   0.5  22   9     9     1  0.4            0.6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С3                            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15   Е    45  15  14                 0.4  9    4     4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2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Густой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59  1.5   9С1Е+Б,Е          1  25   С    85  25  24 5  4  1  ССЛЖ   0.5  22   33    30    2  1.5            2.2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С3                     3 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МЛ Густой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60  0.8   6Б3С1Е+ОС         1  25   Б    70  26  22 7  4  1  СЧ     0.6  19   15    8     2  0.8            1.2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В3                     5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2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61  8.0   5Б2ОС3С+Е         1  26   Б    75  26  24 8  4  1  СЧ     0.6  20   160   80    2  8              12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В3                     32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48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в выделе волока, полнота неравномерная, насаждение пройдено рубкой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62  0.9   Лесосека текущего года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10Б+С,Е           1  26   Б    75  26  24 7  4  1  ЕЧ     0.7              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80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63  1.9   Болото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20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64  1.8   5ОС2Б3С           1  25   ОС   75  25  24 8  4  2  СЧ     0.3  12   22    12    3  1.8            3.6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В3                     4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26                                 6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ЧР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рубкой, состав неоднородный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65  2.8   8Б2Е+С,ОС         1  25   Б    70  25  20 7  4  1  ЕЧ     0.4  12   34    27    2  2.8            7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7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рубкой, в выделе волока, состав неоднородный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66  7.5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5Е1С3Б1ОС+ИВД     1  6    Е    17  6   4  1  1  2  ЕЧ     0.6  4    30    15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В3                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9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2001, 888, состояние Удовлетворительные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81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67  1.5   7Б2Е1С+ОС         1  25   Б    55  25  20 6  3  1  ЕЧ     0.4  13   20    14    1  1.5            2.2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В3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14   Е    50  14  14                 0.4  8    12    12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полнота неравномерная, состав неоднородный, в выделе волока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68  1.2   7С3Б+Е            1  23   С    70  23  24 4  3  1  СЧ     0.7  28   34    24    1  1.2            1.8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22          В3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69  0.4   7Б3ОС+ИВД         1  2    Б    5   2   2  1  1  3  ЕПРЧ   0.4  0.4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С4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70  3.5   Культуры лесные                                                                                              Осветлен.1 оч.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5Е3Б2ОС           1  3    Е    7   3   2  1  1  1  ЕЧ     0.7  1    4     2                                  35%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2011, Вспашка борозд., Посадка ручная, раcстояние между рядами 3.5 м, раcстояние в ряду 0.7 м,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4.4 тыс. шт/га, состояние Удовлетворительные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82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71  1.4   6Б3С1Е+Е          1  25   Б    55  25  22 6  3  1  СЧ     0.3  10   14    9     2  2.1            1.4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1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неоднородный, насаждение пройдено рубкой, в выделе волока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72  1.3   Вырубка                   -                                                                                  Иск.лесовосст. (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1  ЕЧ                                                        Агротех.уход за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2017, количество пней 200, в том числе пней сосны 20, диаметр пней 32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проведено естественное лесовосстановление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73  0.8   Вырубка                   -                                                                                  Естеств. лесовос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1  СЧ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2017, количество пней 200, в том числе пней сосны 40, диаметр пней 32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проведено естественное лесовосстановление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74  2.5   7Б3ОС             1  3    Б    5   3   2  1  1  2  СЧ     0.5  1    2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ЧР,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83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75  5.8   Культуры несомкнувшиеся   С                                                                                  Агротех.уход за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      1  СЧ                                                        Допол.культур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1    С    1   1   1           В3     90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 Средний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2017, Вспашка борозд., Посадка ручная, раcстояние между рядами 3.5 м, раcстояние в ряду 0.7 м,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5.1 тыс. шт/га, состояние Хорошие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Прошлое лесоустройство: Вырубка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76  6.0   7Б3С+Е,ОС,ОЛЧ     1  25   Б    70  25  22 7  4  1  СЧ     0.3  9    54    38    2  6              9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В3                     16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ОЛЧ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групповое,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77  6.3   Вырубка                   -                                                                                  Иск.лесовосст. (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1  СЧ                                                        Агротех.уход за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2017, количество пней 200, в том числе пней сосны 40, диаметр пней 32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проведено естественное лесовосстановление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78  11.4  7Б3ОС             1  3    Б    5   3   2  1  1  2  СЧ     0.5  1    11    8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ЧР,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80  1.2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3 км, состояние неудовлетворительное, Лесохозяйственная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84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81  0.3   Просеки квартальные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0.8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82  0.7   Границы окружные   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3.5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211.0                                                                     2281           94        67   125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954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225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991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100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11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ОЛЧ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222.0                                                                     2382           94        67   126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957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242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1008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118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57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ОЛЧ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85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86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8.5   9С1Б+Е,С          1  25   С    85  25  28 5  4  1  СЧ     0.6  27   230   207   1  8.5            8.5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В3                     23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120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11.5  7С1Е2Б+С          1  25   С    85  25  28 5  4  1  СЧ     0.6  27   310   217   1  17.2           28.8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В3                     31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62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120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полнота неравномерная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0.9   10С+Е,Б           1  20   С    85  20  24 5  4  3  СДМ    0.4  13   12    12    1                  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В4                            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50                                                                            Естеств. лесовос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Густой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0.9   6Б3С1Е+ОС,Е       1  26   Б    75  26  22 8  4  1  СЧ     0.5  16   14    9     2  0.9            0.9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В3                     4 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1 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87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6.0   5С3Б2ОС+Е         1  3    С    5   3   4  1  1  1  СЧ     0.6  2    12    6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В3                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2.2   7С2Е1Б+Е,С        1  25   С    85  25  28 5  4  1  СЧ     0.6  26   57    40    1                  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В3                     11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6 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0.9   Болото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20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0.9   6Б3С1Е+ОС,С       1  26   Б    85  26  24 9  4  2  СЧ     0.6  20   18    11    3  0.9            1.4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26          В3                     5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                       2 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полнота неравномерная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88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4.0   9С1Е              1  23   С    75  23  24 4  3  1  СЧ     0.7  28   112   101   1  4              4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В3                     11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тлу варьирует, тип леса варьирует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1.3   Болото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20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5.7   5С3Е2Б+Е          1  25   С    85  25  28 5  4  1  СЧ     0.6  27   154   77    1  5.7            5.7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В3                     46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31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2.0   Насажд.из подроста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              1  17   Е    45  17  14 3  2  1  ЕЧ     0.6  17   34    27       2              2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19  16          В3                     7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10Б                  26   Б    60  26  24                                                    3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89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23.0  5Б1ОС2С2Е         1  26   Б    75  26  24 8  4  1  СЧ     0.6  20   460   230   2  23             34.5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В3                     46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30                                 92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                       92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2.5   6Б2С2Е            1  26   Б    85  26  24 9  4  2  СЧ     0.6  20   50    30    3  2.5            2.5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В3                     10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                       10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 выделе волока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17.0  8С1Е1Б            1  25   С    85  25  28 5  4  1  СЧ     0.6  26   442   354   1  17             17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В3                     44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44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2.0   Болото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Береза, % зарастания 15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90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3.7   6С4Б+ОС           1  19   С    70  19  22 4  3  2  СДМ    0.7  22   81    48    1  3.7            3.7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18          В4                     33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тип леса варьирует, высота варьирует, состав неоднородный, полнота неравномерная, насаждение пройдено рубкой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1.0   9С1Е              1  25   С    85  25  24 5  4  1  СЧ     0.7  31   31    28    1  1              1.5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В3                     3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4.7   6С4Б+Е,С          1  23   С    65  23  22 4  3  1  СЧ     0.7  29   136   82    1  4.7            4.7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22          В3                     54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5.6   6Б2ОС2С+Е,С       1  22   Б    65  22  14 7  4  2  СДМ    0.7  18   101   61    2  5.6            5.6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20          В4                     20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22                                 20    1                            Естеств. лесовос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состав неоднородный, полнота неравномерная, размещение подроста групповое, тлу варьирует,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высота варьирует, тип леса варьирует, диаметр варьирует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91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1.5   4С4Е2Б            1  21   С    85  22  22 5  4  2  СДМ    0.5  18   27    11    1  1.5            1.5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В4                     11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22                                 5     3                            Естеств. лесовос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11.5  10С+Е,Б           1  23   С    65  23  22 4  3  1  СЧ     0.8  32   368   368   1  11.5           17.2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варьирует, в выделе волока, полнота неравномерная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1.0   Болото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Береза, % зарастания 15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5.2   6Б3ОС1С+Е         1  26   Б    75  26  24 8  4  1  СЧ     0.6  20   104   63    2  5.2            7.8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В3                     31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                       10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92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11.0  6Б2ОС2С+Е         1  25   Б    55  25  22 6  3  1  СЧ     0.5  16   176   106   2  11             16.5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В3                     35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35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в выделе волока, состав неоднородный, полнота неравномерная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4.8   7Б3ОС             1  3    Б    5   3   2  1  1  2  СДМ    0.6  1    5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В4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7.8   7Б3С+Е            1  26   Б    75  26  24 8  4  1  СЧ     0.5  16   125   88    2  7.8            11.7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37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полнота неравномерная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23.3  6Б2ОС2С+Е,С       1  22   Б    65  22  14 7  4  2  СДМ    0.6  16   373   223   2  23.3           23.3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20          В4                     75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22                                 75    1                            Естеств. лесовос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варьирует, в выделе волока, диаметр варьирует, высота варьирует, размещение подроста групповое, полнота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неравномерная, состав неоднородный, тип леса варьирует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93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4.3   6Б2ОС2С+Е,С       1  22   Б    65  22  14 7  4  2  СДМ    0.6  16   69    41    2  4.3            4.3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20          В4                     14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22                                 14    1                            Естеств. лесовос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диаметр варьирует, тип леса варьирует, в выделе волока, тлу варьирует, полнота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неравномерная, состав неоднородный, высота варьирует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8.9   6Б2ОС2С+Е,С       1  22   Б    65  22  14 7  4  2  СДМ    0.7  18   160   96    2  8.9            8.9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20          В4                     32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22                                 32    1                            Естеств. лесовос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групповое, тлу варьирует, высота варьирует,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тип леса варьирует, диаметр варьирует, в выделе волока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0.4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 км, состояние неудовлетворительное, Лесохозяйственная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0.2   Просеки квартальные                                                                                          Разрубка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0.4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94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0.8   Границы окружные                                                                                             Разрубка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4.1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185.0                                                                     3661           170       3    212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1886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290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1228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257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185.0                                                                     3661           170       3    212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1886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290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1228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257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95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96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7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0.4   8Е2Б+С            1  14   Е    45  14  10 3  2  2  ЕЧ     0.5  10   4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14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90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0.5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              1  11   Е    33  11  8  2  1  2  ЕБР    0.6  9    4     2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12  8           В2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14   Е    45  14  12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МЛ Средний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1985,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1.4   7Е3Б              1  17   Е    50  16  12 3  2  2  ЕБР    0.5  13   18    12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16          В3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2.8   7Е3Б+С,Б          1  15   Е    45  14  10 3  2  2  ЕЧ     0.4  8    22    15                      2.8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14          В3                     7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70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Средний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разновозрастное, высота варьирует, состав неоднородный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97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7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1.9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5Е5Б+ИВД          1  12   Е    33  11  8  2  1  2  ЕБР    0.7  10   19    10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12  8           В3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1985,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высота варьирует, полнота неравномерная, состав неоднородный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4.6   Вырубка                   С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1  СЧ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2017, количество пней 290, в том числе пней сосны 170, диаметр пней 44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2.1   Насажд.с культ.под пол.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8Б2Е              1  12   Б    20  12  8  2  1  1  ЕЧ     0.5  5    10    8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10  8           В3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3    Е    18  3   4                  0.5  1    2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2000, 888, состояние Неудовлетворительные, причина гибели / неуд.сост. заглушение листв.пор.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5.1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6Е4Б+ОЛС          1  21   Е    54  20  14 3  2  1  ЕБР    0.7  25   128   77    2  5.1            5.1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18          В3                     51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10Б                  25   Б    60  25  24                                                    5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1964,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высота варьирует, состав неоднородный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98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7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9.2   Культуры несомкнувшиеся   Е                                                                                  Агротех.уход за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ЕЧ                                                        Допол.культур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    Е    5   1   1           В3     60   0.4  4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5Б5ОС                2    Б    5   2   2                  0.4  0.4  4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2013, Вспашка борозд., Посадка ручная, раcстояние между рядами 3.5 м, раcстояние в ряду 0.7 м,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4.4 тыс. шт/га, состояние Удовлетворительные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Прошлое лесоустройство: Вырубка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5.0   5ОЛЧ2Б1ОЛС2С+Е,ОС 1  24   ОЛЧ  55  24  22 6  3  1  ОЛП    0.5  20   100   50    1  5              5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20          С4                     20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22  20                                 10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22                                 20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ЧР,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0.6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5Е5Б+ОЛС          1  14   Е    36  13  10 2  1  1  ЕЧ     0.6  12   7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10          В3                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20   Е    60  20  24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1982,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уч.леса вокр.нас.пун,сад.тов.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99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7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8.9   Культуры лесные                                                                                              Прочист. 1 оч.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1  6    Е    18  5   4  1  1  4  ЕЧ     0.7  5    44    22                                 25%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8   4           В3                     22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Средний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2000, 888, состояние Неудовлетворительные, причина гибели / неуд.сост. прочие причины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0.5   5С5Б              1  12   С    45  12  16 3  2  3  СДМ    0.4  7    4     2        0.5            0.5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13  12          В4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Средний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3.3   5С1Е3ОС1Б         1  25   С    95  24  28 5  4  2  СЧ     0.5  22   73    37    1  5              5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В3                     7 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                       22    3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7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1.0   6ОС1Б3Е           1  23   ОС   35  24  22 4  3  1А ЕБР    0.4  14   14    9     3  1              1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22          В3                     1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22                                 4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0.5   7Е3Б              1  17   Е    45  17  14 3  2  1  ЕБР    0.4  11   6     4        0.5            0.5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16          В2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МЛ Средний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100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7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1.8   6ОС3Б1С+Е         1  25   ОС   70  25  24 7  4  1  СЧ     0.4  16   29    17    3  1.8            1.8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В3                     9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3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4.0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6Е1С3Б+ИВД,Е      1  10   Е    25  10  8  2  1  1  ЕБР    0.7  9    36    21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11  10          В3                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11  8                                  11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1993,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2.4   Насажд.с культ.под пол.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6Е4Б+С            1  20   Е    55  19  14 3  2  1  ЕБР    0.4  14   34    21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16          В2                     13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8    Е    22  8   6                  0.4  4    10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1996, состояние Неудовлетворительные, причина гибели / неуд.сост. заглушение листв.пор.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3.7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6Е4Б+ИВД          1  9    Е    22  8   6  2  1  1  ЕБР    0.7  7    26    16                      3.7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10  6           В2                     10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1996,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101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7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3.5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4Е1Л5Б+ИВД        1  14   Е    35  12  8  2  1  2  ЕБР    0.7  14   49    20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        14  12          В2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12                                 24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1983,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1.9   4Е1С4Б1ОС         1  25   Е    85  25  24 5  4  1  СЧ     0.5  24   46    18    2  1.9            2.8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В3                     5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18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                       5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2.7   Культуры лесные                                                                                              Прочист. 1 оч.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6Е2Б2ОС           1  5    Е    11  4   4  1  1  1  ЕЧ     0.7  3    8     4                                  25%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6   4           В3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6   6             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2007, 888, состояние Удовлетворительные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102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7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8.5   7Б2Е1С+Е,С        1  26   Б    75  26  22 8  4  1  ЕЧ     0.5  16   136   95    2  8.5            25.5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В3                     27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                       14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групповое, уч.леса вокр.нас.пун,сад.тов., в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выделе волока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0.9   9Б1С              1  26   Б    70  26  24 7  4  1  СЧ     0.6  20   18    16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В3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Средний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уч.леса вокр.нас.пун,сад.тов.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4.0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5Е5Б+ИВД,Е        1  11   Е    29  10  8  2  1  2  ЕБР    0.6  8    32    16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12  8           В3                     16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1989,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2.5   7Б3Е+ИВД          1  17   Б    35  18  12 4  2  1  ЕБР    0.6  11   28    20    2                 2.5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15  14          В2                     8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высота варьирует, диаметр варьирует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103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7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2.0   6С1Е3Б+ОС         1  24   С    75  24  28 4  3  1  СЧ     0.4  17   34    21    1  2              2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В3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10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1.7   6Е4Б+Б            1  19   Е    50  18  14 3  2  1  ЕБР    0.4  12   20    12    2  1.7            1.7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16          В2                     8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80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ИВК Средний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4.2   6Б1ОС2Е1С         1  24   Б    55  24  24 6  3  1  ЕБР    0.3  9    38    22    2  4.2            6.3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В3                     4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8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  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2.1   Вырубка                   С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1  СЧ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2017, количество пней 270, в том числе пней сосны 150, диаметр пней 44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104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7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3.0   7Е3Б+Б,ОС         1  16   Е    45  15  14 3  2  2  ЕБР    0.4  9    27    19    2  3              3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16          В2                     8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80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полнота неравномерная, состав неоднородный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3.9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5Е5Б+ОЛЧ,Б        1  12   Е    31  11  8  2  1  2  ЕБР    0.6  10   39    20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13  10          В3                     19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ОЛЧ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80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1987,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2.2   Культуры лесные                                                                                              Прочист. 1 оч.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5Е3ОС2Б           1  6    Е    14  6   4  1  1  1  ЕЧ     0.7  4    9     4                                  25%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Средний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2004, 888, состояние Удовлетворительные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2.5   5Б3ОС2Е           1  4    Б    5   4   2  1  1  1  СЧ     0.6  1    2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105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7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2.5   6Б3ОС1С+Е         1  26   Б    75  26  22 8  4  1  СЧ     0.6  20   50    30    2  2.5            2.5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30          В3                     15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                       5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3.0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6Е4Б+ИВД,Е        1  11   Е    27  10  8  2  1  1  ЕБР    0.6  8    24    14                      3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12  8           В2                     10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1991,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0.7   6С4Б+Е            1  24   С    75  24  28 4  3  1  СЧ     0.3  12   8     5     1  0.7            1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28          В3                     3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6.0   Культуры лесные                                                                                              Прочист. 1 оч.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6Е4Б+Е            1  7    Е    17  6   4  1  1  1  ЕЧ     0.7  5    30    18                                 25%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8   4           В3                     12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ИВК Средний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2001, 888, состояние Удовлетворительные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106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7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40  3.0   7Б3Е+ИВД          1  16   Б    35  17  12 4  2  1  ЕБР    0.6  10   30    21    1                 3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14  12          В2                     9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41  1.3   3С2Е4Б1ОС         1  26   С    95  26  28 5  4  1  СЧ     0.3  14   18    6     1  1.3            2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В3                     4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26                                 6 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36                                 2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42  1.7   Культуры лесные                                                                                              Прочист. 1 оч.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6Е2Б2ОС           1  4    Е    11  4   4  1  1  1  ЕЧ     0.7  2    3     1                                  25%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2007, 888, состояние Удовлетворительные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43  2.0   3С3Е4Б+С          1  24   С    80  24  24 4  3  1  СЧ     0.6  25   50    15    1  2              3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В3                     15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                       20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уч.леса вокр.нас.пун,сад.тов.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107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7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44  1.6   6Б4Е              1  14   Б    30  16  10 3  2  1  ЕБР    0.7  9    14    8     1                 1.6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12  10          В3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уч.леса вокр.нас.пун,сад.тов.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45  1.9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1  15   Е    36  14  8  2  1  1  ЕБР    0.7  15   28    14    2                 1.9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10          В2                     14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1982,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уч.леса вокр.нас.пун,сад.тов.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46  7.3   3С2Е2Б2Е1С+Б      1  25   С    95  27  36 5  4  1  СЧ     0.4  18   131   40    1  7.3            7.3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27  32          В3                     26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26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21  18                                 26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18                                 13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Средний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169, уч.леса вокр.нас.пун,сад.тов., насаждение пройдено рубкой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47  0.9   9Б1С+Е            1  25   Б    65  25  22 7  4  1  СЧ     0.7  22   20    18    2                 0.9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В3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5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уч.леса вокр.нас.пун,сад.тов.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108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7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48  1.8   7Б2Е1С            1  26   Б    75  26  22 8  4  1  ЕСЛЖ   0.7  23   41    29    2                 1.8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С3                     8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  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уч.леса вокр.нас.пун,сад.тов.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49  3.5   9Б1С+Е            1  27   Б    75  27  24 8  4  1  СЧ     0.7  24   84    76    2                  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26          В3                     8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рубкой, в выделе волока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50  0.2   6С2Е2Б+ОС,Е       1  24   С    75  24  22 4  3  1  СЧ     0.5  21   4     2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В3                     1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22                                 1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169, высота варьирует, полнота неравномерная, состав неоднородный, насаждение разновозрастное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109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7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51  2.7   4Е3С3Б+ОС,Е       1  24   Е    95  23  24 5  4  2  СЧ     0.4  18   49    19    2                  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15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15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высота варьирует, в выделе волока, насаждение разновозрастное, полнота неравномерная, состав неоднородный, 169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52  2.0   7Б2Е1С+Е,С        1  26   Б    75  26  22 8  4  1  ЕЧ     0.5  16   32    23    2  2              2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В3                     6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                       3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53  0.5   6Б1ОС3Е           1  25   Б    55  25  24 6  3  1  СЧ     0.4  13   6     3     1  0.5            0.5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В3                     1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2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54  0.8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2.1 км, состояние удовлетворительное, Лесохозяйственная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110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7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55  0.9   Просеки квартальные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2.3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56  0.4   Границы окружные                                                                                             Разрубка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1.9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150.0                                                                     1707           56        6    100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227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568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5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766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81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10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ОЛЧ   50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150.0                                                                     1707           56        6    100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227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568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5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766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81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10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ОЛЧ   50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111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112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8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2.0   6Б4С+ОС,ОЛС       1  25   Б    75  25  24 8  4  2  СЧ     0.6  19   38    23    2  2              2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В3                     15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40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Сосна, первый вредитель рак-серянка, степень повреждения Слабая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поврежденность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1.5   Культуры несомкнувшиеся   С                                                                                  Агротех.уход за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СЧ                                                        Допол.культур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1    С    1   1   1           В3     90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2017, Вспашка борозд., Посадка механизированная, раcстояние между рядами 3.5 м, раcстояние в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ряду 0.7 м, количество 5.1 тыс. шт/га, состояние Хорошие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Прошлое лесоустройство: Вырубка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2.2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5С3Б2ОС           1  6    С    15  6   4  1  1  1  СБР    0.6  4    9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В2                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                 15   Е    50  15  16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16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ИВК Средний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2003, 888, состояние Удовлетворительные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113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8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1.6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1  14   Е    33  12  8  2  1  2  ЕБР    0.7  13   21    10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12          В3                     11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                 19   Е    60  19  20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20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Средний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1985,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2.9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              1  15   Е    39  14  12 2  1  2  ЕБР    0.7  15   44    27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14          В3                     17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8Е2С                 22   Е    70  22  24                                                    5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32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1.5 м, 1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МЖ Редкий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1979,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2.8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5Е5Б+ИВД          1  18   Е    48  17  12 3  2  2  ЕБР    0.7  20   56    28    2  2.8            2.8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19  16          В2                     28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6Б4Е                 25   Б    60  25  24                                                    8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                                          6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МЖ, КРЛ Редкий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1970,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114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8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4.3   7ОС2С1Е           1  25   ОС   65  25  22 7  4  1  СЧ     0.4  16   69    48    3  4.3            6.4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30          В3                     14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                       7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0.5   7Б3С              1  2    Б    5   2   2  1  1  1  СЧ     0.5  0.5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6С4Б                 23   С    65  23  28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20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0.7   7С3Б              1  25   С    85  25  28 5  4  1  СБР    0.5  22   15    10    1  1              1.4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В2                     5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Сосна, первый вредитель рак-серянка, степень повреждения Слабая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поврежденность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115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8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7.0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4С1Е4Б1ОС         1  21   С    56  21  22 3  2  1  СЧ     0.7  25   175   70    1  7              7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18          В3                     18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18                                 69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24                                 18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26   С    80  26  40                                                    10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МЖ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1962,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2.7   Насажд.с культ.под пол.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7Б3Е              1  22   Б    55  23  18 6  3  1  ЕЧ     0.4  11   30    21    1  4              2.7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20          В3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14   Е    56  14  12                 0.4  8    22    22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5Е3С2Б               26   Е    80  26  28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36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1962, состояние Неудовлетворительные, причина гибели / неуд.сост. заглушение листв.пор.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116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8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6.5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1  18   Е    48  17  12 3  2  2  ЕБР    0.7  20   130   65    2  6.5            6.5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16          В2                     65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6Б4Е                 25   Б    60  25  24                                                    19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                                          13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МЖ, КРЛ Редкий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1970,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2.9   7Б2С1Е+ОС         1  25   Б    65  25  22 7  4  1  СЧ     0.6  19   55    38    2  2.9            4.3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30          В3                     11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                       6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0.9   4С4Е2Б            1  25   С    85  25  28 5  4  1  СЧ     0.5  22   20    8     1  0.9             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В3                     8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4 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6С4Е                 27   С    110 27  40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36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4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МЖ Редкий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117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8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1.4   7Б3С              1  2    Б    5   2   2  1  1  1  СЧ     0.4  0.4  1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6С4Б                 23   С    65  23  28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20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2.5   7С3Б+Е,ОС         1  25   С    85  25  28 5  4  1  СБР    0.5  22   55    39    1  2.5            2.5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В2                     16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мин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Сосна, первый вредитель рак-серянка, степень повреждения Слабая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поврежденность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1.1   8Б1С1Е+Е          1  26   Б    75  26  24 8  4  1  СЧ     0.6  20   22    18    2  1.1            1.1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30          В3                     2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                       2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2.2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5С1Е4Б            1  22   С    52  23  22 3  2  1А СЧ     0.7  27   59    29    1  2.2            2.2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В3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20                                 24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2.5 м, 1.5 тыс.шт/га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МЖ, ИВК, КРЛ Средний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1966,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118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8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4.6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5С5Б+Е            1  19   С    50  19  22 3  2  1  СБР    0.7  22   101   51    1  4.6            4.6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19  18          В2                     50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1968,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2.2   7Б3С+Е            1  21   Б    50  21  16 5  2  1  СБР    0.6  14   31    22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20  24          В2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МЖ Средний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3.4   6Б3Е1С+ОС,Е       1  26   Б    75  26  24 8  4  1  ЕЧ     0.5  16   54    33    2  3.4            3.4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В3                     16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                       5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2.8   4Е3С3Б+Б,Е        1  25   Е    85  25  24 5  4  1  ЕЧ     0.3  14   39    15    2  2.8            2.8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36          В3                     12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12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119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8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1.7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7С1Е2Б            1  22   С    52  22  22 3  2  1А СЧ     0.7  26   44    31    1  1.7            1.7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В3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18            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МЛ Средний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1966, состояние Хорошие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4.0   5ОС5Б+Е,С         1  24   ОС   70  24  24 7  4  2  ЕЧ     0.5  18   72    36    3  4              4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26          В3                     36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0.7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              1  15   Е    35  15  10 2  1  1  ЕБР    0.7  16   11    7     2  0.7            0.7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12          В2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22   Е    80  22  24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1.5 м, 1.5 тыс.шт/га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1983,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120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8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1.9   7Б3Е              1  21   Б    50  22  16 5  2  1  ЕЧ     0.7  17   32    22    1  1.9            1.9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16          В3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8С2Е                 26   С    110 26  36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32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(15) 2.5 м, 1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Густой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2.2   Насажд.с культ.под пол.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10Е+Б,ОС          1  15   Е    50  15  14 3  2  2  ЕЧ     0.4  9    20    20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20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5    Е    17  5   4                  0.4  2    4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2001, 888, состояние Неудовлетворительные, причина гибели / неуд.сост. заглушение листв.пор.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1.2   Насажд.с культ.под пол.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10Е+Б,ОС          1  15   Е    50  15  14 3  2  2  ЕЧ     0.4  9    11    11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20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5    Е    17  5   4                  0.4  2    2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2001, Вспашка борозд., Посадка ручная, раcстояние между рядами 4 м, раcстояние в ряду 0.7 м,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3.5 тыс. шт/га, состояние Неудовлетворительные, причина гибели / неуд.сост. заглушение листв.пор.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121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8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1.1   4Е3С3Б+Е,Б        1  26   Е    85  25  24 5  4  1  ЕЧ     0.3  15   16    6     2  1.1            1.1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36          В3                     5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5 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3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0.8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              1  16   Е    50  15  12 3  2  2  ЕБР    0.6  15   12    8     1  1.2            0.8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19  16          В2                     4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                 26   Е    80  25  26                                                    3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26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(15) 1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1966,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122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8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1.0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              1  17   Е    52  16  12 3  2  2  ЕБР    0.6  16   16    11    1  1.5            1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19  16          В2                     5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                 26   Е    80  25  26                                                    4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26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(15) 1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1966,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0.2   6Б2С2Е+Е          1  26   Б    75  26  24 8  4  1  СЧ     0.6  20   4     2     2  0.2            0.2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В3                     1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24                                 1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6.3   5ОС5Б+Е,С         1  24   ОС   70  24  24 7  4  2  ЕЧ     0.5  19   120   60    3  6.3            9.4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22          В3                     60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в выделе волока, полнота неравномерная, размещение подроста групповое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123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8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4.1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              1  15   Е    35  15  10 2  1  1  ЕБР    0.7  16   66    40    2  4.1            4.1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12          В2                     26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22   Е    80  22  24                                                    4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1.5 м, 1.5 тыс.шт/га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1983,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6.8   7Б3Е              1  22   Б    65  23  20 7  4  2  ЕЧ     0.5  13   88    62    2  6.8            6.8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22          В3                     26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7С2Е1Б               26   С    110 26  36                                                    5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32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Густой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0.8   Культуры несомкнувшиеся   С                                                                                  Агротех.уход за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СЧ                                                        Допол.культур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1    С    3   1   1           В3     70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5Б5ОС                2    Б    5   2   2                  0.5  0.5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2015, Вспашка борозд., Посадка ручная, раcстояние между рядами 3.5 м, раcстояние в ряду 0.7 м,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5.1 тыс. шт/га, состояние Удовлетворительные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Прошлое лесоустройство: Вырубка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124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8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0.5   Границы окружные   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2.4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92.0                                                                      1565           78        104  82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318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389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695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163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92.0                                                                      1565           78        104  82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318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389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695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163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125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126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9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1.3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4Е1С4Б1ОС         1  19   Е    52  19  16 3  2  1  ЕБР    0.7  22   29    11    2                 1.3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21  24          В2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14                                 12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20  18                                 3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0.5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МЖ, ИВК, КРЛ Густой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1966,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7.0   8Б1ОС1Е+С         1  20   Б    45  20  16 5  2  1  ЕБР    0.7  15   105   85    1                            Проходн.1 оч.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21  22          В3                     10    2                            15%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17  16            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8С2Е                 28   С    100 28  40                                                    8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28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МЖ, КРЛ Густой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2.9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           1  16   Е    39  15  10 2  1  1  ЕБР    0.7  17   49    25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14          В2                     24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8Б2С                 25   Б    75  25  28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36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1979,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127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9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1.5   6Б4ОС+С,Е         1  9    Б    15  9   6  2  1  1  СЧ     0.7  5    8     5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10  8           В3                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2000, Вспашка борозд., Посадка ручная, раcстояние между рядами 4 м, раcстояние в ряду 0.5 м,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5 тыс. шт/га, состояние Погибшие, причина гибели / неуд.сост. потрава животными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Сосна, первый вредитель обкус.вершин., степень повреждения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Выполненные хоз. мероприятия: Иск.лесовосст. (л/к), Сосна, Запроектир. и провед. обоснов., оценка Неудовлетворительные,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факторы снижения качества потрава животными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2.0   6Б2ОС2С+Е         1  4    Б    5   4   2  1  1  1  СЧ     0.6  1    2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                 19   Е    65  18  20                                                    4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18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14.0  Культуры несомкнувшиеся   С                                                                                  Агротех.уход за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СЧ                                                        Допол.культур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1    С    2   1   1           В3     75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8Б2ОС                2    Б    5   2   2                  0.5  0.5  7     6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2016, Вспашка борозд., Посадка ручная, раcстояние между рядами 3.5 м, раcстояние в ряду 0.7 м,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5.1 тыс. шт/га, состояние Удовлетворительные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Прошлое лесоустройство: Вырубка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128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9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1.3   8Б2С+ОС,Е         1  25   Б    55  25  24 6  3  1  СЧ     0.5  16   21    17    1  1.3            1.3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Густой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размещение подроста групповое, размещение подроста групповое, в выделе волока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1.2   5Б3ОС2С+Е         1  24   Б    55  24  24 6  3  1  СЧ     0.5  15   18    9     3  1.2            1.2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24          В3                     5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состав неоднородный, полнота неравномерная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4.2   8Б2Е+С,ОС         1  23   Б    65  23  20 7  4  2  ЕБР    0.6  16   67    54    2  4.2            4.2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20          В3                     13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27   С    100 27  36                                                    4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129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9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0.8   7С2Е1Б+ОС         1  26   С    85  26  28 5  4  1  СЧ     0.5  23   18    12    1  0.8            0.8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В3                     4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                       2 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ШП Средний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0.7   9Б1Е+С            1  24   Б    55  24  18 6  3  1  ЕБР    0.6  18   13    12    1  0.7            0.7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В3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0.5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Густой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групповое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0.6   6С3Е1Б+ОС,С       1  25   С    85  25  32 5  4  1  СЧ     0.5  22   13    8     1  0.6            0.6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В3                     4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26                                 1 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Р, КРЛ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Сосна, первый вредитель рак-серянка, степень повреждения Слабая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поврежденность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0.8   7С2Е1Б+ОС         1  26   С    75  26  28 4  3  1  СЧ     0.6  27   22    16    1  0.8            0.8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В3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                       2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ШП Средний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130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9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0.8   9Б1Е+С            1  24   Б    55  24  18 6  3  1  ЕБР    0.6  18   14    13    1  0.8            0.8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В3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0.5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Густой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групповое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0.7   9Б1Е+С            1  24   Б    55  24  18 6  3  1  ЕБР    0.6  18   13    12    1  0.7            0.7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В3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0.5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Густой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полнота неравномерная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2.8   4Б2ОС2С2Е         1  26   Б    75  26  22 8  4  1  СЧ     0.6  20   56    23    2  2.8            2.8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28          В3                     11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                       11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11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4.9   8Б2Е+ОС,С         1  25   Б    70  25  24 7  4  1  ЕБР    0.6  19   93    74    2  4.9            4.9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22          В3                     19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100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4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131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9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1.2   8Б2Е+С            1  25   Б    55  25  22 6  3  1  ЕБР    0.3  9    11    9     2  1.2            1.2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В3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разновозрастное, тлу варьирует, диаметр варьирует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8.8   6Б4С+Е,ОС         1  26   Б    75  26  24 8  4  1  СЧ     0.6  20   176   106   2  8.8            8.8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30          В3                     70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4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групповое, в выделе волока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6.3   7Б3Е+ОС           1  19   Б    50  20  16 5  2  2  ЕБР    0.7  15   94    66    2  6.3            6.3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16          В3                     28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25   С    110 25  36                                                    6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132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9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5.0   5Б3ОС1С1Е         1  25   Б    65  25  20 7  4  1  СЧ     0.6  19   95    47    2  5              5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26          В3                     28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75  25  32                                 10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22            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4.3   5ОС5Б+С,Е         1  4    ОС   5   4   2  1  1  1  СЧ     0.5  2    9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В3                     5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8.7   5Б3ОС2С+Е         1  23   Б    55  23  22 6  3  1  СЧ     0.5  14   122   62    2  8.7            8.7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В3                     36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26                                 24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Травяные растения: Ягодники, ЧЕРHИKА, % покрытия 15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 выделе волока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0.4   Болото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Переходное, Осоко-Сфагновое, Ива кустарн., % зарастания 25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133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9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0.3   Болото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Переходное, Осоко-Сфагновое, Ива кустарн., % зарастания 30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3.5   6Б1ОС3Е           1  24   Б    65  25  22 7  4  1  ЕЧ     0.5  15   52    31    2  3.5            3.5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5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20                                 16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4.6   Культуры несомкнувшиеся   Е                                                                                  Агротех.уход за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ЕЧ                                                        Допол.культур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    Е    5   1   1           В3     65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7Б3ОС                2    Б    5   2   2                  0.5  0.5  2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Редкий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2013, Вспашка борозд., Посадка ручная, раcстояние между рядами 3.5 м, раcстояние в ряду 0.7 м,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4.4 тыс. шт/га, состояние Удовлетворительные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Прошлое лесоустройство: Вырубка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6.5   7Б2ОС1Е+С         1  24   Б    65  24  22 7  4  2  ЕЧ     0.6  18   117   82    2                 6.5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23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                       12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групповое, в выделе волока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134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9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8.0   Культуры несомкнувшиеся   С                                                                                  Агротех.уход за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СЧ                                                        Допол.культур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1    С    2   1   1           В3     75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8Б2ОС                2    Б    5   2   2                  0.5  0.5  4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2016, Вспашка борозд., Посадка ручная, раcстояние между рядами 3.5 м, раcстояние в ряду 0.7 м,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5.1 тыс. шт/га, состояние Удовлетворительные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Прошлое лесоустройство: Вырубка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1.7   5Е3С2Б            1  25   Е    85  25  28 5  4  1  ЕЧ     0.5  24   41    21    2  1.7            1.7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В3                     12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8 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групповое, в выделе волока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1.4   7Б2ОС1С           1  4    Б    5   4   4  1  1  1  СЧ     0.6  1    1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16   Е    50  16  14                                                    3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135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9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2.3   Культуры лесные                                                                                              Осветлен.1 оч.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5Е3Б2ОС           1  3    Е    6   3   2  1  1  1  ЕЧ     0.7  1    2     1                                  25%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2012, Вспашка борозд., Посадка ручная, раcстояние между рядами 3.5 м, раcстояние в ряду 0.7 м,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4.4 тыс. шт/га, состояние Удовлетворительные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0.9   6ОС2Б2С+Е         1  24   ОС   35  24  24 4  3  1А СЧ     0.6  22   20    12    3  1.4            0.9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20          В3                     4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32            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0.4   Просеки квартальные                                                                                          Созд.мин.полос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1.1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0.2   Границы окружные                                                                                             Разрубка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1.1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112.0                                                                     1295           55        32   63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179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195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774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147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136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                                             Квартал 9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112.0                                                                     1295           55        32   63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179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195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774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147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137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138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0.1   6Б4С              1  12   Б    20  12  8  2  1  1  СЧ     0.7  7    1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11  12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10.3  7Б3С+Е            1  26   Б    75  26  24 8  4  1  СБР    0.6  20   206   144   2  10.3           10.3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В2                     62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групповое, в выделе волока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3.7   5С5Б              1  10   С    20  9   10 1  1  1  СБР    0.7  8    30    15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10  8           В2                     15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2.6   8Б2ОС+ИВД         1  6    Б    10  6   4  1  1  3  ЕЧ     0.6  3    8     6        2.6            2.6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7   6           В3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Густой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15.4  Культуры лесные                                                                                              Осветлен.1 оч.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5Е3Б2ОС           1  6    Е    6   6   3  1  1  2  СЧ     0.7  4    62    32    2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В3                     18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12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2012, Вспашка борозд., Посадка ручная, раcстояние между рядами 3.5 м, раcстояние в ряду 0.7 м,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0.3 тыс. шт/га, состояние Удовлетворительные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139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1.4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6С4Б+Е            1  25   С    62  25  24 4  3  1А СБР    0.7  31   43    26    1  1.4            1.4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22          В2                     17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1957,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0.9   10Е               1  14   Е    45  14  10 3  2  2  ЕБР    0.4  8    7     7                       0.9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В2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6С4Б                 25   С    80  25  28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ИВК Редкий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1.7   7С3Б+Е,ОС         1  24   С    70  24  24 4  3  1  СЧ     0.7  29   49    34    1  1.7            1.7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В3                     15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2.1   7Е3Б+С            1  26   Е    75  26  28 4  3  1  ЕЧ     0.5  25   52    36    1  2.1            2.1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В3                     16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4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БЗН,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140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4.0   6Б3ОС1Е+ИВД       1  9    Б    15  9   6  2  1  1  СЧ     0.7  5    20    12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10  8           В3                     6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6   6             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12.3  Вырубка                   С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1  СЧ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2017, количество пней 250, в том числе пней сосны 50, диаметр пней 36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0.9   4С2Е4Б+ОС         1  26   С    75  26  28 4  3  1  СЧ     0.5  23   21    8     1  0.9            0.9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В3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9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БЗН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1.1   5Е3С2Б            1  26   Е    85  25  26 5  4  1  ЕЧ     0.4  19   21    11    2  1.1            1.1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30          В3                     6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4 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БЗН,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состав неоднородный, полнота неравномерная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141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4.3   6Б3ОС1Е           1  4    Б    5   4   4  1  1  1  СЧ     0.6  1    4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1.0   6С1Е3Б+С          1  25   С    85  25  28 5  4  1  СЧ     0.6  27   27    16    1  1              1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В3                     3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8 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120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МЛ Редкий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0.3   6Б4С+Е            1  25   Б    55  25  24 6  3  1  СЧ     0.3  10   3     2     1  0.3            0.3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В3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2.5 м, 1.5 тыс.шт/га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ИВК, МЛ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0.5   6Б4С+Е            1  25   Б    55  25  24 6  3  1  СЧ     0.5  16   8     5     2  0.5            0.5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В3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ИВК, МЛ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 выделе волока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142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14.3  Культуры несомкнувшиеся   Е                                                                                  Агротех.уход за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      2  ЕЧ                                                        Допол.культур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    Е    5   1   1           В3     70   1    14    14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5Б5ОС                3    Б    5   3   2                  0.5  1    14    7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7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2013, Вспашка борозд., Посадка ручная, раcстояние между рядами 3.5 м, раcстояние в ряду 0.7 м,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4.4 тыс. шт/га, состояние Удовлетворительные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Прошлое лесоустройство: Вырубка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20.0  Культуры несомкнувшиеся   Е                                                                                  Допол.культур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СЧ                                                        Агротех.уход за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    Е    2   1   1           В3     80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9Б1ОС                1    Б    5   1   2                  0.5  0.5  10    9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ИВК, МЛ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2016, Вспашка борозд., Посадка ручная, раcстояние между рядами 3.5 м, раcстояние в ряду 0.7 м,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5.1 тыс. шт/га, состояние Удовлетворительные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Прошлое лесоустройство: Вырубка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1.7   6Б4С+Е            1  26   Б    80  26  24 8  4  1  СЧ     0.6  20   34    20    2  1.7            1.7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В3                     14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ИВК, МЛ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 выделе волока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143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8.3   Культуры несомкнувшиеся   С                                                                                  Агротех.уход за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СЧ                                                        Допол.культур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1    С    2   1   1           В3     80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7Б3ОС                2    Б    5   2   2                  0.5  0.5  4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ИВК, МЛ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2016, Вспашка борозд., Посадка ручная, раcстояние между рядами 3.5 м, раcстояние в ряду 0.7 м,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5.1 тыс. шт/га, состояние Удовлетворительные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Прошлое лесоустройство: Вырубка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1.0   6Б4С+Е,ОС         1  26   Б    80  26  24 8  4  1  СЧ     0.6  20   20    12    2  1              1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В3                     8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ИВК, МЛ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 выделе волока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2.0   6Б3ОС1Е           1  4    Б    5   4   4  1  1  1  СЧ     0.6  1    2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2.2   9Б1ОС+С,Е         1  26   Б    80  26  24 8  4  1  СЧ     0.5  16   35    31    2                  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В3                     4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144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0.5   Просеки квартальные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1.2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0.4   Границы окружные                                                                                             Разрубка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2 км, заросшая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113.0                                                                     696            25        1    26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194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109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358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35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113.0                                                                     696            25        1    26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194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109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358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35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145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146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11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0.4   5С1Е4Б+ОС,ИВД     1  11   С    25  11  12 2  1  1  СБР    0.7  10   4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9   10          В2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11  10            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6.9   6Б4С+Е            1  26   Б    75  26  24 8  4  1  СБР    0.6  20   138   83    2  6.9            10.3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В2                     55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2.4   8Б2С+ОС,Е         1  26   Б    80  26  24 8  4  1  СБР    0.5  16   38    30    2  2.4            6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В2                     8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ветровалом, год 2010, поврежденная порода Береза, степень повреждения Слабая поврежденность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2.5   4С4Е2Б            1  23   С    75  24  24 4  3  1  СБР    0.3  12   30    12    1  5              5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В2                     12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6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0.5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ИВК Средний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147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11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5.0   3Е2С5Б+ОС         1  23   Е    70  22  18 4  3  1  ЕБР    0.3  13   65    20    2  5              10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28          В3                     13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32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0.5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1.8   3С3Е4Б            1  22   С    75  23  24 4  3  1  СЧ     0.3  11   20    6     1  2.7            3.6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22          В3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22                                 8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0.5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18.5  6Б2ОС2Е           1  4    Б    5   4   4  1  1  1  ЕЧ     0.5  1    18    10                      55.5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22   Е    60  22  20                                                    74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ИВК Средний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148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11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4.0   6Е1С3Б+ОС         1  24   Е    75  24  24 4  3  1  ЕЧ     0.3  13   52    31    2  6              8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В3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                       16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2 м, 0.5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энтомовредители, поврежденная порода Ель, первый вредитель короед типограф,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2.4   7С1Е2Б            1  24   С    90  24  24 5  4  2  СЧ     0.4  16   38    26    1  3.6            4.8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20          В3                     4 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                       8 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3.5   Насажд.из подроста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1  6    Е    20  6   4  1  1  3  ЕБР    0.6  4    14    7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В3                     7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25   С    70  25  28                                                    4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разновозрастное, высота варьирует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149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11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6.8   6Б2С2Е            1  24   Б    70  25  22 7  4  1  СЧ     0.4  12   82    50    2  6.8            13.6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В3                     16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                       16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3.8   Насажд.с культ.под пол.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6Б4Е+ИВД          1  11   Б    20  12  8  2  1  1  ЕБР    0.5  5    19    11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10  10          В3                     8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3    Е    15  3   2                  0.4  0.8  3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Р Редкий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2003, 888, состояние Неудовлетворительные, причина гибели / неуд.сост. прочие причины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0.7   8С2Б+ОС           1  23   С    70  23  24 4  3  1  СБР    0.4  16   11    9     1  0.7            1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В2                     2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МЛ Редкий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1.9   4С2Е4Б            1  24   С    70  24  24 4  3  1  СБР    0.3  12   23    9     1  2.8            3.8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В2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9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0.5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150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11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0.9   4С4Е2Б+ОС         1  23   С    70  24  24 4  3  1  СБР    0.5  20   18    7     1  1.4            1.8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В2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4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ветровалом, год 2010, поврежденная порода Сосна, степень повреждения Слабая поврежденность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2.9   6Б2ОС2Е           1  4    Б    5   4   4  1  1  1  ЕБР    0.5  1    3     1                       7.2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В2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22   Е    60  22  20                                                    6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ИВК Средний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0.1   8Е1Б1ИВД+ОС       1  10   Е    25  10  10 2  1  1  ЕБР    0.5  6    1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12  10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11  12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МЛ Редкий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151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11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0.5   6С4Б+Е            1  23   С    65  23  24 4  3  1  СБР    0.6  24   12    7     1  0.5            0.8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20          В2                     5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4.3   8Б2С+ОС,Е         1  26   Б    80  26  24 8  4  1  СБР    0.6  20   86    69    2  4.3            10.8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В2                     17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1.3   Насажд.из подроста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1  7    Е    20  7   6  1  1  2  ЕБР    0.6  4    5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В3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25   С    70  25  28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высота варьирует, состав неоднородный, полнота неравномерная, насаждение разновозрастное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11.2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5Е3Б2ОС           1  3    Е    6   3   2  1  1  1  ЕБР    0.6  1    11    6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В2                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2012, Вспашка борозд., Посадка ручная, раcстояние между рядами 3.5 м, раcстояние в ряду 0.7 м,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4.4 тыс. шт/га, состояние Удовлетворительные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152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11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8.2   6Б2ОС2Е           1  4    Б    5   4   4  1  1  1  ЕБР    0.5  1    8     4                       20.5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В2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22   Е    60  22  20                                                    16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ИВК Средний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0.3   Просеки квартальные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0.7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0.1   Просеки квартальные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0.3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0.6   Границы окружные   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3 км, заросшая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91.0                                                                      700            48        101  163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194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133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365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8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153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                                             Квартал 11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91.0                                                                      700            48        101  163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194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133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365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8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154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155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12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2.5   5Б3ОС1С1Е         1  4    Б    5   4   2  1  1  1  СБР    0.6  1    2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В2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Р Редкий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9.3   6Б4С+Е,ОС,С       1  26   Б    80  26  28 8  4  1  СЧ     0.6  20   186   112   2  9.3            13.9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36          В3                     74    2                            15%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120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МЖ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рубкой, в выделе волока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15.9  7Б2Е1С+ОС         1  26   Б    85  27  24 9  4  1  СЧ     0.6  20   318   222   3  15.9           15.9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64    2                            15%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27  36                                 32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МЛ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разновозрастное, высота варьирует, в выделе волока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5.2   7С3Б+Е            1  27   С    90  26  28 5  4  1  СБР    0.6  28   146   102   1  5.2            5.2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28  36          В2                     44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156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12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2.9   7Б2С1Е+ОС         1  24   Б    70  25  22 7  4  1  СБР    0.6  19   55    38    2  2.9            4.3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В2                     11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  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3.6   9С1Б+Е            1  25   С    85  25  24 5  4  1  СБР    0.6  26   94    85    1  3.6            3.6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В2                     9 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Р Редкий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4.8   5Б3ОС1С1Е         1  4    Б    5   4   2  1  1  1  СБР    0.6  1    5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В2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20   Е    65  20  20                                                    17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Р Редкий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5.1   9С1Б+Е            1  25   С    85  25  28 5  4  1  СБР    0.5  22   112   101   1  5.1            5.1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В2                     11    1                            10%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рубкой, в выделе волока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157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12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1.0   Культуры лесные                                                                                              Прочист. 1 оч.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5Е2Б2ИВД1ОС       1  6    Е    20  6   4  1  1  3  ЕСЛЖ   0.7  4    4     2                                  25%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С3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ИВК,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1998, 888, состояние Удовлетворительные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2.6   5С5Б+Е            1  26   С    85  25  24 5  4  1  СБР    0.6  27   70    35    1  2.6            2.6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В2                     35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состав неоднородный, полнота неравномерная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3.2   5С1Е4Б+ОС,Е       1  26   С    85  26  28 5  4  1  СБР    0.6  27   86    42    1  3.2            4.8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В2                     9 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35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БЗН,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158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12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12.1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9С1Б+Е            1  25   С    71  25  24 4  3  1  СБР    0.7  31   375   337   1  12.1           12.1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24          В2                     38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МЖ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1947,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 выделе волока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1.5   7Е3Б              1  22   Е    65  21  20 4  3  1  ЕБР    0.5  19   28    19    1  1.5            1.5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В3                     9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Р Редкий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4.8   5Б3ОС1С1Е         1  4    Б    5   4   2  1  1  1  ЕЧ     0.6  1    5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Р Редкий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2.7   7Е1С2Б+Е          1  22   Е    60  21  18 3  2  1  ЕБР    0.4  15   40    28    2  2.7            2.7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В2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8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90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Р Редкий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159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12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4.4   3С3Е4Б+Е          1  24   С    85  25  28 5  4  1  СБР    0.4  17   75    22    1  4.4            4.4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В2                     22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31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18.5  7С1Е2Б            1  26   С    85  26  28 5  4  1  СБР    0.6  28   518   362   1  18.5           27.8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В2                     52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28  40                                 104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5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МЛ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групповое,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3.9   6Б4Е+С            1  26   Б    80  27  24 8  4  1  ЕЧ     0.3  10   39    23    2  3.9            5.8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В3                     16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2.4   7Б3Е+С            1  26   Б    80  27  24 8  4  1  ЕЧ     0.3  10   24    17    2  2.4            2.4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В3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160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12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1.2   6Е1С3Б+ОС,Е       1  26   Е    90  26  28 5  4  1  ЕЧ     0.5  25   30    18    2  1.2            1.8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36          В3                     3     1                            10%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9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2.8   4Б3ОС3Е           1  6    Б    10  6   4  1  1  1  ЕЧ     0.7  3    8     4                       4.2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6   6           В3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5   6             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8Е2С                 22   Е    60  21  20                                                    3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5.5   6Б1ОС2С1Е         1  26   Б    80  26  24 8  4  1  ЕЧ     0.3  10   55    32    2  5.5            8.2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6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11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6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Травяные растения: Ягодники, ЧЕРHИKА, % покрытия 15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3.5   5Б3ОС1С1Е         1  4    Б    5   4   2  1  1  1  ЕЧ     0.6  1    4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Р Редкий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161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12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5.8   6Е2Б2ОС+ИВД,Е     1  8    Е    20  8   6  1  1  1  ЕЧ     0.6  5    29    17       5.8            8.7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В3                     6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6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6Б4С                 26   Б    60  26  28                                                    10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                                          7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разновозрастное, высота варьирует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2.8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5Е5Б+Л            1  18   Е    52  17  16 3  2  2  ЕБР    0.7  20   56    28    2  2.8            4.2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19  20          В2                     28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5С5Е                 26   С    80  27  40                                                    3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                                          3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Р Редкий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1966,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3.6   6Б2С2Е            1  26   Б    90  27  24 9  4  1  СЧ     0.6  20   72    44    3  3.6            5.4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В3                     14    1                            15%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                       14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162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12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1.6   7Е1С1Б1ОС+Е       1  27   Е    110 27  24 6  4  2  ЕСЛЖ   0.3  16   26    17    2  2.4            4          Постепен.рубка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28  36          С3                     3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28  28                                 3 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28  32                                 3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ЧР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СВ - 5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рубкой, в выделе овраг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15.7  8С2Е+Б            1  26   С    90  26  28 5  4  1  СЧ     0.6  27   424   339   1  15.7           23.6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В3                     85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ИВК Редкий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в выделе волока, полнота неравномерная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1.7   7С1Е2Б            1  25   С    85  25  24 5  4  1  СЧ     0.6  26   44    31    1  1.7            2.5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В3                     4 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  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163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12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6.9   4Е2С4Б+ОС         1  25   Е    90  24  24 5  4  2  ЕЧ     0.3  14   97    39    2  6.9            6.9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19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39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4.0   5С3Е2Б            1  25   С    90  26  24 5  4  1  СЧ     0.3  13   52    26    1  4              4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В3                     16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10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ШП, Р Густой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состав неоднородный, полнота неравномерная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14.7  8С1Е1Б            1  27   С    90  27  32 5  4  1  СЧ     0.6  28   412   330   1  14.7           22 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В3                     41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26                                 41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16   Е    45  16  14                 0.3  7    103   103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4.3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10С+Б             1  25   С    66  25  24 4  3  1А СБР    0.7  31   133   133   1  6.4            4.3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В2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1952,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Сосна, первый вредитель рак-серянка, степень повреждения Слабая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поврежденность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 выделе волока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164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12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5.0   6Б4С              1  26   Б    75  27  24 8  4  1  СБР    0.5  17   85    51    2  5              5  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В2                     34    1                            15%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16   Е    50  16  14                 0.4  10   50    50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4.3   8С2Е+Б,Е          1  28   С    120 29  36 6  4  2  ССЛЖ   0.3  15   64    51    1  4.3            6.4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28          С3                     13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СВД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СВ - 5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рубкой, в выделе овраг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3.5   10С+Е,Б           1  26   С    90  26  28 5  4  1  СЧ     0.5  23   80    80    1  3.5            5.2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В3                                                        10%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варьирует, тип леса варьирует, полнота неравномерная, в выделе волока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4.2   7Б1ОС2С           1  27   Б    80  27  24 8  4  1  СЧ     0.3  10   42    30    2  4.2            6.3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28          В3                     4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                       8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165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12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0.8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5Л5Е+Б            1  15   Л    36  16  16 2  1  1А СБР    0.7  16   13    6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14  14          В2                     7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1982,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тип леса варьирует, состав неоднородный, полнота неравномерная, тлу варьирует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3.0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8С2Б+Е            1  25   С    66  25  24 4  3  1А СБР    0.7  31   93    74    1  4.5            4.5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В2                     19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1952,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 выделе волока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40  0.9   6Б3С1Е            1  25   Б    80  26  22 8  4  1  СЧ     0.6  19   17    10    2  0.9            0.9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5     1                            15%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2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41  0.2   4Б4ИВД2ОС         1  6    Б    10  6   4  1  1  1  СБР    0.6  3    1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6   6           В2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7   6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БЗН, Р Густой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166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12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42  1.5   6Е2С2Б            1  25   Е    85  25  24 5  4  1  ЕСЛЖ   0.5  24   36    22    2  1.5            2.2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С3                     7     1                            10%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43  1.3   6Е1С3Б+ОС         1  25   Е    85  25  24 5  4  1  ЕСЛЖ   0.5  24   31    19    2  1.3            2  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С3                     3     1                            10%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44  0.8   3С3Е4Б            1  25   С    90  26  24 5  4  1  СЧ     0.6  27   22    6     1  0.8            1.2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В3                     6 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10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45  0.5   8Е2Б+С            1  23   Е    70  23  20 4  3  1  ЕЧ     0.7  30   15    12    1  0.5            0.5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22          В3                     3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167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12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46  1.2   7С2Е1Б            1  26   С    90  26  28 5  4  1  СЧ     0.6  27   32    23    1  1.2            1.2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В3                     6 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3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47  3.3   7С2Е1Б            1  26   С    90  26  24 5  4  1  СБР    0.6  27   89    62    1  3.3            5  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В2                     18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9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МЖ,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48  1.6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4.2 км, состояние удовлетворительное, Лесохозяйственная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49  0.2   Просеки квартальные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0.6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50  0.2   Просеки квартальные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0.5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168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12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51  1.0   Границы окружные   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5.1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214.0                                                                     4398           195       44   253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2476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772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6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1117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26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214.0                                                                     4398           195       44   253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2476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772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6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1117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26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169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170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леса, расположен. в водоохранных зонах       Квартал 13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1.0   5Б1ОС2С2Е+ОЛС     1  25   Б    70  26  22 7  3  1  ССЛЖ   0.6  19   19    9     2  1              1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28  28          С3                     2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20            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  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35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тип леса варьирует, тлу варьирует, полнота неравномерная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1.0   4Е1С4Б1ОС         1  24   Е    70  21  18 4  2  2  ЕЧ     0.6  27   27    11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24          В3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24                                 10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28  28                                 3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13.3  5ОЛС3Б2Е          1  20   ОЛС  35  17  14 4  2  1  ОЛП    0.5  11   146   73    3  13.3           13.3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65  26  24          С4                     44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                       29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ЧР, КРЛ, Ж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тип леса варьирует, тлу варьирует, полнота неравномерная, состав неоднородный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171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леса, расположен. в водоохранных зонах       Квартал 13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0.7   7Б3Е+С            1  23   Б    60  25  18 6  2  1  ЕЧ     0.6  17   12    8     2  0.7            0.7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59  19  18          В3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1.7   7Б3Е              1  24   Б    70  26  22 7  3  1  ЕЧ     0.6  18   31    22    2  1.7            1.7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В3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тлу варьирует, состав неоднородный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0.2   Ручей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1.2 км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0.1   Границы окружные   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0.5 км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18.0                                                                      235            17             17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6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57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94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5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73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172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2.6   6С1Е3Б+ОС         1  26   С    85  25  24 5  4  1  СЧ     0.5  22   57    34    1  2.6            2.6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В3                     6 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17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1.0   4Е2С4Б+ОС         1  25   Е    85  25  24 5  4  1  ЕЧ     0.4  19   19    8     2  1               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В3                     4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7 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полнота неравномерная,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4.6   5С2Е3Б+ОС         1  24   С    70  24  20 4  3  1  ССЛЖ   0.6  25   115   58    1  4.6            4.6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С3                     23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24                                 34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173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1.0   6Б2ОС2С+Е         1  26   Б    70  26  22 7  4  1  ССЛЖ   0.6  20   20    12    2  1              1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28  30          С2                     4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24            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варьирует, высота варьирует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4.7   5С1Е4Б+ОС         1  25   С    70  26  22 4  3  1А ССЛЖ   0.6  27   127   63    1  4.7            4.7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С3                     13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24                                 51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7 м, 2.5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Сосна, первый вредитель рак-серянка, степень повреждения Слабая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поврежденность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8.8   5Б1ОС2С2Е+ОЛС     1  25   Б    70  26  22 7  4  1  ССЛЖ   0.6  19   167   84    2  8.8            8.8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28  28          С3                     17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20                                 33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                       33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40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7 м, 2.5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варьирует, состав неоднородный, полнота неравномерная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174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3.0   4ОС3Б3Е+С,ОЛС     1  23   ОС   65  23  28 7  4  2  ЕСЛЖ   0.5  18   54    22    3                 3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26          С3                     16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20                                 16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35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варьирует, тип леса варьирует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9.7   4ОС3Б2Е1С         1  25   ОС   70  26  28 7  4  1  ЕЧ     0.5  20   194   78    3                 9.7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В3                     58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39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19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полнота неравномерная,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1.6   7Б3Е+С            1  24   Б    65  25  22 7  4  1  ЕЧ     0.6  18   29    20    2  1.6            1.6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В3                     9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2.9   7Б3Е+С,ОС         1  25   Б    70  26  24 7  4  1  ЕЧ     0.6  19   55    39    2                 2.9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В3                     16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Ж, Р Редкий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тлу варьирует, состав неоднородный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175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3.4   6Б2ОС2Е           1  4    Б    5   4   4  1  1  1  ЕЧ     0.5  1    3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16   Е    50  16  14                                       1            5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3.6   7Б1ОС1С1Е         1  25   Б    65  25  22 7  4  1  СЧ     0.6  19   68    47    2  3.6            3.6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28          В3                     7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7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состав неоднородный, полнота неравномерная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2.7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6Е3Б1ОС+ИВД,Е     1  12   Е    34  11  8  2  1  2  ЕЧ     0.6  9    24    15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13  10          В3                     7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13  12            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Густой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1984,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варьирует, высота варьирует, тип леса варьирует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7.9   Вырубка               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1  ЕЧ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Ж, ИВК Редкий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2017, количество пней 280, в том числе пней сосны 45, диаметр пней 36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176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2.9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5Е4Б1ОС+ИВД,Е     1  12   Е    34  10  8  2  1  3  ЕЧ     0.7  11   32    16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10          В3                     13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13  10                                 3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Густой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1984,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тип леса варьирует, тлу варьирует, состав неоднородный, высота варьирует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4.0   8Б1С1Е            1  24   Б    70  25  22 7  4  1  СЧ     0.6  19   76    60    2  4              4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22          В3                     8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                       8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Средний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тип леса варьирует, тлу варьирует, полнота неравномерная, состав неоднородный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3.5   6Б3ОС1Е           1  4    Б    5   4   4  1  1  1  ЕЧ     0.5  1    4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16   Е    50  16  14                                       1            5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0.8   7Б3Е              1  24   Б    55  25  22 6  3  1  ЕЧ     0.6  17   14    10    2  0.8            0.8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В3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варьирует, состав неоднородный, полнота неравномерная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177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2.8   5Б3ОЛС2Е+ИВД,ОС,Е 1  16   Б    35  18  14 4  2  1  ЕЧ     0.6  9    25    12    1                 2.8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16  14          В3                     8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27  10  8             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2.0   6Б2С2Е            1  25   Б    55  25  24 6  3  1  ССЛЖ   0.6  19   38    22    2                 2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24          С2                     8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                       8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Ж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8.1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6Е4Б+ОС,ИВД       1  12   Е    34  11  8  2  1  2  ЕБР    0.6  9    73    44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13  10          В3                     29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Густой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1984,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тлу варьирует, состав неоднородный, высота варьирует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1.8   7Б3Е+С            1  25   Б    70  26  24 7  4  1  ЕЧ     0.3  10   18    13    2  1.8            1.8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В3                     5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178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2.2   7Б3Е+ОС,С         1  24   Б    55  25  24 6  3  1  ЕЧ     0.5  15   33    23    2  2.2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состав неоднородный, полнота неравномерная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0.5   5Б1ОС4Е+С,ОЛС     1  25   Б    55  25  24 6  3  1  ЕСЛЖ   0.6  19   10    5     2                 0.5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28  32          С3                     1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20            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35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тлу варьирует, тип леса варьирует, состав неоднородный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0.2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 м, протяженность 0.6 км, состояние удовлетворительное, Лесохозяйственная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0.2   Просеки квартальные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0.4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0.5   Границы окружные   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2.7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179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87.0                                                                      1255           37        10   54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238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288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586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135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8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105.0                                                                     1490           53        10   71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244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345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680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140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81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180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181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леса, расположен. в водоохранных зонах       Квартал 14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4.0   4Е2С4Б+ОЛС        1  25   Е    80  24  18 4  2  1  ЕЧ     0.6  28   112   45    2  4              4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В3                     22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45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40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МЛ Средний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тип леса варьирует, тлу варьирует, полнота неравномерная, состав неоднородный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0.1   Ручей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0.4 км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4.1                                                                       112            4              4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22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45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45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182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14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7.0   5Б2ОС2Е1С         1  26   Б    55  25  24 6  3  1  ЕЧ     0.5  16   112   57    2  7              7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30          В3                     22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                       22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                       11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МЛ Средний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3.8   7Б2ОС1Е           1  3    Б    5   3   2  1  1  2  ЕЧ     0.6  1    4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4.0   5Б1ОС3С1Е         1  25   Б    70  25  22 7  4  1  СЧ     0.6  19   76    37    2  4               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30          В3                     8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23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8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МЛ Средний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размещение подроста групповое, состав неоднородный, полнота неравномерная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0.5   8Б2С+ОС           1  26   Б    75  26  24 8  4  1  СЧ     0.6  20   10    8     2  0.5             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2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полнота неравномерная, состав неоднородный, в выделе волока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183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14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4.6   5Б3ОС1С1Е         1  4    Б    5   4   4  1  1  1  СЧ     0.6  1    5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10Б                  25   Б    80  25  24                                                    21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4.3   8Б2ОС+Е           1  26   Б    70  26  22 7  4  1  ЕЧ     0.6  20   86    69    2  4.3             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17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тлу варьирует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1.6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1  13   Е    34  12  8  2  1  2  ЕЧ     0.7  13   21    10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10          В3                     11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1984,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34.7  5Б3ОС1С1Е         1  25   Б    55  25  24 6  3  1  СЧ     0.5  16   555   276   2  34.7           34.7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30          В3                     167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24                                 56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                       56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184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14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2.3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6Е4Б+ОС,ОЛС,ИВД   1  20   Е    51  19  14 3  2  1  ЕЧ     0.5  17   39    23    1  2.3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18          В3                     16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1967, состояние Неудовлетворительные, причина гибели / неуд.сост. прочие причины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4.0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8Е2Б+ОС,ИВД,Е     1  11   Е    34  10  8  2  1  3  ЕЧ     0.6  8    32    26       4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13  10          В3                     6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Густой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1984,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1.4   5Б1ОС4С+Е         1  26   Б    75  26  24 8  4  1  СЧ     0.6  20   28    14    2  1.4            1.4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В3                     3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30                                 11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185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14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1.8   8Б2ОС             1  2    Б    5   2   2  1  1  3  ССФ    0.5  0.5  1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В5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Средний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3.3   7Б3Е+ИВД          1  15   Б    30  16  10 3  2  1  ЕЧ     0.6  8    26    18    2  3.3            3.3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12  10          В3                     8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МЛ Густой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1.5   7Б3Е+ОС,ОЛС       1  14   Б    30  16  10 3  2  1  ЕЧ     0.6  8    12    8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10  10          В3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МЛ Густой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2.4   6Б1ОС3Е+ОЛС       1  14   Б    30  16  10 3  2  1  ЕЧ     0.6  8    19    11    2  2.4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16  12          В3                     2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10  8             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Густой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1.8   7Б3ОС             1  4    Б    5   4   2  1  1  1  СЧ     0.6  1    2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186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14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3.7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6Е1Л3Б            1  11   Е    30  10  8  2  1  2  ЕБР    0.6  8    30    18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        10  8           В3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13  10                                 9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МЛ Густой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1988,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2.5   6Б2ОС1С1Е         1  4    Б    5   4   4  1  1  1  ССЛЖ   0.6  1    2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С3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10Б                  23   Б    70  23  22                                                    6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Густой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8.7   4Б4ОС1С1Е         1  24   Б    55  23  20 6  3  1  СЧ     0.5  15   130   52    2  8.7            8.7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В3                     52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26                                 13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                       13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4.5   6Б1ОС2С1Е         1  4    Б    5   4   4  1  1  1  СЧ     0.6  1    4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10Б                  22   Б    70  22  20                                                    11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187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14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1.0   6Б3ОС1С           1  24   Б    55  23  20 6  3  1  СЧ     0.3  9    9     5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В3                     3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26            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разновозрастное, состав неоднородный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7.4   8Б2ОС+С,Е         1  4    Б    5   4   4  1  1  1  СЧ     0.6  1    7     5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0.6   7Б3Е+ОС,ОЛС,ИВД   1  21   Б    50  22  18 5  2  1  ЕЧ     0.6  15   9     6     2  0.6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19  16          В3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Густой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1.9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7Е2Б1ОЛС          1  22   Е    66  22  18 4  3  1  ЕЧ     0.6  23   44    31    1  1.9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22          В3                     9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35  15  12                                 4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1952,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188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14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1.5   7Б1ОС2Е           1  24   Б    55  24  24 6  3  1  ЕЧ     0.5  15   22    16    2  1.5            1.5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30          В3                     2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18            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4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МЛ Средний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0.6   7Б3Е+ОС           1  20   Б    50  22  18 5  2  1  ЕЧ     0.6  14   8     6     2  0.6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17  16          В3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МЛ Средний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1.9   Культуры лесные                                                                                              Прочист. 1 оч.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           1  8    Е    18  7   6  1  1  2  ЕЧ     0.7  6    11    6                                  25%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9   6           В3                     5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2000, 888, состояние Удовлетворительные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0.4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10Е+Б,ОС          1  20   Е    66  20  16 4  3  2  ЕЧ     0.6  20   8     8     1  0.4            0.4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Средний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1952,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189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14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1.1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1  20   Е    52  19  14 3  2  2  ЕЧ     0.6  20   22    11    1  1.1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18          В3                     11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1966,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3.3   7Б3ОС             1  4    Б    5   4   4  1  1  1  СЧ     0.6  1    3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Средний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0.8   6Б2ОС1С1Е         1  24   Б    55  23  24 6  3  1  СЧ     0.3  9    7     4     2  0.8            0.8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30          В3                     1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24            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20            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1.0   Просеки квартальные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2.4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119.9                                                                     1346           80        38   58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119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260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677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283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190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                                             Квартал 14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124.0                                                                     1458           84        38   62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141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305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722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283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191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192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1.4   7Б2ОС1С+Е         1  24   Б    55  23  24 6  3  1  СЧ     0.4  12   17    12    2  1.4            1.4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В3                     3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2.4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7Е2Б1ОС+ОЛС       1  11   Е    28  10  8  2  1  2  ЕБР    0.6  8    19    13    2  2.4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13  10          В3                     4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13  10                                 2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Густой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1990,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2.1   Культуры лесные                                                                                              Осветлен.1 оч.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5С3Б2ОС           1  3    С    8   3   2  1  1  2  СЧ     0.7  2    4     2                                  35%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2010, 888, состояние Удовлетворительные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1.6   6Б1ОС3Е           1  18   Б    40  19  14 4  2  1  ЕЧ     0.6  11   18    11    1  1.6            1.6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20  18          В3                     2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15  12            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8Б1ОС1Е              27   Б    75  27  28                                                    4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28  36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Густой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рубкой, состав неоднородный, в выделе волока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193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4.1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              1  3    Е    8   3   2  1  1  2  ЕДМ    0.6  1    4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В4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2010,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0.9   8С2Б              1  24   С    75  24  28 4  3  1  СЧ     0.3  13   12    10    1  0.9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В3                     2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МЛ Средний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разновозрастное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1.5   6Б3ОС1С           1  26   Б    80  26  24 8  4  1  СЧ     0.6  20   30    18    2  1.5            1.5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В3                     9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3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2.5   8Е2Б+ОС,ИВД       1  19   Е    50  19  16 3  2  1  ЕЧ     0.5  16   40    32    1                 2.5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18          В3                     8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Густой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194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0.8   Культуры лесные                                                                                              Прочист. 1 оч.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7Е3Б+ОС           1  8    Е    17  7   6  1  1  1  ЕЧ     0.7  6    5     4                                  25%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9   6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2001, 888, состояние Удовлетворительные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2.3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7Е3Б+ОС,ИВД       1  10   Е    28  9   8  2  1  3  ЕБР    0.6  7    16    11    2  2.3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11  8           В3                     5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Густой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1990,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1.3   7Б2ОС1Е           1  25   Б    70  25  24 7  4  1  ЕБР    0.5  16   21    15    2  1.3            1.3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В3                     4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                       2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2.8   5Е5Б+Б,ИВД        1  21   Е    60  18  14 3  2  2  ЕБР    0.5  18   50    25    1  2.8            2.8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22          В2                     25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25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МЛ Средний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тип леса варьирует, тлу варьирует, полнота неравномерная, состав неоднородный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195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3.9   5Б2ОС3С+Е         1  25   Б    55  25  24 6  3  1  СЧ     0.3  10   39    19    3  3.9            3.9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8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25  32                                 12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групповое, в выделе волока, состав неоднородный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2.2   6Б4Е+ОС,ИВД       1  24   Б    55  25  22 6  3  1  ЕБР    0.3  9    20    12    2                 2.2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В3                     8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1.3   7С1Е2Б            1  24   С    90  24  24 5  4  2  СЧ     0.3  13   17    12    2  1.3            1.3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22          В3                     2 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30                                 3 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Средний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варьирует, состав неоднородный, полнота неравномерная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12.7  6Б1ОС2Е1С         1  26   Б    55  27  24 6  3  1А ЕЧ     0.4  13   165   100   2  12.7           12.7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28  36          В3                     16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20                                 33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                       16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МЛ Средний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196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2.6   4С1Е4Б1ОС         1  26   С    75  26  24 4  3  1  СЧ     0.3  14   36    15    1  2.6            2.6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В3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65  26  24                                 13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28  32                                 4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рубкой, в выделе волока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21.7  5Б2ОС3Е           1  4    Б    5   4   4  1  1  1  ЕЧ     0.6  1    22    12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6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1.4   6Б1ОС2Е1С         1  26   Б    80  27  24 8  4  1  ЕЧ     0.6  20   28    16    2  1.4            1.4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28  36          В3                     3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20                                 6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  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5.2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8Е2Б+ОС,Е,Б       1  21   Е    55  20  16 3  2  1  ЕЧ     0.7  25   130   104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20          В3                     26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МЛ Средний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1963,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ветровалом, год 2009, поврежденная порода Ель, степень повреждения Средняя поврежденность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197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1.6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5Е3Б1ОС1ОЛС+ИВД   1  9    Е    22  8   6  2  1  1  ЕБР    0.7  7    11    6                       1.6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11  6           В3                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11  8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8   8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Густой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1996,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1.5   8Б2ОС             1  4    Б    5   4   4  1  1  1  СЧ     0.6  1    2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10Б                  22   Б    75  22  20                                                    5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8.1   5Б2ОС3С+Е         1  26   Б    65  26  24 7  4  1  СЧ     0.5  16   130   65    2  8.1            8.1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30          В3                     26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24                                 39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1.6   Болото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Переходное, Осоко-Сфагновое, Береза, % зарастания 15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198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1.6   4Б3ОС3С+Е         1  2    Б    5   2   2  1  1  3  СЧ     0.6  0.6  1     1        1.6            1.6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МЛ,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0.5   7С2Б1ОС+Е         1  26   С    75  26  24 4  3  1  СЧ     0.6  28   14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В3                     3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28  36                                 1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7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разновозрастное, тлу варьирует, тип леса варьирует, состав неоднородный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3.2   6Б2ОС2Е+С         1  23   Б    55  23  24 6  3  1  ЕБР    0.3  9    29    17    2  3.2            3.2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В3                     6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20            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МЛ,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насаждение разновозрастное, состав неоднородный, полнота неравномерная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1.8   6Е4Б+ОС           1  23   Е    60  21  16 3  2  1  ЕЧ     0.7  29   52    31    1  1.8            1.8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20          В3                     21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Р, МЛ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199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1.2   6Е3Б1ОС           1  24   Е    65  22  16 4  3  1  ЕЧ     0.6  26   31    19    1  1.2            1.2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24          В3                     9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30                                 3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4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Р, МЛ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3.7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6Е3Б1ОС+ИВД       1  10   Е    22  9   6  2  1  1  ЕБР    0.6  7    26    15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11  8           В2                     8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11  8                             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Р, МЛ Густой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1996,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3.8   8Б2Е+ОС,ИВД       1  17   Б    35  18  14 4  2  1  ЕБР    0.7  13   49    39    2  3.8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13  10          В3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Густой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200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1.1   4С1Е3Б2ОС         1  26   С    90  26  24 5  4  1  СЧ     0.5  23   25    10    1  1.1            1.1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20          В3                     2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8 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36                                 5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1.2   8Е2Б+ОС           1  19   Е    60  18  14 3  2  2  ЕЧ     0.6  19   23    18    1  1.2            1.2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20          В3                     5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0.6   Болото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Переходное, Осоко-Сфагновое, Береза, % зарастания 15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3.3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5Е5Б+ОС,ОЛС,ИВД   1  10   Е    22  8   6  2  1  1  ЕБР    0.7  8    26    13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11  8           В3                     13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Густой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1996,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201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0.8   Культуры несомкнувшиеся   С                                                                                  Допол.культур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      1  СЧ                                                        Агротех.уход за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1    С    3   1   1           В3     65   0.4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5Б5ОС                2    Б    5   2   2                  0.4  0.4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 Редкий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2015, Вспашка борозд., Посадка ручная, раcстояние между рядами 3.5 м, раcстояние в ряду 0.7 м,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5.1 тыс. шт/га, состояние Удовлетворительные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Прошлое лесоустройство: Вырубка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0.8   7Б3ОС+С,Е         1  4    Б    5   4   2  1  1  1  СЧ     0.6  1    1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 Средний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1.8   7Б3ОС+С,Е         1  4    Б    5   4   2  1  1  1  СЧ     0.6  1    2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 Средний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0.3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 м, протяженность 1.1 км, состояние неудовлетворительное, Лесохозяйственная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202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40  0.8   Просеки квартальные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2.1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114.0                                                                     1115           58        9    55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133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379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500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102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114.0                                                                     1115           58        9    55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133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379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500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102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203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204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2.0   Вырубка               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2  ЕЧ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                 21   Е    65  20  20          В3                                        6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18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2016, количество пней 320, в том числе пней сосны 50, диаметр пней 40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проведено естественное лесовосстановление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3.5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5Е5Б+ИВД          1  14   Е    36  12  8  2  1  2  ЕБР    0.7  13   46    23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12          В3                     23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Ж Густой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1982,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уч.леса вокр.нас.пун,сад.тов., тлу варьирует, состав неоднородный, полнота неравномерная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1.6   4Б1ОЛС1ОС4Е+ИВД   1  13   Б    25  15  10 3  2  1  ЕБР    0.7  8    13    5     1                 1.6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14  10          В3                     1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15  12                                 1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10  8             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Ж Густой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уч.леса вокр.нас.пун,сад.тов.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205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5.9   4Е2С4Б            1  25   Е    70  23  18 4  3  1  ЕЧ     0.6  28   165   66    2  5.9            5.9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26          В3                     33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24                                 66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Р, КРЛ Густой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уч.леса вокр.нас.пун,сад.тов., состав неоднородный, полнота неравномерная, насаждение пройдено рубкой,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размещение подроста групповое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6.5   8Б2С+Е,ОС         1  26   Б    70  26  24 7  4  1  СЧ     0.5  16   104   83    2  6.5            6.5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26          В3                     21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МЛ Средний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рубкой, в выделе волока, состав неоднородный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1.7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6Е3Б1ОС+ОЛС,ИВД   1  13   Е    35  12  8  2  1  2  ЕБР    0.7  13   22    13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12          В3                     7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15  12                                 2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Р, Ж Густой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1983,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уч.леса вокр.нас.пун,сад.тов.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206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17.6  7Б3Е+ОС           1  3    Б    5   3   2  1  1  2  СЧ     0.6  1    18    13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В3                     5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15   Е    60  15  12                                                    44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ИВК, МЛ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проведено естественное лесовосстановление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2.8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5Е5Б+ИВД          1  12   Е    34  10  8  2  1  3  ЕБР    0.7  10   28    14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13  10          В2                     14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Ж Густой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1984,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уч.леса вокр.нас.пун,сад.тов.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1.3   7Б3С+Е,ОС         1  26   Б    70  26  24 7  4  1  СЧ     0.5  16   21    15    2  1.3            1.3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26          В3                     6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Ж Средний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в выделе волока, полнота неравномерная, насаждение пройдено рубкой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207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1.2   4С1Е5Б            1  25   С    85  25  24 5  4  1  СЧ     0.6  27   32    13    1  1.2            1.2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В3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16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Ж Средний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Сосна, первый вредитель рак-серянка, степень повреждения Слабая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поврежденность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уч.леса вокр.нас.пун,сад.тов.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0.8   4Е1С5Б+ИВД        1  11   Е    25  9   6  2  1  2  ЕБР    0.7  9    7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10  8           В2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12  8                             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Густой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уч.леса вокр.нас.пун,сад.тов.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6.5   7С1Е2Б+С          1  26   С    90  26  24 5  4  1  СЧ     0.7  32   208   145   1  6.5            9.8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20          В3                     21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42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уч.леса вокр.нас.пун,сад.тов., насаждение пройдено рубкой, полнота неравномерная, состав неоднородный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208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2.3   7Б3ОС             1  3    Б    5   3   2  1  1  1  СЧ     0.6  1    2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10Б                  22   Б    65  22  20                                                    6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1.7   5С5Б+Е            1  25   С    70  25  22 4  3  1  СБР    0.6  26   44    22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20          В2                     22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уч.леса вокр.нас.пун,сад.тов.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2.9   4С1Е5Б            1  25   С    70  25  22 4  3  1  СЧ     0.7  31   90    36    1  2.9            2.9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В3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24                                 45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уч.леса вокр.нас.пун,сад.тов.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209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7.2   4Е2С4Б            1  26   Е    90  26  24 5  4  1  ЕБР    0.5  25   180   72    2  7.2            10.8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В3                     36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72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ИВК Средний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уч.леса вокр.нас.пун,сад.тов.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0.7   6Б4С+ОС,Е         1  26   Б    75  26  28 8  4  1  СБР    0.6  20   14    8     2  0.7             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В2                     6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6.3   6Б1ОС3С+Е         1  25   Б    65  25  24 7  4  1  СЧ     0.7  22   139   83    2  6.3            6.3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30          В3                     14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42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5.5   5Б1ОС2С2Е         1  24   Б    65  25  24 7  4  1  СЧ     0.7  22   121   61    2  5.5            5.5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30          В3                     12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24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24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Ж, МЛ Средний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210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3.1   6Б3С1Е+ОС         1  25   Б    70  26  22 7  4  1  СЧ     0.7  23   71    43    2  3.1            3.1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24          В3                     21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20            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МЛ Средний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уч.леса вокр.нас.пун,сад.тов., состав неоднородный, полнота неравномерная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1.0   7С3Б+Е            1  25   С    70  25  22 4  3  1  СЧ     0.7  31   31    22    1  1              1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24          В3                     9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Ж Средний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Сосна, первый вредитель рак-серянка, степень повреждения Слабая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поврежденность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уч.леса вокр.нас.пун,сад.тов.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2.4   Прочие трассы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45 м, протяженность 0.6 км, чистая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211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6.6   Культуры несомкнувшиеся   Е                                                                                  Агротех.уход за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      1  ЕЧ                                                        Допол.культур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    Е    4   1   1           В3     65   1    7     7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7Б3ОС                3    Б    5   3   2                  0.6  1    7     5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2014, Вспашка борозд., Посадка ручная, раcстояние между рядами 3.5 м, раcстояние в ряду 0.7 м,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4.4 тыс. шт/га, состояние Удовлетворительные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Прошлое лесоустройство: Вырубка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0.7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 м, протяженность 2.4 км, состояние удовлетворительное, Лесохозяйственная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0.6   Просеки квартальные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1.7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0.6   Границы окружные   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3.2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93.0                                                                      1368           48        57   56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212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428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272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635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32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93.0                                                                      1368           48        57   56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428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272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635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32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213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214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леса, расположен. в водоохранных зонах       Квартал 17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0.8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5Е5Б+ИВД          1  14   Е    40  13  8  2  1  2  ЕБР    0.6  12   10    5        0.8            0.8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12          В2                     5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1978,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2.1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4С1Е5Б+ОЛС,С      1  20   С    51  19  20 3  2  1  СБР    0.7  23   48    19    1  2.1            2.1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18          В2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18                                 24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90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1967,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рек,засел.бобрами, полнота неравномерная, состав неоднородный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1.1   8С2Б+Е,С          1  26   С    95  26  24 5  3  1  СЧ     0.7  32   35    28    1  1.1            1.1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26          В3                     7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4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плс.вдоль рек,засел.бобрами, полнота неравномерная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215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леса, расположен. в водоохранных зонах       Квартал 17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4.9   6С4Б+Е,ОС         1  26   С    90  26  24 5  3  1  СЧ     0.6  28   137   82    1  4.9            4.9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26          В3                     55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14   Е    45  14  14                 0.3  6    29    29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рек,засел.бобрами, состав неоднородный, полнота неравномерная, насаждение пройдено рубкой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7.5   Насажд.с культ.под пол.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5Е1С3Б1ОС+ОЛС     1  23   Е    65  22  18 4  2  1  ЕБР    0.5  22   165   83    2  7.5            7.5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22          В3                     16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20                                 50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22                                 16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10   Е    40  10  8                  0.4  5    38    38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1978, состояние Неудовлетворительные, причина гибели / неуд.сост. некачественный уход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216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леса, расположен. в водоохранных зонах       Квартал 17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0.8   7Е3Б+С            1  22   Е    60  21  18 3  2  1  ЕЧ     0.6  23   18    12    1  0.8            0.8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20          В3                     6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100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2.3   4Е2С4Б+ОЛС        1  24   Е    70  22  18 4  2  1  ЕЧ     0.6  26   60    24    2  2.3            2.3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22          В3                     12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20                                 24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40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МЛ, КРЛ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плс.вдоль рек,засел.бобрами, полнота неравномерная, состав неоднородный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3.1   6Б3С1Е+ОЛС        1  24   Б    70  25  20 7  3  1  СЧ     0.6  18   56    33    2  3.1            3.1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22          В3                     17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20            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40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рубкой, плс.вдоль рек,засел.бобрами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217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леса, расположен. в водоохранных зонах       Квартал 17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0.3   Река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1.7 км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0.1   Границы окружные   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0.1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23.0                                                                      595            23             23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175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201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203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16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218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17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6.1   Вырубка                   С                                                                                  Иск.лесовосст. (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1  СЧ                              6.1            6.1        Агротех.уход за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2017, количество пней 280, в том числе пней сосны 100, диаметр пней 28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проведено естественное лесовосстановление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5.6   6Б3С1Е+С          1  25   Б    70  25  22 7  4  1  СЧ     0.7  22   123   74    2  5.6            5.6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37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12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100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0.4   9Б1С+Е            1  22   Б    50  22  18 5  2  1  СЧ     0.7  18   7     6     1  0.4            0.4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21  22          В3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0.6   7Б2С1Е+ОС,С       1  24   Б    55  23  24 6  3  1  СЧ     0.6  17   10    7     1  0.6            0.6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100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219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17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2.4   8Б2Е              1  11   Б    25  12  8  3  2  2  ЕБР    0.6  6    14    11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9   8           В2                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14   Е    50  14  14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Густой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полнота неравномерная, состав неоднородный, высота варьирует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0.8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4С1Е5Б+С          1  19   С    51  19  18 3  2  1  СБР    0.7  22   18    7     1  0.8            0.8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16          В2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18            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90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1967,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3.5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5Е5Б+С,ОЛС        1  20   Е    51  19  16 3  2  1  ЕБР    0.6  20   70    35    2  3.5            3.5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16          В2                     35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БРК, КРЛ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1967,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рубкой, высота варьирует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220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17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0.9   8С2Б+С            1  25   С    90  25  24 5  4  2  СЧ     0.5  22   20    16    1  0.9            0.9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26          В3                     4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4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рубкой, в выделе волока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1.4   6С2Е2Б+Е          1  25   С    90  25  24 5  4  2  СЧ     0.5  22   31    19    1  1.4            1.4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В3                     6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26                                 6 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3.3   6Б1ОС3С+Е         1  25   Б    70  25  22 7  4  1  СЧ     0.6  19   63    38    2  3.3            3.3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6 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                       19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10.0  5ОС3Б2С+Е,С       1  23   ОС   70  23  24 7  4  2  СЧ     0.5  18   180   90    3  10             10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26          В3                     54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36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МЛ Средний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 выделе волока, состав неоднородный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221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17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2.4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5Е5Б+Е            1  20   Е    51  19  14 3  2  2  ЕБР    0.6  20   48    24    1  2.4            2.4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16          В2                     24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70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1967,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4.1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6Е4Б+Е            1  19   Е    51  18  14 3  2  2  ЕБР    0.6  18   74    44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16          В2                     30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70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1967,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8.9   8Б1ОС1Е+С         1  25   Б    70  25  18 7  4  1  ЕЧ     0.4  13   116   92    2  8.9            8.9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24          В3                     12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20                                 12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ИВК Средний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рубкой, в выделе волока, состав неоднородный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12.7  6Б1ОС2Е1С         1  25   Б    65  25  22 7  4  1  ЕЧ     0.6  19   241   145   2  12.7           12.7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24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48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24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222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17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0.4   6С4Б+Е,ОС,Е       1  26   С    90  26  24 5  4  1  СЧ     0.5  23   9     5     1  0.4            0.4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26          В3                     4 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4.3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6Е4Б+ИВД          1  14   Е    40  13  8  2  1  2  ЕБР    0.7  14   60    36    2  4.3            4.3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12          В2                     24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БРК,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1978,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2.8   6Е1С3Б            1  22   Е    60  21  18 3  2  1  СЧ     0.6  23   64    39    2  2.8            2.8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22          В3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20                                 19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5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высота варьирует, полнота неравномерная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223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17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0.6   5Б3ОС2Е           1  4    Б    5   4   4  1  1  1  ЕБР    0.6  1    1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В2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18   Е    50  18  16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0.8   Насажд.с культ.под пол.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5Е1С3Б1ОС         1  23   Е    65  22  18 4  3  1  ЕБР    0.5  22   18    9     2  0.8            0.8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22          В3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20                                 5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22                                 2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10   Е    40  10  8                  0.4  5    4     4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1978,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1.2   7Е3Б+С            1  22   Е    60  21  18 3  2  1  ЕЧ     0.6  23   28    20    1  1.2            1.2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20          В3                     8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224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17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5.6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5С5Б              1  25   С    61  25  22 4  3  1А СЧ     0.7  31   174   87    1  5.6            5.6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18          В3                     87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1957,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3.1   Культуры несомкнувшиеся   Е                                                                                  Допол.культур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ЕЧ                                                        Агротех.уход за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    Е    3   1   1           В3     60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7ОС3Б                2    ОС   5   2   2                  0.5  0.5  2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БРК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2015, Вспашка борозд., Посадка ручная, раcстояние между рядами 3.5 м, раcстояние в ряду 0.7 м,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2.5 тыс. шт/га, состояние Удовлетворительные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Прошлое лесоустройство: Вырубка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0.6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1.6 км, состояние удовлетворительное, Лесохозяйственная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0.5   Границы окружные                                                                                             Разрубка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2.4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83.0                                                                      1373           72        4    72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225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17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260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294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684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135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106.0                                                                     1970           94        4    94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435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496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887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152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226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227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леса, расположен. в водоохранных зонах       Квартал 18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2.0   5С5Б+ОЛС          1  24   С    70  24  24 4  2  1  СЧ     0.7  30   60    30    1  2              2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В3                     30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45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15   Е    45  15  12                 0.3  7    14    14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рек,засел.бобрами, полнота неравномерная, состав неоднородный, в выделе волока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8.6   4Б2ОС4С+Е         1  25   Б    70  25  20 7  3  1  СЧ     0.7  22   189   76    2  8.6            8.6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24          В3                     38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24                                 75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4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рек,засел.бобрами, в выделе волока, состав неоднородный, полнота неравномерная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0.2   Река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0.8 км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0.1   Просеки квартальные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0.1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0.1   Границы окружные   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0.1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228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леса, расположен. в водоохранных зонах       Квартал 18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11.0                                                                      264            11             11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106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14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106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38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229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1.3   Лесосека текущего года    С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3С2Е3Е2Б          1  26   С    100 27  36 5  4  1  СЧ     0.5                   1  1.3            1.3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36          В3                      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65  24  22                                  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                        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8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разновозрастное, насаждение пройдено рубкой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0.8   8Б2Е+ОС           1  25   Б    65  25  24 7  4  1  ЕЧ     0.6  19   15    12    2  0.8            0.8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В3                     3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2.3   6Б3Е1С+ОС,С       1  25   Б    70  25  22 7  4  1  ЕЧ     0.6  19   44    27    2  2.3            2.3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В3                     13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4 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230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5.3   Культуры несомкнувшиеся   Е                                                                                  Допол.культур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ЕЧ                                                        Агротех.уход за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    Е    3   1   1           В3     70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7Б3ОС                2    Б    5   2   2                  0.5  0.5  3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МЛ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2015, Вспашка борозд., Посадка ручная, раcстояние между рядами 3.5 м, раcстояние в ряду 0.7 м,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2.5 тыс. шт/га, состояние Удовлетворительные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Прошлое лесоустройство: Вырубка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2.5   6Е1С3Б+ОС,Е       1  25   Е    85  25  24 5  4  1  ЕЧ     0.5  24   60    36    2  2.5            2.5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30          В3                     6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18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1.7   8Б2Е+С            1  25   Б    65  25  24 7  4  1  ЕЧ     0.6  19   32    26    2  1.7            1.7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6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231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0.6   6Б2С2Е+С,Б        1  25   Б    55  25  24 6  3  1  СЧ     0.6  19   11    7     1  0.6            0.6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7.3   4Е1С5Б+Б,С        1  24   Е    70  23  20 4  3  1  ЕЧ     0.6  26   190   76    2  7.3            7.3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24          В3                     19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22                                 95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90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1.1   8Б1С1Е+Е          1  25   Б    65  25  22 7  4  1  СЧ     0.6  19   21    17    2  1.1            1.1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В3                     2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20                                 2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состав неоднородный, полнота неравномерная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232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0.8   6Б2ОС2С+Е         1  25   Б    70  25  24 7  4  1  СЧ     0.6  19   15    9     2  0.8            0.8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28          В3                     3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3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10.9  Культуры несомкнувшиеся   Е                                                                                  Допол.культур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ЕЧ                                                        Агротех.уход за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    Е    3   1   1           В3     65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6Б4ОС                2    Б    5   2   2                  0.5  0.5  5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 Редкий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2015, Вспашка борозд., Посадка ручная, раcстояние между рядами 3.5 м, раcстояние в ряду 0.7 м,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2.5 тыс. шт/га, состояние Удовлетворительные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Прошлое лесоустройство: Вырубка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4.5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3С3Е4Б            1  21   С    56  21  20 3  2  1  СЧ     0.7  24   108   32    1  4.5            4.5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В3                     32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18                                 44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1962,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233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4.0   3Е2С5Б+ОС         1  24   Е    70  23  20 4  3  1  ЕЧ     0.7  31   124   37    2  4              4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24          В3                     25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                       62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4.2   6Б3ОС1С+Е         1  25   Б    65  25  22 7  4  1  СЧ     0.6  19   80    48    2  4.2            4.2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24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8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5.4   5Б2ОС2Е1С+Б,С     1  25   Б    65  25  22 7  4  1  ЕЧ     0.6  19   103   53    2  5.4            5.4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20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                       20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100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234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3.7   4Б2ОС4Е           1  24   Б    65  25  22 7  4  1  ЕЧ     0.6  18   67    27    2  3.7            3.7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13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                       27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12.4  Культуры несомкнувшиеся   Е                                                                                  Допол.культур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ЕЧ                                                        Агротех.уход за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    Е    3   1   1           В3     65   0.4  5     5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6Б4ОС                2    Б    5   2   2                  0.4  0.4  5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МЛ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2015, Вспашка борозд., Посадка ручная, раcстояние между рядами 3.5 м, раcстояние в ряду 0.7 м,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2.5 тыс. шт/га, состояние Удовлетворительные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Прошлое лесоустройство: Вырубка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2.4   6Б2ОС2Е           1  3    Б    5   3   2  1  1  2  ЕЧ     0.6  1    2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16   Е    50  16  14                                                    5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235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6.3   6Б3С1Е+ОС         1  22   Б    50  23  18 5  2  1  СБР    0.7  19   120   72    2  6.3            6.3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22          В2                     36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12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10Б                  25   Б    60  25  24                                                    6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10.0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5С5Б+Е            1  20   С    49  19  20 3  2  1  СБР    0.5  16   160   80    1  10             10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18          В2                     80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10Б                  24   Б    60  24  24                                                    10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1969, состояние Неудовлетворительные, причина гибели / неуд.сост. прочие причины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высота варьирует, состав неоднородный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2.3   8Б2ОС+Е           1  25   Б    65  25  22 7  4  1  ЕЧ     0.6  19   44    35    2  2.3            2.3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9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236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2.5   7Б1ОС2С+Е         1  25   Б    65  25  22 7  4  1  СЧ     0.6  19   48    33    2  2.5            2.5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5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10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7.7   4Б3ОС2С1Е         1  25   Б    55  25  22 6  3  1  СЧ     0.5  16   123   49    3  7.7            7.7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В3                     37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25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12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4.8   Культуры лесные                                                                                              Прочист. 1 оч.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5С2Е3ОС           1  6    С    13  6   4  1  1  1  СЧ     0.7  4    19    9                                  30%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В3                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6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14   Е    40  14  14                                                    5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2005, 888, состояние Удовлетворительные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237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17.1  Лесосека текущего года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6Б2ОС2Е+С         1  25   Б    70  25  20 7  4  1  ЕЧ     0.5                   2  17.1           17.1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24          В3                      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20                                  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15   Е    40  15  14                 0.4  9    154   154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 выделе волока, состав неоднородный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4.3   Лесосека текущего года    С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5Б2ОС2С1Е         1  25   Б    65  25  20 7  4  1  СЧ     0.7                   2  4.3            4.3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24          В3                      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22                                  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                        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8.3   4Б3ОС2С1Е         1  25   Б    55  25  24 6  3  1  СЧ     0.5  16   133   53    3  8.3            8.3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24          В3                     40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27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13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238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0.8   5С5Б              1  24   С    70  24  24 4  3  1  СЧ     0.7  30   24    12    1  0.8            0.8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В3                     12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15   Е    45  15  12                 0.3  7    6     6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состав неоднородный, полнота неравномерная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13.1  Культуры несомкнувшиеся   Е                                                                                  Агротех.уход за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ЕЧ                                                        Допол.культур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    Е    4   1   1           В3     65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7Б3ОС                2    Б    5   2   2                  0.5  0.5  7     5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2014, Вспашка борозд., Посадка ручная, раcстояние между рядами 3.5 м, раcстояние в ряду 0.7 м,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4.7 тыс. шт/га, состояние Удовлетворительные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Прошлое лесоустройство: Вырубка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0.4   3Б3ОС4Е+С,Е       1  25   Б    55  25  24 6  3  1  ЕСЛЖ   0.6  19   8     2     2  0.4            0.4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С3                     2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239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2.4   4Б3ОС2Е1С         1  25   Б    55  25  28 6  3  1  ЕЧ     0.4  13   31    13    3                 2.4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В3                     9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  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  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МЖ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0.8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2 км, состояние удовлетворительное, Лесохозяйственная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0.5   Просеки квартальные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1.3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0.5   Границы окружные                                                                                             Разрубка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2.5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153.0                                                                     1765           100       26   102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314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471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804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176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164.0                                                                     2028           110       26   113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240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                                             Квартал 18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419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485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910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214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241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242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2.3   Культуры несомкнувшиеся   С                                                                                  Агротех.уход за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СЧ                                                        Допол.культур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1    С    3   1   1           В3     70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7Б3ОС                2    Б    5   2   2                  0.5  0.5  1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 Редкий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2015, Вспашка борозд., Посев механизированный, раcстояние между рядами 3.5 м, раcстояние в ряду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0.7 м, количество 5.1 тыс. шт/га, состояние Удовлетворительные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Прошлое лесоустройство: Вырубка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3.1   4Б2ОС2ОЛС2Е       1  13   Б    25  14  10 3  2  1  ЕБР    0.7  9    28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15  12          В2                     6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11  10                                 6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12  12                                 6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21   Е    60  21  20                                                    3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МЛ Средний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1.7   7Е3Б+С,ОЛС        1  25   Е    85  25  24 5  4  1  ЕЧ     0.5  24   41    29    2  1.7            1.7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В3                     12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243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6.2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5Е5Б+ОЛС          1  16   Е    39  15  10 2  1  1  ЕБР    0.6  14   87    43    2  6.2            6.2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14          В2                     44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23   Е    70  23  24                                                    6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1979,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1.9   7Б3Е+ОС,ИВД       1  5    Б    10  6   4  1  1  1  СЧ     0.6  2    4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4   4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                 21   Е    75  22  24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18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1.2   7Б3Е+С,Е          1  24   Б    70  25  22 7  4  1  ЕЧ     0.5  15   18    13    2  1.2            1.2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5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100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244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3.7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              1  15   Е    39  15  12 2  1  1А ЕБР    0.7  16   59    47    2  3.7            3.7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14          В2                     12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7Е2С1Б               25   Е    80  24  32                                                    4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44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36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1.5 м, 2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1979,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высота варьирует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0.8   9Б1С+Е            1  25   Б    55  25  24 6  3  1  СЧ     0.6  19   15    13    1  0.8            0.8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26          В3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245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1.6   Насажд.с культ.под пол.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6Б1ОЛС3Е+ИВД      1  17   Б    35  18  14 4  2  1  ЕБР    0.6  11   18    11    1  1.6            1.6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15  14          В2                     2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16  14            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10   Е    30  10  8                  0.4  5    8     8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22   Е    60  22  20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1988, состояние Неудовлетворительные, причина гибели / неуд.сост. заглушение листв.пор.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1.5   6Б4Е              1  24   Б    55  25  22 6  3  1  ЕЧ     0.3  9    14    9     2                 1.5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В3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2.6   6С2Е1Б1ОС         1  25   С    85  25  28 5  4  1  СЧ     0.5  22   57    34    1  2.6            2.6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В3                     11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6 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                       6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246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2.6   6Б3Е1С+ОС         1  26   Б    70  26  24 7  4  1  ЕЧ     0.5  16   42    26    2  2.6            2.6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В3                     12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27  32                                 4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0.6   6Б4Е              1  22   Б    55  23  18 6  3  1  ЕЧ     0.6  15   9     5     2  0.6            0.6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В3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8Е2С                 27   Е    100 27  36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27  40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3.2   8Б1ОС1Е+С         1  25   Б    65  25  24 7  4  1  ЕЧ     0.6  19   61    49    2  3.2            3.2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30          В3                     6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6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1.8   6Б2ОС2Е+С         1  25   Б    65  25  22 7  4  1  ЕЧ     0.6  19   34    20    2  1.8            1.8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7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7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247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3.3   Культуры несомкнувшиеся   С                                                                                  Агротех.уход за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СЧ                                                        Допол.культур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1    С    3   1   1           В3     75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7Б3ОС                2    Б    5   2   2                  0.5  0.5  2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ШП Редкий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2015, Вспашка борозд., Посадка ручная, раcстояние между рядами 3.5 м, раcстояние в ряду 0.7 м,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5.1 тыс. шт/га, состояние Удовлетворительные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Прошлое лесоустройство: Вырубка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8.0   4Б2ОС3Е1С+С       1  25   Б    70  25  22 7  4  1  ЕЧ     0.5  16   128   51    2  8              8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26          В3                     26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22                                 38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                       13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8.5   5ОС3Б2Е+С         1  25   ОС   65  25  24 7  4  1  ЕЧ     0.5  20   170   85    3  8.5            8.5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В3                     51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34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248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10.6  Культуры лесные                                                                                              Проходн.1 оч.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5Е5Б+С            1  21   Е    56  20  16 3  2  1  ЕЧ     0.8  29   307   154   2  10.6           10.6       10%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18          В3                     153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8Б2Е                 23   Б    60  23  24                                                    9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20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(15) 2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1962,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9.5   5Е3Б2ОС           1  23   Е    65  22  18 4  3  1  ЕЧ     0.6  25   238   119   2  9.5            9.5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22          В3                     71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24                                 48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диаметр варьирует, полнота неравномерная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1.2   6Б1ОС2Е1С+ЛП      1  22   Б    55  23  18 6  3  1  ЕСЛЖ   0.7  19   23    14    1  1.2            1.2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26          С3                     2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24            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ЛП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ЛП, КРЛ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групповое, тлу варьирует, тип леса варьирует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249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5.6   6Б2ОС1С1Е+С       1  25   Б    65  25  22 7  4  1  СЧ     0.6  19   106   63    2  5.6            5.6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21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11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11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ЛП,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1.2   Вырубка               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1  ЕЧ                              1.2            1.2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Р Средний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2015, количество пней 280, диаметр пней 28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0.6   6Б1ОС3Е+ОЛС       1  24   Б    55  25  22 6  3  1  ЕЧ     0.6  19   11    7     1  0.6            0.6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1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БЗН,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тлу варьирует, тип леса варьирует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1.0   Болото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10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250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6.4   Культуры несомкнувшиеся   С                                                                                  Агротех.уход за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СЧ                                                        Допол.культур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1    С    3   1   1           В3     70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6Б4ОС                2    Б    5   2   2                  0.5  0.5  3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БЗН,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2015, Вспашка борозд., Посадка ручная, раcстояние между рядами 3.5 м, раcстояние в ряду 0.7 м,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5.1 тыс. шт/га, состояние Удовлетворительные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Прошлое лесоустройство: Вырубка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1.4   4Б2ОС4Е           1  25   Б    55  25  24 6  3  1  ЕСЛЖ   0.6  19   27    11    2  1.4            1.4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28          С3                     5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22                                 11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ЛП, КРЛ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0.8   8Е1С1Б            1  23   Е    65  23  20 4  3  1  ЕЧ     0.6  26   21    17    2  0.8            0.8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24          В3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22            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Р Средний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251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3.9   4ОС4Б2Е           1  25   ОС   65  26  28 7  4  1  ЕСЛЖ   0.5  20   78    31    3  3.9            5.8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С3                     31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                       16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4.4   6Б3ОС1Е+С         1  25   Б    65  25  22 7  4  1  ЕЧ     0.6  19   84    51    2  4.4            4.4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25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8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БЗН, КРЛ,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0.6   5Е1С4Б+ОС         1  26   Е    75  25  24 4  3  1  ЕЧ     0.5  25   15    7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27  28          В3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высота варьирует, состав неоднородный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0.3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0.8 км, состояние удовлетворительное, Лесохозяйственная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252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19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0.7   Просеки квартальные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1.8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0.2   Границы окружные   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1.2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103.0                                                                     1707           82        30   85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69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613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747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271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7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ЛП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103.0                                                                     1707           82        30   85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69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613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747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271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7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ЛП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253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254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2.8   7Б3Е+С,ОС         1  21   Б    55  22  18 6  3  2  ЕБР    0.7  17   48    34    2  2.8            2.8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В3                     14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тлу варьирует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1.9   8Б1ОС1Е+ИВД       1  5    Б    10  5   4  1  1  2  ЕЧ     0.7  2    4     4                       1.9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8С2Е                 25   С    75  26  36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0.3   8С2Б+Е            1  25   С    85  25  28 5  4  1  СЧ     0.5  22   7     6     1  0.3            0.3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В3                     1 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Сосна, первый вредитель рак-серянка, степень повреждения Слабая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поврежденность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255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0.5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1  17   Е    39  17  14 2  1  1  ЕБР    0.7  19   10    10    2  0.5            0.5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22   Е    80  22  24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1979,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7.5   5ОС2Б3С+Е         1  25   ОС   70  25  24 7  4  1  СЧ     0.5  20   150   75    3  7.5            7.5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В3                     30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90  25  28                                 45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5.8   6Б1ИВД3Е+ОС       1  11   Б    20  12  8  2  1  1  ЕЧ     0.7  6    35    21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10  10          В3                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9   10                                 10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1.5 м, 1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2.0   7Б2С1Е            1  26   Б    80  26  24 8  4  1  СЧ     0.5  16   32    23    2                  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В3                     6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                       3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МЛ Средний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256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3.8   7Б3ОС             1  4    Б    5   4   2  1  1  1  СЧ     0.6  1    4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12   Е    50  12  10                                                    4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0.2   9Б1С+Е            1  25   Б    55  25  28 6  3  1  СЧ     0.5  16   3     3     1  0.2            0.4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26          В3                      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0.5   9Е1Б+С            1  23   Е    75  23  20 4  3  1  ЕЧ     0.4  17   8     7     2  0.5            0.5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В3                     1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7.7   6Б2С2Е+С          1  26   Б    75  26  24 8  4  1  СБР    0.5  16   123   73    2  7.7            7.7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В2                     25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26                                 25    2                            Ест.лесовос. мин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257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3.5   6Б2ОС2Е+С         1  23   Б    55  23  18 6  3  1  ЕБР    0.6  16   56    34    1  3.5            3.5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26          В3                     11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11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(15) 2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высота варьирует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1.8   7Б2С1Е+ОС         1  25   Б    55  25  22 6  3  1  СЧ     0.5  16   29    20    1  1.8            1.8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26          В3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22            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0.5   Болото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30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3.1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              1  15   Е    39  15  10 2  1  1  ЕБР    0.7  16   50    40    2                 3.1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14          В2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22   Е    75  22  24                                                    3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1979,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258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1.2   Культуры лесные                                                                                              Прочист. 2 оч.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5Е5Б+ИВД          1  7    Е    17  6   6  1  1  1  ЕЧ     0.7  5    6     3      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8   6           В3                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ИВК, МЛ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2001, 888, состояние Удовлетворительные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9.5   6Б2ОС2Е+ИВД       1  9    Б    15  9   6  2  1  1  ЕЧ     0.7  5    48    28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10  6           В3                     10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6   6                                  10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13   Е    40  13  12                                                    10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4.2   6Б3ОС1Е           1  4    Б    5   4   4  1  1  1  ЕЧ     0.6  1    4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14   Е    50  14  10                                                    6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259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6.7   6Е2С2Б+С          1  23   Е    65  23  20 4  3  1  ЕЧ     0.7  30   201   121   2  6.7            6.7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В3                     40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20                                 40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100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12.0  6Б2ОС2Е+С         1  25   Б    55  25  22 6  3  1  ЕБР    0.6  19   228   136   1  12             12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46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46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МЛ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4.2   7Б3ОС+Е           1  25   Б    65  25  22 7  4  1  ЕБР    0.6  19   80    56    2  4.2            4.2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24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1.8   9Б1ОС+Е           1  25   Б    65  25  22 7  4  1  ЕЧ     0.6  19   34    31    2  1.8            1.8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3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260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2.2   7ОС3Б+ИВД         1  6    ОС   10  6   6  1  1  2  ЕЧ     0.6  3    7     5                       2.2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6   4           В3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13   Е    40  13  12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1.9   Культуры лесные                                                                                              Осветлен.1 оч.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6Е3ОС1Б           1  6    Е    8   5   4  1  1  2  ЕЧ     0.7  4    8     5                       1.9        35%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8   4           В3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                 12   Е    30  11  10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30  13  10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2010,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4.5   5С2Е2Б1ОС+С       1  26   С    90  26  24 5  4  1  СЧ     0.5  23   104   52    1  4.5            4.5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22          В3                     21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21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                       10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рубкой, в выделе волока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261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0.8   7Б1ОС2Е+С         1  25   Б    65  25  22 7  4  1  ЕБР    0.6  19   15    10    2                  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2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3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0.9   9Б1С+Е            1  25   Б    55  25  28 6  3  1  СЧ     0.5  16   14    13    1  0.9            1.8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26          В3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групповое,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18.3  5Б3ОС1Е1С         1  3    Б    5   3   2  1  1  2  СЧ     0.6  1    18    8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6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0.8   Просеки квартальные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2.1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0.1   Границы окружные                                                                                             Разрубка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0.3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111.0                                                                     1324           55        29   65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262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182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333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609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196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111.0                                                                     1324           55        29   65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182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333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609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196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263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264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21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1.2   6Б2ОС2Е           1  25   Б    70  25  24 7  4  1  ЕЧ     0.4  13   16    10    2  1.2            1.2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3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3 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2.0   4Б4ОС2Е           1  9    Б    15  9   6  2  1  1  ЕЧ     0.5  3    6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9   6           В3                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7   6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18   Е    50  18  16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6.1   5Е3С2Б+Е          1  25   Е    85  25  24 5  4  1  ЕЧ     0.4  19   116   58    2  6.1            6.1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30          В3                     35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23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1.0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              1  19   Е    51  19  14 3  2  1  ЕБР    0.6  19   19    15    1  1              1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18          В2                     4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1967,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265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21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5.6   5Б1ОС2С2Е+Е       1  26   Б    75  26  24 8  4  1  СЧ     0.5  16   90    45    2  5.6            5.6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В3                     9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30                                 18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18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8.4   5Б1ОС2С2Е+Е       1  26   Б    75  26  24 8  4  1  СЧ     0.5  16   134   67    2  8.4            8.4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В3                     13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30                                 27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                       27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1960, состояние Погибшие, причина гибели / неуд.сост. заглушение листв.пор.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Выполненные хоз. мероприятия: Иск.лесовосст. (л/к), 1960, Ель, Запроектир. и провед. обоснов., оценка Неудовлетворительные,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факторы снижения качества заглушение листв.пор.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3.7   6С3Е1Б            1  25   С    85  25  24 5  4  1  СЧ     0.5  22   81    49    1  3.7            3.7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В3                     24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8     2                            Иск.лесовосст. (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Агротех.уход за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разновозрастное, высота варьирует, диаметр варьирует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266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21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2.8   5Б3С2Е            1  25   Б    85  25  24 9  4  2  СЧ     0.4  13   36    18    3                 2.8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30          В3                     11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                       7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1.1   5С4Е1Б            1  24   С    75  25  28 4  3  1  СЧ     0.3  13   14    7     1  1.6            1.6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28          В3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                       1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полнота неравномерная, состав неоднородный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1.2   7Б1ОС1С1Е+ИВД     1  6    Б    10  6   4  1  1  1  СЧ     0.6  2    2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25   С    85  25  28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1.7   10С+Е,Б           1  25   С    85  25  28 5  4  1  СЧ     0.6  26   44    44    1                  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В3                            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267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21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2.2   7Б2Е1С+ОС         1  27   Б    85  27  24 9  4  1  ЕЧ     0.6  21   46    32    3  2.2            2.2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24          В3                     9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27  28                                 5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1.0   Болото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20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4.5   5Б1ОС2С2Е+Е       1  25   Б    70  25  24 7  4  1  СЧ     0.6  19   86    43    2  4.5            4.5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9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17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                       17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МЛ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состав неоднородный, полнота неравномерная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1.5   7Е3Б              1  21   Е    60  20  16 3  2  1  ЕБР    0.7  25   38    27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18          В3                     11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268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21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16.0  6Б2ОС2Е+С         1  3    Б    5   3   2  1  1  2  СЧ     0.6  1    16    10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0.8   6Е4Б              1  21   Е    60  20  18 3  2  1  ЕБР    0.6  21   17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18          В3                     7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2.6   5Б1ОС4С+Е         1  25   Б    85  25  24 9  4  2  СБР    0.7  22   57    28    3  2.6            3.9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В2                     6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30                                 23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МЖ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269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21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0.6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10Е+Б,ИВД         1  15   Е    39  15  10 2  1  2  ЕБР    0.6  13   8     8     2  0.6            0.6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В2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                 24   Е    80  24  26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1979,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6.8   6ОС2Б2Е+С         1  25   ОС   70  25  22 7  4  1  ЕБР    0.5  20   136   82    3  6.8            6.8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В3                     27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22                                 27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групповое, состав неоднородный, тлу варьирует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270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21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3.0   Культуры лесные                                                                                              Прорежив.1 оч.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5Е5Б+ИВД          1  16   Е    39  15  10 2  1  2  ЕБР    0.8  19   57    28    2                 3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12          В3                     29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23   Е    70  23  20                                                    3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1.5 м, 1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1979, состояние Хорошие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высота варьирует, тлу варьирует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0.3   5Б2ОС3Е           1  3    Б    5   3   2  1  1  2  ЕБР    0.6  1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3.2   6С2Е2Б+ОС         1  23   С    70  23  22 4  3  1  СЧ     0.7  27   86    52    1  3.2            3.2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20          В3                     17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20                                 17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2.5 м, 1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МЖ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состав неоднородный, полнота неравномерная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271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21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3.6   6ОС2Б2Е+С         1  24   ОС   35  24  22 4  3  1А ЕБР    0.5  19   68    40    3  3.6            3.6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В3                     14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22                                 14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групповое, тлу варьирует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1.5   7Б1ОС2Е+С         1  25   Б    70  25  24 7  4  1  СЧ     0.6  19   28    19    2  1.5            1.5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В3                     3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                       6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11.5  5Б1ОС2С2Е+Е       1  25   Б    70  25  24 7  4  1  СЧ     0.6  19   218   108   2  11.5           11.5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22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44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                       44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МЛ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состав неоднородный, полнота неравномерная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0.8   Просеки квартальные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2 км, заросшая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272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21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0.3   Границы окружные                                                                                             Разрубка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1.4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95.0                                                                      1422           64        7    71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331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370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528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193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95.0                                                                      1422           64        7    71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331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370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528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193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273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274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22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3.9   6Б3С1Е+ОС         1  25   Б    75  26  22 8  4  1  СЧ     0.3  10   39    23    2  3.9            5.8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В3                     12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4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1.9   10С+Е,Б           1  25   С    85  25  24 5  4  1  СЧ     0.6  26   49    49    1  1.9            1.9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В3                            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групповое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3.7   8Б2С+ОС,Е         1  26   Б    75  26  22 8  4  1  СЧ     0.3  10   37    30    2  3.7            3.7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4.7   8С2Е+Б            1  27   С    95  27  32 5  4  1  СЧ     0.6  28   132   106   1  4.7            7  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В3                     26    1                            15%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275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22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5.7   6Е2С2Б+ОС         1  25   Е    75  24  24 4  3  1  ЕЧ     0.7  32   182   110   2  5.7            5.7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В3                     36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36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4.9   7Б3С+Е,ОС         1  26   Б    75  26  24 8  4  1  СЧ     0.3  10   49    34    2  4.9            7.3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15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4.3   6Б4С+Е            1  25   Б    65  25  20 7  4  1  СБР    0.7  22   95    57    2  4.3            4.3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В2                     38    1                            25%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1.7   3С3Е1Л3Б          1  24   С    70  24  24 4  3  1  СЧ     0.7  30   51    15    1  1.7            1.7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15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        25  28            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                       16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7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276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22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1.0   7Е2С1Б+С          1  25   Е    85  25  24 5  4  1  ЕБР    0.6  28   28    19    2  1              1  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В2                     6     1                            15%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3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120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5.9   6Е3С1Б+С          1  24   Е    75  24  24 4  3  1  ЕСЛЖ   0.5  23   136   81    2  5.9            5.9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С3                     41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                       14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120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16.7  5С3Е2Б            1  22   С    65  23  24 4  3  1  СЧ     0.7  27   451   226   1  16.7           16.7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В3                     135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                       90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тип леса варьирует, тлу варьирует, полнота неравномерная, состав неоднородный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0.4   7Б3С+Е,ИВД        1  6    Б    10  6   4  1  1  1  СБР    0.7  3    1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5   4           В2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277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22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2.1   Культуры лесные                                                                                              Прорежив.3 оч.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6Е2Л2Б+ИВД        1  14   Е    35  14  10 2  1  1  ЕБР    0.8  16   34    20    2                            15%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        14  14          В2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12            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(15) 2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1983, состояние Хорошие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1.2   6С4Е+Е            1  27   С    120 28  40 6  4  2  ССЛЖ   0.3  14   17    10    1  1.2            1.2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С3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4.4   5С1Е4Б            1  25   С    85  25  28 5  4  1  СЧ     0.6  27   119   59    1  4.4            4.4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В3                     12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48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14   Е    50  14  14                 0.3  6    26    26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278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22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6.5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9С1Б+Е            1  23   С    66  23  24 4  3  1  СБР    0.8  32   208   187   1  6.5            9.8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В2                     21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1952, состояние Хорошие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6.0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8С2Е+Б            1  23   С    57  23  24 3  2  1А СЧ     0.8  31   186   149   1  6              9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22          В3                     37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1961, состояние Хорошие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6.3   6Б1С3Е+С          1  27   Б    75  28  24 8  4  1  ЕЧ     0.6  21   132   79    2  6.3            6.3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В3                     13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40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120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групповое,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1.1   6С3Е1Б            1  25   С    95  26  28 5  4  1  СЧ     0.5  22   24    15    1  1.1            1.6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В3                     7     1                            10%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БЗН Густой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279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22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1.2   Культуры лесные                                                                                              Прорежив.1 оч.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1  15   Е    37  14  10 2  1  1  ЕЧ     0.8  18   22    11    2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12          В3                     11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25   С    80  25  36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1981, состояние Хорошие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1.2   6Е4Б+ИВД          1  18   Е    45  17  14 3  2  1  ЕСЛЖ   0.7  20   24    14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19  16          С3                     10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2.1   6Е3С1Б            1  26   Е    95  26  28 5  4  1  ЕСЛЖ   0.5  26   55    33    2  2.1            3.1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27  36          С3                     16    1                            10%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26                                 6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пройдено рубкой, полнота неравномерная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280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22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0.8   6Е3С1Б            1  26   Е    95  26  28 5  4  1  ЕСЛЖ   0.6  31   25    16    2  0.8            1.2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27  36          С3                     7     1                            15%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3.9   7С2Е1Б+Е          1  26   С    90  26  24 5  4  1  СЧ     0.3  14   55    38    1  5.8            3.9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В3                     11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6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1.0   7С1Е2Б+Е          1  26   С    95  26  28 5  4  1  СЧ     0.3  14   14    10    1  1              1.5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В3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3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МЛ Редкий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полнота неравномерная, состав неоднородный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2.8   5Е2С3Б+Е          1  26   Е    95  26  24 5  4  1  ЕСЛЖ   0.3  15   42    21    2  5.6            2.8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С3                     8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13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281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22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4.0   3С2Е5Б+ОС         1  25   С    85  25  28 5  4  1  СЧ     0.7  31   124   37    1                    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В3                     25    1                            25%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62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1.9   6С3Е1Б+ОС,Е       1  25   С    95  26  28 5  4  1  ССЛЖ   0.6  27   51    31    1  2.8            2.8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С3                     15    1                            15%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5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0.8   5С5Б+Е            1  24   С    70  24  24 4  3  1  ССЛЖ   0.7  30   24    12    1  0.8            0.8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С3                     12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282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22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2.9   5Е1С4Б+ОС,Е       1  25   Е    75  24  24 4  3  1  ЕСЛЖ   0.7  33   96    48    2  2.9            4.3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С3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38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0.7   4Е2С4Б+С          1  25   Е    75  24  24 4  3  1  ЕСЛЖ   0.7  33   23    9     2  0.7            1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С3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1.1   4С3Е3Б+Е          1  26   С    110 27  36 6  4  2  СЧ     0.3  14   15    5     1  1.1            1.1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В3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5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283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22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2.4   4С2Е4Б            1  26   С    90  26  24 5  4  1  СБР    0.7  32   77    31    1  2.4            3.6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В2                     15    1                            25%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31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4.5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8С1Е1Б            1  25   С    66  25  24 4  3  1А СЧ     0.8  35   158   126   1  4.5            6.8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16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22                                 16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1952, состояние Хорошие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5.9   6С2Е2Б+Е          1  26   С    90  26  28 5  4  1  СЧ     0.6  27   159   95    1  5.9            11.8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В3                     32    1                            15%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32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МЖ Редкий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284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22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1.2   6С4Е              1  23   С    75  24  24 4  3  1  СБР    0.4  16   19    11    1  1.2            1.2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В2                     8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0.5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1.3   7Б3Е+ОС,С         1  5    Б    10  6   4  1  1  1  ЕСЛЖ   0.7  2    3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4   4           С3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                 23   Е    70  23  24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0.7   5Е1С4Б            1  24   Е    90  23  24 5  4  2  ЕСЛЖ   0.4  18   13    7     2  0.7            1.4        Постепен.рубка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26          С3                     1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24                                 5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МЛ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рубкой, размещение подроста групповое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285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22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2.6   5С3Е2Б+ОС         1  25   С    110 26  36 6  4  2  СЧ     0.5  22   57    29    1  2.6            3.9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В3                     17    1                            10%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11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40  2.5   5С2Е3Б+ОС         1  26   С    85  26  28 5  4  1  ССЛЖ   0.6  27   68    34    1  2.5            3.8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С3                     14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20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41  3.2   6С1Е3Б+ОС         1  25   С    75  25  24 4  3  1  СБР    0.7  31   99    59    1  3.2            3.2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В2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24                                 30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размещение подроста групповое, полнота неравномерная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286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22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42  2.2   6С2Е2Б            1  25   С    90  26  28 5  4  1  СБР    0.6  27   59    35    1  2.2            3.3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В2                     12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28                                 12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МЖ,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43  0.7   5Е3С2Б            1  25   Е    85  25  24 5  4  1  ЕЧ     0.5  24   17    9     2  0.7            0.7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В3                     5     1                            10%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44  0.5   10С+Е,Б           1  24   С    65  24  24 4  3  1  СБР    0.8  34   17    17    1  0.5            0.5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В2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45  0.7   7Е1С2Б            1  27   Е    95  26  24 5  4  1  ЕЧ     0.4  21   15    10    2  0.7            1          Постепен.рубка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29  36          В3                     2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28  28                                 3 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Р Редкий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287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22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46  1.9   7Б3Е+Е            1  15   Б    30  16  10 3  2  1  ЕБР    0.7  10   19    13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13  12          В3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47  0.6   6Б3С1Е            1  26   Б    75  27  24 8  4  1  СБР    0.5  17   10    6     2  0.6            0.9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В2                     3     1                            10%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МЖ,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48  0.6   10С+Е,Б           1  24   С    65  24  24 4  3  1  СБР    0.7  29   17    17    1  0.6            0.6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В2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49  0.8   5Е1С4Б+С          1  24   Е    75  24  24 4  3  1  ЕЧ     0.5  23   18    9     2  0.8            0.8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В3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100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288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22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50  1.0   5С2Е3Б            1  26   С    120 26  32 6  4  2  СЧ     0.5  23   23    11    1  1              1  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В3                     5     1                            10%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7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групповое,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51  1.5   8Б2С+ОС,Е         1  26   Б    70  26  22 7  4  1  СЧ     0.6  20   30    24    2  1.5            2.2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6 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52  0.5   Прогалина                 Е                                                                                  Ест.лесовос. мин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1  ЕБР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В2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4 м, 0.5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53  2.3   6С4Е+ЛП,Б,Е       1  27   С    120 28  40 6  4  2  ССЛЖ   0.3  14   32    19    1  2.3            4.6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С3                     13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ЛП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289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22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54  0.9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6 м, протяженность 1.5 км, состояние удовлетворительное, Лесохозяйственная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55  0.6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 м, протяженность 2.1 км, состояние неудовлетворительное, Лесохозяйственная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56  0.4   Просеки квартальные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1.1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57  0.7   Границы окружные   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3.7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147.0                                                                     3475           138       2    167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1669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931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12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863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ЛП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147.0                                                                     3475           138       2    167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290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                                             Квартал 22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1669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931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12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863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ЛП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291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292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23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1.3   8С2Е+Б            1  26   С    90  26  28 5  4  1  СБР    0.6  27   35    28    1  2              1.3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В2                     7 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6.6   5Е3С2Б+ОС,Е       1  24   Е    75  24  24 4  3  1  ЕБР    0.5  23   152   76    2  6.6            6.6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В2                     46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                       30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2.3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5Е5Б+ИВД          1  15   Е    35  14  10 2  1  1  ЕБР    0.6  13   30    15    2  2.3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12          В2                     15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23   Е    60  23  24                                                    5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1983,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293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23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5.7   4Е3С3Б+ОС         1  26   Е    90  26  24 5  4  1  ЕБР    0.6  31   177   71    2  5.7            8.6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В2                     53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53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1.2   6С1Е3Б+Е          1  26   С    90  26  24 5  4  1  СБР    0.7  32   38    22    1  1.2            1.8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В2                     4     1                            25%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24                                 12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2.1   7Е3Б+С,Е          1  26   Е    90  26  28 5  4  1  ЕСЛЖ   0.3  15   32    23    2  3.1            4.2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С3                     9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11.5  7Б3Е              1  26   Б    80  26  24 8  4  1  ЕСЛЖ   0.3  10   115   81    2  11.5           17.2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С2                     34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ИВК, КРЛ Густой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294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23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9.3   6Е1С3Б            1  17   Е    55  16  14 3  2  2  ЕСЛЖ   0.3  8    74    45    2  9.3            13.9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17  18          С3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16                                 22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2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1.8   9Б1Е+С            1  26   Б    70  26  24 7  4  1  ЕЧ     0.3  10   18    16    2  1.8            1.8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В3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100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7.5   9Б1Е+С            1  25   Б    70  25  24 7  4  1  ЕЧ     0.3  10   75    67    2  7.5            7.5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В3                     8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1.3   Культуры лесные                                                                                              Проходн.2 оч.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4Е3С3Б            1  24   Е    58  23  20 3  2  1  ЕБР    0.8  35   46    18    2  1.3            1.3        15%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В2                     14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22                                 14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1960, состояние Хорошие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295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23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2.9   5Е3С2Б            1  24   Е    75  23  22 4  3  1  ЕЧ     0.7  31   90    45    2  2.9            4.3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В3                     27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24                                 18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3.2   7Б3Е              1  13   Б    25  14  10 3  2  1  ЕБР    0.5  6    19    13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12  12          В2                     6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                 20   Е    55  20  20                                                    8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9.7   8Б2Е+С,ОС         1  26   Б    70  26  24 7  4  1  ЕЧ     0.3  10   97    78    2  9.7            9.7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В3                     19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разновозрастное, состав неоднородный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1.6   Культуры лесные                                                                                              Прорежив.1 оч.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1  15   Е    37  14  10 2  1  1  ЕЧ     0.7  15   24    12    2  1.6                       15%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12          В3                     12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   23   Е    60  22  24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22                                                    3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1981,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296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23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1.1   6Е4Б              1  24   Е    70  23  22 4  3  1  ЕЧ     0.7  31   34    20    2  1.1            1.1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В3                     14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5.0   7Б3С+Е            1  26   Б    75  26  24 8  4  1  СЧ     0.3  10   50    35    2  5              7.5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В3                     15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2.7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1  17   Е    39  16  12 2  1  1  ЕБР    0.6  16   43    22    2  2.7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14          В2                     21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                 23   Е    65  23  22                                                    6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20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1979,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3.0   3Е2С5Б            1  26   Е    90  26  28 5  4  1  ЕЧ     0.3  15   45    14    2  3              4.5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36          В3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24                                 22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Р, КРЛ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297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23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2.1   5С1Е4Б            1  26   С    110 27  36 6  4  2  СЧ     0.5  23   48    24    1  2.1            3.1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24          В3                     5     1                            10%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24                                 19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3.3   8Б2Е+С,ОС         1  25   Б    70  25  24 7  4  1  ЕЧ     0.3  9    30    24    2  3.3            3.3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В3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1.3   Линии электропередач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20 м, протяженность 0.7 км, чистая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0.4   Сенокос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Угодья: Среднего качества, Суходольный, Чистый, Ива кустарн., % зарастания 10, урожайность (т/га) 0.6 т/га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0.3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6 м, протяженность 0.6 км, состояние удовлетворительное, Лесохозяйственная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298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23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0.8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2.1 км, состояние неудовлетворительное, Лесохозяйственная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0.3   Просеки квартальные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0.8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0.7   Границы окружные   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3.9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89.0                                                                      1272           84        27   98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246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450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576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89.0                                                                      1272           84        27   98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246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450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576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299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300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24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1.0   10Б+Е             1  25   Б    70  25  24 7  4  1  ЕЧ     0.3  10   10    10    2  1              1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9.3   10Б+Е             1  25   Б    65  25  20 7  4  1  ЕЧ     0.3  10   93    93    2  9.3            9.3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5.9   10Б+Е             1  25   Б    70  25  22 7  4  1  ЕЧ     0.3  10   59    59    2  5.9            5.9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4.2   8Б2Е+ОС           1  25   Б    70  25  22 7  4  1  ЕЧ     0.3  9    38    30    2  4.2            4.2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В3                     8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МЖ,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состав неоднородный, полнота неравномерная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4.9   6Б3Е1С+ОС         1  25   Б    75  26  24 8  4  1  ЕЧ     0.6  19   93    56    2  4.9            7.3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В3                     28    1                            15%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  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состав неоднородный, полнота неравномерная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301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24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1.0   9Б1С+Е            1  26   Б    70  26  22 7  4  1  СЧ     0.5  16   16    14    2  1              1  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В3                     2     1                            10%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5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МЖ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состав неоднородный, полнота неравномерная, насаждение пройдено рубкой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0.3   10ИВД             1  5    ИВД  10  5   4  1  1  2  ОЛП    0.5  2    1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С4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МЛ Редкий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4.0   10Б+Е             1  26   Б    70  26  24 7  4  1  ЕЧ     0.3  10   40    40    2  4              4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МЖ Редкий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состав неоднородный, полнота неравномерная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15.0  8Б1ОС1Е+С         1  26   Б    70  26  24 7  4  1  ЕЧ     0.3  10   150   120   2  15             15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В3                     15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15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МЛ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11.1  9Б1Е+ОС           1  26   Б    70  26  24 7  4  1  ЕЧ     0.3  10   111   100   2  11.1           16.6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11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302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24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1.0   5С5Е+Б,Е          1  26   С    100 28  32 5  4  1  СЧ     0.6  28   28    14    1  1.5            2.5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В3                     14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2.2   7Б2Е1С            1  26   Б    70  26  24 7  4  1  ЕЧ     0.3  10   22    16    2  2.2            3.3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В3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  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тлу варьирует, в выделе волока, состав неоднородный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2.2   5Е5Б+С            1  26   Е    85  25  24 5  4  1  ЕЧ     0.6  29   64    32    2  2.2            3.3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24          В3                     32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3.1   5Е5Б+ОС,С,Е       1  26   Е    85  25  24 5  4  1  ЕЧ     0.6  29   90    45    2  4.6            3.1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24          В3                     45    1                            15%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303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24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2.6   5Е5Б+ОС           1  26   Е    85  25  24 5  4  1  ЕЧ     0.6  29   75    38    2  2.6            3.9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В3                     37    1                            15%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2.9   6Б4Е+ОС           1  26   Б    75  26  24 8  4  1  ЕЧ     0.3  10   29    17    2  2.9            4.3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В3                     12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4.9   6Б2Е2С+ОС         1  26   Б    70  26  24 7  4  1  ЕЧ     0.3  10   49    29    2  4.9            7.3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24          В3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  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ЮВ - 5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рубкой, в выделе овраг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0.4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1.1 км, состояние неудовлетворительное, Лесохозяйственная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304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24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0.2   Просеки квартальные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0.5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0.8   Границы окружные   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3.9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77.0                                                                      968            77             92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37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216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699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15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77.0                                                                      968            77             92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37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216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699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15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305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306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леса, расположен. в водоохранных зонах       Квартал 25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11.0  6ОЛС2Б2Е          1  19   ОЛС  35  17  14 4  2  1  ОЛП    0.7  15   165   99    2  11             11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65  26  24          С4                     33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                       33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ЧР Густой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З - 5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тлу варьирует, тип леса варьирует, состав неоднородный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2.3   8Б1С1Е            1  25   Б    65  26  22 7  3  1  СЧ     0.7  23   53    43    2                 2.3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22          В3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  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1.1   8Б1С1Е            1  25   Б    70  26  22 7  3  1  СЧ     0.7  23   25    21    2                 1.1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22          В3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  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307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леса, расположен. в водоохранных зонах       Квартал 25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6.4   7Б2С1Е+ОС,ОЛС     1  26   Б    70  26  22 7  3  1  СЧ     0.7  23   147   103   2  6.4            6.4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24          В3                     29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20                                 15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З - 3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0.7   Река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5 м, протяженность 1.5 км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0.4   Границы окружные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2 км, чистая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0.1   Ручей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0.4 км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22.0                                                                      391            17             21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37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56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199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99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308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14.5  8Б1С1Е+ОС         1  4    Б    5   4   2  1  1  1  СЧ     0.6  1    14    12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0.6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              1  13   Е    34  12  10 2  1  2  ЕЧ     0.7  13   8     6                       0.6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12          В3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                 21   Е    60  20  18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24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Густой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1984,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1.0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8Е2Б+ОС,ОЛС,ИВД   1  13   Е    34  12  10 2  1  2  ЕЧ     0.6  10   10    8                       1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12          В3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Густой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1984,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пройдено рубкой, полнота неравномерная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0.5   7Б3Е+С,ОС         1  26   Б    75  26  24 8  4  1  ЕЧ     0.3  10   5     3     2  0.5            0.5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24          В3                     2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МЛ, КРЛ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309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2.9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6Е3Б1ОС+ИВД       1  13   Е    34  12  10 2  1  2  ЕЧ     0.7  13   38    23       2.9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12          В3                     11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16  12                            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7Б3Е                 23   Б    55  25  20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16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Густой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1984,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2.2   6Б1ОС3Е+С         1  24   Б    55  25  22 6  3  1  ЕЧ     0.6  18   40    24    1  2.2            2.2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4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22                                 12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Средний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8.2   7Б1ОС2Е+С         1  26   Б    70  26  24 7  4  1  ЕЧ     0.6  20   164   115   2  8.2            8.2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В3                     16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33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тип леса варьирует, тлу варьирует, полнота неравномерная, состав неоднородный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310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3.5   Лесосека текущего года    С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8Б1С1Е            1  26   Б    70  27  22 7  4  1  СЧ     0.7                   2  3.5            3.5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В3                      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                        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варьирует, полнота неравномерная, состав неоднородный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0.8   6С2Е2Б            1  25   С    85  25  24 5  4  1  СЧ     0.3  13   10    6     1  0.8            0.8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24          В3                     2 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2 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1.2   9Б1ОС+Е           1  25   Б    65  25  22 7  4  1  ЕЧ     0.7  22   26    23    2  1.2            1.8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3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ветровалом, год 2009, поврежденная порода Береза, степень повреждения Слабая поврежденность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1.0   10Б+С,Е           1  26   Б    70  26  24 7  4  1  ЕЧ     0.7  23   23    23    2  1               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В3                            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311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1.7   6Б4Е              1  21   Б    50  24  18 5  2  1  ЕЧ     0.7  17   29    17    2                 1.7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17  16          В3                     12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7.5   6ОС3Е1С+Б         1  25   ОС   70  25  24 7  4  1  ЕЧ     0.5  20   150   90    3                 7.5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В3                     45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                       15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ИВК Средний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полнота неравномерная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8.8   5Б1ОС4С+Е         1  25   Б    65  25  22 7  4  1  СЧ     0.7  22   194   98    2                 8.8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19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77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полнота неравномерная,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11.0  9Б1С+ОС,Е         1  26   Б    75  26  24 8  4  1  СЧ     0.5  16   176   158   2                  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В3                     18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312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0.3   Болото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Переходное, Осоко-Сфагновое, Береза, % зарастания 15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5.4   5Б1ОС2С2Е+С       1  24   Б    55  25  24 6  3  1  СЧ     0.6  19   103   53    1  5.4            5.4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30          В3                     10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20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20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тип леса варьирует, тлу варьирует, полнота неравномерная, состав неоднородный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2.5   Лесосека текущего года    С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6Б3С1Е+ОС,С       1  25   Б    65  26  22 7  4  1  СЧ     0.7                   2                 2.5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В3                      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                        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0.6   6Б4Е+С            1  20   Б    50  22  18 5  2  1  ЕЧ     0.6  14   8     5     2  0.6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16          В3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Средний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313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10.0  6Б3ОС1Е           1  4    Б    5   4   4  1  1  1  СЧ     0.6  1    10    6        10             10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10Б                  22   Б    75  22  20                                                    30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Ж Средний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2.3   6Б3С1Е            1  25   Б    85  25  24 9  4  2  СЧ     0.3  10   23    14    3                 2.3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24          В3                     7 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                       2 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0.8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2.1 км, состояние неудовлетворительное, Лесохозяйственная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0.3   Просеки квартальные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0.9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0.4   Границы окружные   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2.1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88.0                                                                      1032           36        34   57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314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145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170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567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150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110.0                                                                     1422           54        34   78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182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225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766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150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99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315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316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2.3   7Б1ОС1С1Е         1  25   Б    65  25  22 7  4  1  СЧ     0.7  22   51    36    2  2.3            2.3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5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5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  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23.0  Лесосека текущего года    С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7Б2С1Е+ОС         1  26   Б    70  27  22 7  4  1  СЧ     0.7                   2  23             23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В3                      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18                                  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Ж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 выделе волока, насаждение пройдено рубкой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5.0   7Б1ОС1С1Е         1  25   Б    65  25  22 7  4  1  СЧ     0.6  19   95    65    2  5              5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10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10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1.8   7Б3ОС             1  3    Б    5   3   2  1  1  2  СЧ     0.6  1    2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317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6.2   7Б2ОС1С+Е         1  26   Б    65  25  24 7  4  1  СЧ     0.8  26   161   113   2  6.2            6.2        Постепен.рубка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В3                     32    3                            40%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                       16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Р, МЛ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0.5   7Б3Е              1  20   Б    50  21  16 5  2  1  ЕЧ     0.7  16   8     6     2  0.5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16          В3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разновозрастное, высота варьирует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3.6   6ОС3Б1С+Е         1  24   ОС   35  24  28 4  3  1А СЧ     0.7  26   94    57    3  5.4            3.6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26          В3                     28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30            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0.7   4С1Е5Б            1  25   С    70  24  22 4  3  1  СЧ     0.6  26   18    7     1  0.7            0.7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18          В3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24                                 9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318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2.3   7Б2ОС1Е           1  22   Б    50  22  18 5  2  1  ЕЧ     0.6  15   34    24    1  2.3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26          В3                     7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16            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Р, КРЛ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3.3   3Е2С4Б1ОС         1  25   Е    75  25  24 4  3  1  ЕЧ     0.5  24   79    24    2  3.3            3.3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16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31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30                                 8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13.0  7Б1ОС1С1Е         1  25   Б    65  25  22 7  4  1  СЧ     0.8  25   325   229   2  13             13         Постепен.рубка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32    3                            40%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32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32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Р, МЛ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319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2.0   9Б1ОС+С,Е         1  24   Б    55  24  20 6  3  1  СЧ     0.7  21   42    38    1  2              2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4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МЛ Средний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2.7   6Б1ОС3Е+ОЛС,ИВД   1  18   Б    35  18  14 4  2  1  ЕБР    0.7  13   35    21    1  2.7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19  18          В3                     4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16  16            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МЛ Густой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2.5   Насажд.с пород.искусс.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5Б2ОС3Е           1  17   Б    35  18  14 4  2  1  ЕБР    0.6  11   28    14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19  16          В3                     6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15  16                                 8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Средний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3.3   Насажд.с пород.искусс.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6Б1ОС3Е+ИВД       1  18   Б    35  19  14 4  2  1  ЕБР    0.7  14   46    27    2  3.3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20  18          В2                     5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16  16                                 14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Густой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320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2.8   8Б1ОС1Е           1  26   Б    75  26  22 8  4  1  ЕЧ     0.8  27   76    60    2  2.8            2.8        Постепен.рубка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28  32          В3                     8     3                            40%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28                                 8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1.1   4Е2С4Б            1  25   Е    70  23  18 4  3  1  ЕЧ     0.6  27   30    12    2  1.1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В3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24                                 12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МЛ Средний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3.1   7Б3Е+ОС           1  21   Б    50  22  18 5  2  1  ЕЧ     0.6  15   46    32    2  3.1            3.1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В3                     14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МЛ Густой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9.7   7Б1ОС2С+ОС        1  26   Б    75  26  22 8  4  1  СЧ     0.6  20   194   136   2  9.7            9.7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28  32          В3                     19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                       39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МЛ Средний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321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6.2   4Е2С3Б1ОС         1  27   Е    75  25  24 4  3  1  ЕЧ     0.3  16   99    39    2  6.2            6.2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29  36          В3                     20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90  27  28                                 30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28  36                                 10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14   Е    50  14  14                 0.4  8    50    50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Р, МЛ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5.2   6Б4Е+Е,Б          1  21   Б    45  22  18 5  2  1  ЕЧ     0.7  17   88    53    1  5.2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19  18          В3                     35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Густой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3.7   5Б2ОС3С+Е         1  26   Б    80  26  24 8  4  1  СЧ     0.4  14   52    26    2                  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28  32          В3                     10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30                                 16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2.8   4С1Е5Б            1  26   С    85  25  28 5  4  1  СБР    0.5  22   62    25    1  2.8            2.8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В2                     6 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30                                 31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322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5.1   3С2Е4Б1ОС         1  26   С    85  26  28 5  4  1  СБР    0.5  23   117   35    1  5.1            5.1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В2                     24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46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                       12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3.1   7Б1ОС1С1Е+Е       1  25   Б    65  25  22 7  4  1  СБР    0.5  16   50    35    2  3.1            3.1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В2                     5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5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3.4   5Б1ОС2С2Е         1  25   Б    70  25  24 7  4  1  СБР    0.5  16   54    27    2  3.4             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30          В2                     5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11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11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МЛ Средний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0.4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 м, протяженность 1.4 км, состояние удовлетворительное, Лесохозяйственная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323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0.9   Просеки квартальные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2.3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0.3   Границы окружные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1.3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120.0                                                                     1935           112            92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251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315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1131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238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120.0                                                                     1935           112            92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251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315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1131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238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324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325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27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2.2   6Б4Е+С            1  21   Б    50  22  16 5  2  1  ЕБР    0.6  14   31    19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19  18          В3                     12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3.0   7Б2ОС1Е           1  25   Б    55  25  24 6  3  1  ЕЧ     0.6  19   57    40    2  3              3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28  32          В3                     11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18            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Густой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3.2   7Б3Е+ОС,ИВД,Е,Б   1  16   Б    35  17  12 4  2  1  ЕБР    0.7  12   38    26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15  14          В3                     12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Густой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0.6   10Б+Е             1  25   Б    55  25  24 6  3  1  ЕЧ     0.6  19   11    11    2  0.6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326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27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3.6   7Б3ОС+С,Е         1  26   Б    55  25  24 6  3  1  СЧ     0.6  20   72    50    2  3.6            3.6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28          В3                     22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4.4   4Е1С5Б+ОС         1  25   Е    70  23  18 4  3  1  ЕЧ     0.6  28   123   49    2  4.4            4.4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В3                     12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24                                 62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Р, МЛ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9.3   6Б3ОС1С+Е         1  26   Б    55  25  24 6  3  1  СЧ     0.6  20   186   111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30          В3                     56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24                                 19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327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27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2.7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7Е3Б+ОС           1  11   Е    28  10  8  2  1  2  ЕБР    0.6  8    22    16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13  8           В3                     6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Густой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1990,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0.5   6Е3Б1ОС           1  24   Е    70  23  18 4  3  1  ЕЧ     0.6  27   14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24          В3                     4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                       1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1.3   8ОС2Б+С,Е         1  24   ОС   35  24  28 4  3  1А СЧ     0.4  15   20    16    3  2              2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В3                     4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328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27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16.6  Культуры несомкнувшиеся   Е                                                                                  Агротех.уход за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СЧ                              16.6                      Допол.культур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    Е    5   1   1           В3     65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5Б5ОС                2    Б    5   2   2                  0.5  0.5  8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2013, Вспашка борозд., Посадка ручная, раcстояние между рядами 3.5 м, раcстояние в ряду 0.7 м,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4.4 тыс. шт/га, состояние Удовлетворительные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Прошлое лесоустройство: Вырубка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6.3   6Б4Е+ОС           1  17   Б    35  18  14 4  2  1  ЕБР    0.5  9    57    34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15  16          В3                     23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1.7   6Б4Е              1  23   Б    55  25  20 6  3  1  ЕБР    0.5  14   24    14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20          В2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1.4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7Е2Б1ОС           1  12   Е    26  11  8  2  1  1  ЕБР    0.6  9    13    10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13  10          В3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14  12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1992,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329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27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0.5   5Б1ОС4С           1  25   Б    55  25  24 6  3  1  СЧ     0.4  13   6     2     2  0.5            0.5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30          В3                     1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МЛ Средний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1.6   8С2Б              1  25   С    75  25  24 4  3  1  СЧ     0.3  13   21    17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26          В3                     4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1.4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7Е3Б+ОС,ОЛС,ИВД   1  9    Е    18  8   8  1  1  1  ЕЧ     0.6  6    8     6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10  8           В3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2000, 888, состояние Удовлетворительные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1.3   5Б3ОС1С1Е         1  25   Б    55  25  24 6  3  1  СЧ     0.6  19   25    14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28  36          В3                     7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  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18  14                                 2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330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27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2.4   6Б4ОС             1  4    Б    5   4   4  1  1  1  СЧ     0.6  1    2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3.2   6Б1ОС3Е           1  25   Б    55  25  24 6  3  1  ЕЧ     0.6  19   61    37    2  3.2            3.2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6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28                                 18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2.5   6Б4Е+ОС,ОЛС,ИВД   1  15   Б    30  16  10 3  2  1  ЕЧ     0.6  8    20    12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13  12          В3                     8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Густой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8.6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6Е1С2Б1ОС+ИВД     1  12   Е    26  11  8  2  1  1  ЕБР    0.6  9    77    45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12  10          В2                     8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13  10                                 16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14  12                                 8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МЛ Густой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1992,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331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27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0.9   6Е1С2Б1ОС         1  26   Е    75  25  20 4  3  1  ЕЧ     0.5  24   22    14    2  0.9            0.9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4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28  36                                 2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1.2   8Б2Е+ИВД          1  14   Б    25  15  10 3  2  1  ЕБР    0.7  9    11    9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12  10          В3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Средний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1.6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8Е2Б+ИВД,Е        1  12   Е    28  11  8  2  1  2  ЕБР    0.7  11   18    14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10          В3                     4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Густой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1990,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3.2   9Б1С+Е            1  25   Б    65  25  24 7  4  1  СЧ     0.7  22   70    63    2  3.2            3.2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24          В3                     7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варьирует, полнота неравномерная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332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27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3.6   7Б3Е+ОС           1  24   Б    55  25  24 6  3  1  ЕЧ     0.4  12   43    30    2  3.6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20          В3                     13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полнота неравномерная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5.3   6Б1ОС3Е+С         1  26   Б    75  26  24 8  4  1  ЕЧ     0.8  26   138   83    2  5.3            5.3        Постепен.рубка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В3                     14    3                            40%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41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Ж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1.0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6Е3Б1ОС+Е         1  15   Е    40  14  10 2  1  2  ЕЧ     0.6  14   14    9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14          В3                     4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18  16                                 1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1978,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3.5   4С1Е5Б+ОС         1  25   С    70  24  22 4  3  1  СЧ     0.6  26   91    36    1  3.5            3.5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В3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24                                 46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333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27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1.3   5Б1ОС2С2Е+Е       1  26   Б    75  26  24 8  4  1  СЧ     0.6  20   26    13    2  1.3            1.3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В3                     3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30                                 5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  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варьирует, полнота неравномерная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1.7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7Е3Б+ОС,ИВД       1  14   Е    36  13  8  2  1  1  ЕБР    0.6  12   20    14    2  1.7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10          В2                     6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Густой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1982,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1.7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7Е3Б+ОС,ИВД,Е     1  13   Е    36  12  8  2  1  2  ЕБР    0.6  11   19    13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12          В3                     6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Густой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1982,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334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27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3.1   4Б2ОС4Е           1  25   Б    55  25  24 6  3  1  ЕЧ     0.5  16   50    20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30          В3                     10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20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4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групповое,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0.8   7Е3Б+С,Б          1  21   Е    65  19  14 4  3  2  ЕЧ     0.6  22   18    13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24          В3                     5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100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3.7   9Б1Е+С,ОС         1  27   Б    75  27  24 8  4  1  ЕБР    0.6  21   78    70    2  3.7             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В3                     8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0.7   9Б1Е              1  15   Б    25  15  8  3  2  1  ЕБР    0.8  11   8     7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12  10          В3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Густой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335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27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2.0   7Б3Е+ОС           1  24   Б    55  25  24 6  3  1  ЕЧ     0.5  15   30    21    2  2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20          В3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рубкой, в выделе волока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0.5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 м, протяженность 1.7 км, состояние неудовлетворительное, Лесохозяйственная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40  0.8   Просеки квартальные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2.1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41  0.1   Границы окружные   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0.5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115.0                                                                     1550           59             31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111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408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867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164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336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                                             Квартал 27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115.0                                                                     1550           59             31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111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408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867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164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337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338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5.9   Культуры несомкнувшиеся   Е                                                                                  Агротех.уход за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ЕЧ                                                        Допол.культур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    Е    5   1   1           В3     65   0.8  5     5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6ОС4Б                3    ОС   5   3   2                  0.4  0.8  5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2013, Вспашка борозд., Посадка ручная, раcстояние между рядами 3.5 м, раcстояние в ряду 0.7 м,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4.4 тыс. шт/га, состояние Удовлетворительные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Прошлое лесоустройство: Вырубка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0.4   5Б1ОС4Е+С         1  25   Б    70  26  24 7  4  1  ЕЧ     0.7  23   9     4     2  0.4            0.4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30          В3                     1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4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полнота неравномерная, состав неоднородный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3.1   7Б2ОС1Е           1  8    Б    15  8   6  2  1  2  ЕЧ     0.6  4    12    9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9   8           В3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6   6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Р, КРЛ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4.7   Прочие трассы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45 м, протяженность 1.1 км, чистая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339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0.7   7Б3Е+ОС,С         1  25   Б    70  26  24 7  4  1  ЕЧ     0.6  19   13    9     2  0.7            0.7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В3                     4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Ж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3.7   4С2Е4Б+ОС         1  26   С    90  26  28 5  4  1  СЧ     0.3  14   52    21    1  3.7            3.7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В3                     10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21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Сосна, первый вредитель рак-серянка, степень повреждения Слабая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поврежденность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рубкой, тлу варьирует, в выделе волока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14.4  Лесосека текущего года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6Б3С1Е+ОС         1  25   Б    65  26  22 7  4  1  СЧ     0.7                   2  14.4           14.4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В3                      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18                                  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340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1.1   5Б4ОС1Е+С         1  25   Б    55  25  22 6  3  1  ЕЧ     0.6  19   21    11    2  1.1            1.1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8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  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Р, МЛ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рубкой, тлу варьирует, высота варьирует, в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выделе волока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11.8  Культуры несомкнувшиеся   Е                                                                                  Агротех.уход за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ЕЧ                                                        Допол.культур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    Е    4   1   1           В3     70   1    12    12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5Б5ОС                3    Б    5   3   2                  0.5  1    12    6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6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2014, Вспашка борозд., Посадка ручная, раcстояние между рядами 3.5 м, раcстояние в ряду 0.7 м,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4.7 тыс. шт/га, состояние Удовлетворительные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Прошлое лесоустройство: Вырубка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1.2   5Б1ОС4Е+С         1  25   Б    55  25  24 6  3  1  ЕЧ     0.6  19   23    12    2  1.2            1.2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30          В3                     2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состав неоднородный, полнота неравномерная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341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6.8   5Б4ОС1Е+С         1  25   Б    55  25  24 6  3  1  ЕЧ     0.6  19   129   64    2  6.8            6.8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52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13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Р, МЛ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рубкой, тлу варьирует, высота варьирует, в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выделе волока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7.5   Культуры несомкнувшиеся   С                                                                                  Допол.культур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ЕЧ                                                        Агротех.уход за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1    С    4   1   1           В3     70   0.4  3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5Б5ОС                2    Б    5   2   2                  0.4  0.4  3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2014, Вспашка борозд., Посадка ручная, раcстояние между рядами 3.5 м, раcстояние в ряду 0.7 м,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5.1 тыс. шт/га, состояние Удовлетворительные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Прошлое лесоустройство: Вырубка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0.4   5Б3ОС2С+Е         1  4    Б    5   4   2  1  1  1  СЧ     0.5  1                   0.4            0.4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342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6.5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1  15   Е    36  14  10 2  1  1  ЕЧ     0.7  15   98    49    2  6.5            6.5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12          В3                     49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Р, КРЛ Густой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1982,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1.7   4С2Е3Б1ОС         1  26   С    85  25  28 5  4  1  СЧ     0.5  22   37    14    1  1.7             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В3                     8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11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30                                 4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Сосна, первый вредитель рак-серянка, степень повреждения Слабая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поврежденность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в выделе волока, полнота неравномерная, насаждение пройдено рубкой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8.4   7Б1ОС2Е           1  26   Б    70  26  24 7  4  1  ЕЧ     0.8  26   218   152   2  8.4            8.4        Постепен.рубка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30          В3                     22    3                            40%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44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МЛ Средний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рубкой, в выделе волока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343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0.4   6Б3ОС1С+Е         1  26   Б    75  26  24 8  4  1  СЧ     0.6  20   8     5     2  0.4             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В3                     2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1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Сосна, первый вредитель рак-серянка, степень повреждения Слабая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поврежденность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рубкой, в выделе волока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1.2   4Б4ОС2С+Е         1  25   Б    55  25  24 6  3  1  СЧ     0.5  16   19    8     2  1.2            1.2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В3                     7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24            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МЛ,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варьирует, в выделе волока, полнота неравномерная, состав неоднородный, насаждение пройдено рубкой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1.1   5ОС2Б3С+Е         1  24   ОС   35  24  28 4  3  1А СЧ     0.4  15   16    8     3  1.1            1.1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26          В3                     3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28            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МЛ Средний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полнота неравномерная, насаждение пройдено рубкой, тлу варьирует, состав неоднородный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344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4.1   5Б2ОС3С+Е         1  25   Б    65  25  20 7  4  1  СЧ     0.6  19   78    39    2  4.1            4.1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26          В3                     16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23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Густой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состав неоднородный, полнота неравномерная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18.0  4Б4ОС2С+Е         1  25   Б    55  25  24 6  3  1  СЧ     0.5  16   288   115   2  18             18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В3                     115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58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МЛ,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тлу варьирует, состав неоднородный, в выделе волока, полнота неравномерная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0.7   5ОС4Б1Е           1  24   ОС   35  24  28 4  3  1А ЕЧ     0.5  19   13    7     3  0.7            0.7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В3                     5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  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МЛ Средний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рубкой, в выделе волока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1.4   6Б4ОС             1  4    Б    5   4   4  1  1  1  СЧ     0.5  1    1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10Б                  16   Б    45  16  16                                                    4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345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1.7   Лесосека текущего года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4Б4ОС2С+Е         1  26   Б    65  26  22 7  4  1  СЧ     0.7                   2  1.7            1.7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30          В3                      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24                                  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МЛ,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варьирует, в выделе волока, полнота неравномерная, состав неоднородный, насаждение пройдено рубкой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1.0   6Б4ОС             1  4    Б    5   4   4  1  1  1  СЧ     0.5  1    1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0.4   Тропа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 м, протяженность 1.7 км, состояние удовлетворительное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0.7   Просеки квартальные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2 км, заросшая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109.0                                                                     1077           72        4    70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129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161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529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258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346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                                             Квартал 28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109.0                                                                     1077           72        4    70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129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161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529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258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347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348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0.8   6Б2ОС2Е+С         1  4    Б    5   4   4  1  1  1  ЕЧ     0.6  1    1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0.8   7С3Б+Е            1  25   С    85  25  28 5  4  1  СЧ     0.6  27   22    16    1  0.8            0.8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В3                     6 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1.6   10Б+Е             1  25   Б    65  25  24 7  4  1  ЕЧ     0.6  19   30    30    2  1.6            1.6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В3                            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0.9   7Е3Б              1  22   Е    60  21  18 3  2  1  ЕЧ     0.6  23   21    15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22          В3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высота варьирует, состав неоднородный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349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13.7  Вырубка                   С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1  СЧ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2017, количество пней 320, в том числе пней сосны 120, диаметр пней 32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проведено естественное лесовосстановление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0.8   9Б1Е              1  14   Б    30  14  8  3  2  2  ЕБР    0.7  9    7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11  10          В3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6Б4Е                 23   Б    60  24  22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20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3.8   5Б1ОС4Е+С         1  26   Б    80  26  24 8  4  1  ЕЧ     0.8  27   103   52    2                            Постепен.рубка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В3                     10    3                            40%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28                                 41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2.6   7Б2ОС1С+Е         1  26   Б    70  26  24 7  4  1  СЧ     0.6  20   52    37    2  2.6            2.6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28          В3                     10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26                                 5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350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3.1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7Е3Б+ИВД          1  15   Е    36  14  10 2  1  1  ЕБР    0.7  15   46    32                      3.1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12          В3                     14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                 22   Е    60  22  20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20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1982,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высота варьирует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0.5   7Б2ОС1С+Е         1  26   Б    55  25  24 6  3  1  СЧ     0.5  16   8     5     1  0.5            0.5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28          В3                     2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26            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1.3   6Е4Б+С            1  22   Е    55  21  18 3  2  1  ЕЧ     0.6  23   30    18    2  1.3            1.3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20          В3                     12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1.5   7Б3С+ОС,Е         1  25   Б    65  25  24 7  4  1  СЧ     0.6  19   28    19    2  1.5            1.5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В3                     9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351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13.0  Культуры несомкнувшиеся   Е                                                                                  Агротех.уход за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ЕЧ                                                        Допол.культур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7Е3С                 1    Е    4   1   1           В3     75   0.4  5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5Б5ОС                2    Б    5   2   2                  0.4  0.4  5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2014, Вспашка борозд., Посадка ручная, раcстояние между рядами 3.5 м, раcстояние в ряду 0.7 м,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4.7 тыс. шт/га, состояние Удовлетворительные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Прошлое лесоустройство: Вырубка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5.3   5Б2ОС3Е+С         1  25   Б    65  25  22 7  4  1  ЕЧ     0.5  16   85    43    2  5.3            5.3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17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25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высота варьирует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1.3   7Б3Е+ИВД          1  14   Б    30  15  10 3  2  2  ЕБР    0.5  7    9     6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13  12          В3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   20   Е    50  19  18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18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высота варьирует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352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4.0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6Е4Б+ИВД          1  15   Е    36  15  10 2  1  1  ЕБР    0.6  14   56    34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12          В3                     22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                 20   Е    55  20  18                                                    3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18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1982,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высота варьирует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3.2   5Е1С4Б+ОС,Е       1  24   Е    70  23  22 4  3  1  ЕЧ     0.6  26   83    42    2  3.2            3.2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В3                     8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                       33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90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1.0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              1  15   Е    36  15  10 2  1  1  ЕБР    0.6  14   14    8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12          В2                     6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                 20   Е    60  20  18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18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1982,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высота варьирует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353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2.8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6Е4Б+ИВД          1  12   Е    27  11  8  2  1  1  ЕБР    0.7  11   31    19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13  10          В3                     12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8Б2Е                 26   Б    70  26  24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1991,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15.0  7Б2ОС1С+Е         1  4    Б    5   4   4  1  1  1  СЧ     0.6  1    15    10       15             15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5.0   5Б2ОС2С1Е         1  2    Б    5   2   2  1  1  2  СЧ     0.6  0.6  3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1.7   5Б2ОС2С1Е         1  2    Б    5   2   2  1  1  2  СЧ     0.6  0.6  1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проведено естественное лесовосстановление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354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48.0  5Б4ОС1С+Е,ЛП      1  25   Б    55  25  22 6  3  1  СЧ     0.5  16   768   384   1  48             48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В3                     307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24                                 77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ЛП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групповое, тлу варьирует, тип леса варьирует,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в выделе волока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5.3   5ОС3Б2Е+С         1  25   ОС   70  25  24 7  4  1  ЕСЛЖ   0.5  20   106   53    3  5.3            8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С3                     32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                       21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8.0   8Б1ОС1Е+С         1  25   Б    65  25  24 7  4  1  ЕЧ     0.8  25   200   160   2  8              8          Постепен.рубка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В3                     20    3                            40%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                       20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355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3.2   5Е3Б2ОС+С         1  26   Е    85  25  24 5  4  1  ЕСЛЖ   0.4  20   64    32    2  3.2            3.2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С3                     19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36                                 13    3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МЛ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1.7   6С2Б2ОС+Е         1  25   С    70  24  24 4  3  1  СЧ     0.6  26   44    26    1  1.7            1.7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В3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30                                 9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17.9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5Е5Б+ИВД          1  14   Е    38  13  8  2  1  2  ЕБР    0.6  12   215   107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10          В3                     108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                 20   Е    60  20  18                                                    11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18                                                    7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1980,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варьирует, высота варьирует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356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29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6.6   5Б2ОС2С1Е         1  2    Б    5   2   2  1  1  2  СЧ     0.6  0.6  4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проведено естественное лесовосстановление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0.4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1.1 км, состояние удовлетворительное, Лесохозяйственная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0.9   Просеки квартальные                                                                                          Разрубка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2.4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0.3   Границы окружные                                                                                             Разрубка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1.7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176.0                                                                     2056           98        31   104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146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422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1040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448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ЛП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357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                                             Квартал 29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176.0                                                                     2056           98        31   104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146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422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1040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448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ЛП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358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359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3.4   7Е3Б+ОС,С         1  21   Е    55  20  16 3  2  1  ЕЧ     0.7  25   85    59    1  3.4            3.4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18          В3                     26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высота варьирует, насаждение разновозрастное, состав неоднородный, полнота неравномерная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11.7  7Б2Е1С+ОС,С       1  22   Б    65  22  22 7  4  2  ЕЧ     0.8  21   246   172   2  11.7           11.7       Постепен.рубка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22          В3                     49    1                            40%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26                                 25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2.7   Культуры лесные                                                                                              Проходн.1 оч.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5Е5Б+ОС,С,Е,Б     1  18   Е    51  17  14 3  2  2  ЕЧ     0.7  20   54    27    1                            10%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19  16          В3                     27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1967,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высота варьирует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360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3.8   4Б4ОС2Е           1  4    Б    10  4   4  1  1  1  ЕЧ     0.5  1    4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4   4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3   4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11   Е    40  11  10                                                    4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Р, КРЛ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10.6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5Е5Б+ОЛС,ИВД,Е,Б  1  18   Е    46  17  14 3  2  1  ЕБР    0.6  17   180   90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19  16          В3                     90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0.5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1972,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высота варьирует, полнота неравномерная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0.3   Болото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10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4.0   6Б3ОС1Е           1  25   Б    65  25  22 7  4  1  ЕСЛЖ   0.6  19   76    45    2  4              4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С3                     23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                       8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групповое,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361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5.0   5Б3ОС2Е+С         1  25   Б    55  25  22 6  3  1  ЕЧ     0.7  22   110   55    1  5              5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В3                     33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20                                 22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групповое,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1.6   9Б1Е+ИВД,Е,Б      1  16   Б    30  16  10 3  2  1  ЕБР    0.6  9    14    13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13  12          В3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3.2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5Е5Б+ОС,ОЛС       1  18   Е    51  17  14 3  2  2  ЕБР    0.7  20   64    32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19  16          В2                     32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1967,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высота варьирует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362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1.5   8Б2Е+ОС,ИВД,ОС    1  19   Б    40  19  14 4  2  1  ЕБР    0.6  12   18    14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17  16          В3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70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0.7   5Е1С4Б            1  22   Е    65  22  18 4  3  1  ЕЧ     0.6  25   18    9     2  0.7            0.7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22          В3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20                                 7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0.8   Насажд.из подроста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              1  14   Е    50  14  12 3  2  3  ЕЧ     0.4  8    6     5     2                 0.8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14          В3                     1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8.5   7Б2ОС1Е+С         1  4    Б    5   4   4  1  1  1  ЕЧ     0.6  1    8     5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363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2.0   5Б1ОС3Е1С         1  26   Б    75  26  24 8  4  1  ЕЧ     0.6  20   40    20    2  2              2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В3                     4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                       12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6.0   4Е2С3Б1ОС         1  25   Е    85  25  24 5  4  1  ЕЧ     0.4  19   114   46    2  6              6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23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34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                       11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4.8   7Е3Б+ОС,С,Е       1  21   Е    55  20  16 3  2  1  ЕБР    0.6  21   101   71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18          В2                     30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100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высота варьирует, состав неоднородный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364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2.7   7Б2ОС1Е+С         1  26   Б    80  26  22 8  4  1  ЕЧ     0.8  27   73    51    2  2.7            4          Постепен.рубка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26          В3                     15    3                            40%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24            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0.5   Болото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10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25.0  5ОС3Б2Е+ОЛС,С,Е   1  24   ОС   35  24  24 4  3  1А ЕЧ     0.5  19   475   238   3  25             25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В3                     142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                       95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ЛП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разновозрастное, высота варьирует, диаметр варьирует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365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6.3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5Е5Б+ОС,ИВД,Е     1  18   Е    49  17  14 3  2  2  ЕБР    0.7  20   126   63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19  16          В3                     63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1969,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2.4   6Б1ОС3Е           1  4    Б    5   4   4  1  1  1  ЕЧ     0.6  1    2     1        2.4            2.4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1.7   4ОС3Б3Е+С         1  24   ОС   65  25  28 7  4  1  ЕСЛЖ   0.5  19   32    12    3  1.7            2.5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С3                     10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10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366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2.5   4Б4ОС2Е+С         1  25   Б    55  25  22 6  3  1  ЕСЛЖ   0.6  19   48    19    1  2.5            2.5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С3                     19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  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Ж Средний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групповое,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1.0   4ОС2Б3Е1С+С       1  25   ОС   75  25  28 8  4  2  ЕСЛЖ   0.5  20   20    8     3  1              1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С3                     4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                       6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  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130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МЛ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5.5   Насажд.с культ.под пол.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6Б4Е+С            1  23   Б    55  23  18 6  3  1  ЕБР    0.5  14   77    46    1  5.5            5.5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20          В3                     31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7Е3Л              2  15   Е    41  15  14                 0.4  9    50    35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        15  14                                 15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1977, состояние Неудовлетворительные, причина гибели / неуд.сост. заглушение листв.пор.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2.6   8Б2Е+ОС,С         1  24   Б    55  24  20 6  3  1  ЕЧ     0.7  20   52    42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В3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367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2.7   5Б2ОС3Е+С         1  25   Б    65  25  22 7  4  1  ЕЧ     0.8  25   68    34    2  2.7            2.7        Постепен.рубка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В3                     14    3                            40%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20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12.3  5Е3Б2ОС+С         1  21   Е    60  20  16 3  2  1  ЕЧ     0.8  28   344   172   2  12.3           12.3       Проходн.1 оч.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18          В3                     103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20                                 69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разновозрастное, высота варьирует, диаметр варьирует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1.8   5Б2ОС2Е1С         1  24   Б    65  25  20 7  4  1  ЕЧ     0.6  19   34    17    2  1.8            1.8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24          В3                     7 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20                                 7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22            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368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2.2   5Б2ОС2Е1С         1  24   Б    55  24  20 6  3  1  ЕЧ     0.7  21   46    23    1  2.2            2.2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26          В3                     9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  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24            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6.1   3С2Е4Б1ОС         1  25   С    75  24  24 4  3  1  СЧ     0.6  26   159   48    1  6.1            6.1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32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24                                 63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26                                 16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1.4   5Б1ОС3Е1С         1  25   Б    75  25  24 8  4  2  ЕЧ     0.7  22   31    16    2  1.4            1.4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В3                     3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                       9 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                       3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7.6   5Б1ОС2С2Е         1  26   Б    75  26  24 8  4  1  СЧ     0.6  20   152   77    2  7.6            7.6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В3                     15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30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                       30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МЛ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369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1.9   5Б1ОС3Е1С         1  25   Б    55  25  24 6  3  1  ЕЧ     0.5  16   30    15    1  1.9            1.9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В3                     3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2.5   6Б2ОС2Е           1  25   Б    55  25  22 6  3  1  ЕЧ     0.3  10   25    15    2  2.5            2.5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5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75  24  26            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ИВК, КРЛ Средний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0.4   Сенокос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Угодья: Среднего качества, Суходольный, Чистый, урожайность (т/га) 0.6 т/га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0.3   Сенокос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Угодья: Среднего качества, Суходольный, Чистый, урожайность (т/га) 0.6 т/га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1.8   6Б2ОС2Е+С         1  26   Б    75  26  22 8  4  1  ЕСЛЖ   0.6  20   36    22    2  1.8            1.8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С3                     7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24                                 7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Ж Средний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370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40  0.4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 км, состояние неудовлетворительное, Лесохозяйственная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41  0.5   Просеки квартальные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1.4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42  0.3   Границы окружные                                                                                             Разрубка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1.4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163.0                                                                     3018           114       4    117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147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1004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15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1338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514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163.0                                                                     3018           114       4    117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371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                                             Квартал 30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147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1004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15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1338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514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372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373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31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21.7  5Б1ОС3Е1С         1  25   Б    65  25  22 7  4  1  ЕЧ     0.8  25   542   271   2  21.7           21.7       Постепен.рубка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54    3                            40%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163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                       54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размещение подроста групповое, полнота неравномерная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1.8   7Б2ОС1С+Е         1  24   Б    55  24  18 6  3  1  СЧ     0.4  12   22    16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В3                     4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24            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1.7   5Б1ОС3Е1С         1  25   Б    55  25  22 6  3  1  ЕЧ     0.5  16   27    13    1  1.7            1.7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В3                     3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8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  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10.2  4ОС3Б2Е1С         1  25   ОС   70  26  24 7  4  1  ЕЧ     0.4  16   163   65    3  10.2           10.2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В3                     49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33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                       16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БРК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групповое,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374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31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2.0   4ОС3Б2Е1С         1  25   ОС   75  25  28 8  4  2  ЕЧ     0.5  20   40    16    3  2              2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В3                     12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                       8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2.0   4ОС2Б3Е1С         1  25   ОС   75  25  28 8  4  2  ЕЧ     0.5  20   40    16    3  2              2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В3                     8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                       12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размещение подроста групповое, полнота неравномерная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8.5   4Б2ОС4Е+С         1  26   Б    80  26  24 8  4  1  ЕЧ     0.5  17   144   58    2  8.5            8.5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В3                     29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90  26  28                                 57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120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4.2   5Е1С3Б1ОС         1  22   Е    60  21  16 3  2  1  ЕБР    0.6  24   101   51    2  4.2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22          В2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20                                 30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24                                 10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МЛ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высота варьирует, диаметр варьирует, полнота неравномерная, состав неоднородный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375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31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0.4   8Б2ОС+Е           1  22   Б    55  22  18 6  3  2  ЕЧ     0.8  21   8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20          В3                     2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1.6   3Е2С5Б+С          1  22   Е    65  21  16 4  3  1  ЕЧ     0.6  24   38    12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22          В3                     8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20                                 18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МЛ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2.3   6Б4ОС+Е,С         1  3    Б    5   3   2  1  1  1  ЕЧ     0.6  1    2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18.5  Вырубка                   -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1  ЕЧ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2017, количество пней 280, в том числе пней сосны 40, диаметр пней 32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проведено естественное лесовосстановление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0.8   Просеки квартальные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2 км, чистая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376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31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0.3   Границы окружные                                                                                             Разрубка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1.3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76.0                                                                      1128           50             46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101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343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484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200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76.0                                                                      1128           50             46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101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343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484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200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377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378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леса, расположен. в водоохранных зонах       Квартал 32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43  1.3   9Б1С+Е            1  26   Б    65  26  22 7  3  1  СЧ     0.7  23   30    27    2  1.3            1.3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24          В3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49  0.6   6Б4С+Е            1  25   Б    60  25  18 6  2  1  СЧ     0.7  22   13    8     2  0.6            0.6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22          В3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МЛ, КРЛ Средний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50  0.8   7Б3С+Е            1  25   Б    65  25  18 7  3  1  СЧ     0.7  22   18    13    2  0.8            0.8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22          В3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МЛ Средний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51  0.1   Река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 м, протяженность 0.3 км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379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леса, расположен. в водоохранных зонах       Квартал 32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52  0.1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 м, протяженность 0.3 км, состояние удовлетворительное, Лесохозяйственная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2.9                                                                       61             3              3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14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47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380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0.7   7Б2С1Е            1  19   Б    45  20  14 5  2  1  СБР    0.8  17   12    9     1                            Проходн.1 оч.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18  16          В2                     2 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15  12            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5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МЛ Средний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1.5   9Б1Е              1  18   Б    45  18  14 5  2  2  ЕБР    0.6  11   16    14    1  1.5            1.5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15  12          В2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8Б2Е                 27   Б    75  27  28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22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4.4   7Б2С1Е+ОС         1  19   Б    45  20  14 5  2  1  СБР    0.7  15   66    46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18  16          В2                     13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15  12            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МЛ, Р Густой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6.5   6Б2С2Е            1  19   Б    45  20  14 5  2  1  СБР    0.7  14   91    55    2  6.5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18  16          В2                     18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15  12                                 18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381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2.4   8Е2Б+С            1  21   Е    60  20  16 3  2  1  ЕБР    0.5  18   43    34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20          В2                     9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МЛ Густой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1.7   6ОС3Б1Е           1  24   ОС   35  24  28 4  3  1А ЕЧ     0.5  19   32    19    3  1.7            1.7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В3                     10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22            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Средний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1.4   9Б1Е              1  18   Б    35  18  14 4  2  1  ЕБР    0.6  11   15    13    2  1.4            1.4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15  16          В3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10Б                  25   Б    55  25  20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1.4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6Е3Б1ОС+ИВД       1  13   Е    28  12  8  2  1  1  ЕБР    0.6  11   15    8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12          В3                     5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15  12                                 2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Густой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1990,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382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1.1   4Б2ОС4Е+ИВД       1  21   Б    50  22  18 5  2  1  ЕБР    0.7  17   19    8     1  1.1            1.1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24          В3                     4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19  16            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Р, КРЛ Густой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2.9   5Б2ОС3Е+Е,Б       1  21   Б    50  22  18 5  2  1  ЕБР    0.7  17   49    24    2                 2.9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26          В3                     10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19  18                                 15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Густой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1.5   9Б1ОС+С,Е         1  3    Б    5   3   2  1  1  1  СЧ     0.6  1    2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0.6   7С3Б+Е            1  26   С    85  26  24 5  4  1  СЧ     0.5  23   14    10    1  0.6            0.6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26          В3                     4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383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1.1   5С3ОС2Б+Е         1  26   С    70  24  22 4  3  1  СЧ     0.7  32   35    17    1  1.1            1.1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28  30          В3                     11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24                                 7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5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13.6  5Б4ОС1Е+С         1  26   Б    55  25  22 6  3  1  ЕЧ     0.6  20   272   136   1                 13.6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28  32          В3                     109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20                                 27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Ж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2.0   5Б3ОС1ИВД1Е       1  9    Б    15  9   6  2  1  1  ЕЧ     0.6  4    8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10  8           В3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8   6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7   6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384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2.2   4С3Е3Б            1  26   С    90  26  24 5  4  1  СБР    0.5  23   51    21    1  2.2            2.2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В2                     15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15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тлу варьирует, тип леса варьирует, состав неоднородный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9.4   8Е2Б              1  16   Е    40  15  12 2  1  1  ЕСЛЖ   0.6  14   132   106   2                 9.4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16          С3                     26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3С3Е4Б               26   С    80  27  32                                                    4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                   4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26                                                    6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13.3  7Б3Е+ОС,ОЛС,ИВД   1  17   Б    35  18  14 4  2  1  ЕБР    0.7  13   173   121   2  13.3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15  16          В2                     52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6Б1ОС2Е1С            25   Б    60  25  26                                                    12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                   4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385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1.6   8Б2Е+ОС,ИВД,Е,Б   1  17   Б    35  18  14 4  2  1  ЕБР    0.7  13   21    17    2  1.6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15  16          В3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Густой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1.0   5Б3ОС1С1Е         1  6    Б    10  6   4  1  1  1  СЧ     0.6  2    2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6   6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5   6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4   4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2.6   4ОС3Б2С1Е         1  4    ОС   5   4   4  1  1  1  СЧ     0.7  2    5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В3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МЛ Средний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2.9   6Б3ОС1С+Е         1  25   Б    55  25  24 6  3  1  СЧ     0.6  19   55    33    2  2.9            2.9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В3                     16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22            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386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0.5   5ОС3Б2Е+ИВД,Е     1  17   ОС   35  18  16 4  3  1  ЕБР    0.7  17   8     3     3  0.5            0.5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16          В3                     3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15  14            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МЛ Густой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1.1   4Б2ОС4Е+С         1  24   Б    55  25  24 6  3  1  ЕЧ     0.6  18   20    8     2  1.1            1.1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30          В3                     4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18                                 8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МЛ Средний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5.5   6Б3ОС1Е           1  25   Б    55  25  24 6  3  1  ЕЧ     0.7  22   121   73    2  5.5            5.5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В3                     36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20                                 12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387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1.8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6Е3Б1ОС+ИВД       1  7    Е    18  6   6  1  1  3  ЕЧ     0.6  4    7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8   6           В3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8   6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2000, 888, состояние Удовлетворительные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8.3   5ОС3Б1С1Е         1  24   ОС   35  24  28 4  3  1А СЧ     0.4  15   124   63    3  8.3            8.3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В3                     37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12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12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ИВК, КРЛ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0.8   6Б3ОС1С+Е         1  26   Б    70  26  24 7  4  1  СБР    0.5  16   13    8     2  0.8            0.8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В2                     4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1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4.9   6Б3ОС1С+Е         1  3    Б    5   3   2  1  1  2  СЧ     0.6  1    5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МЛ Средний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388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4.7   Прочие трассы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45 м, протяженность 1.1 км, чистая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5.2   7Б3Е              1  18   Б    40  19  14 4  2  1  ЕЧ     0.3  6    31    22    2                 5.2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15  16          В3                     9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19   Е    55  19  18                                                    16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Густой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1.5   9Б1ОС+Е           1  25   Б    65  25  22 7  4  1  ЕЧ     0.6  19   28    25    2  1.5            1.5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3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4.2   5Е1С3Б1ОС         1  26   Е    85  25  24 5  4  1  ЕЧ     0.5  25   105   53    2  4.2             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В3                     10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32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36                                 10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389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6.2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3С2Е5Б            1  19   С    52  20  18 3  2  1  СБР    0.7  22   136   41    1  6.2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15  12          В2                     27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18                                 68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(15) 3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1966,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2.9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7Е2Б1ОС           1  11   Е    25  10  8  2  1  1  ЕБР    0.6  8    23    16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13  10          В2                     5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13  12            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Густой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1993,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2.2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6Е2Б2ОС           1  11   Е    25  10  8  2  1  1  ЕБР    0.6  8    18    10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12  8           В2                     4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13  12                                 4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Густой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1993,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1.5   6ОС2Б2Е+С         1  24   ОС   35  24  24 4  3  1А ЕЧ     0.5  19   28    16    3  1.5            1.5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В3                     6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МЛ Средний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390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4.4   5Б4ОС1С+Е         1  25   Б    65  25  22 7  4  1  ЕЧ     0.6  19   84    43    2  4.4            4.4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В3                     33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8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МЛ Средний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варьирует, состав неоднородный, полнота неравномерная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5.1   4Б3ОС3Е           1  24   Б    65  25  22 7  4  1  ЕЧ     0.6  18   92    36    2  5.1            5.1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28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28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40  2.8   7Б3Е+ОС           1  15   Б    35  16  12 4  2  2  ЕЧ     0.6  9    25    17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14  12          В3                     8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Густой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41  2.7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              1  14   Е    36  13  10 2  1  2  ЕБР    0.6  12   32    19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10          В3                     13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Густой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1982,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391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42  3.0   5Б2ОС3С           1  26   Б    65  25  22 7  4  1  СЧ     0.6  20   60    30    2  3              3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12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                       18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МЛ, КРЛ Средний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44  0.6   8Б2С+ОС,Е         1  25   Б    65  25  22 7  4  1  СЧ     0.6  19   11    9     2  0.6            0.6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В3                     2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МЛ Средний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45  2.1   7Б3Е+ОС           1  24   Б    65  25  22 7  4  1  ЕЧ     0.5  15   32    23    2  2.1            2.1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В3                     9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Иск.лесовосст. (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Агротех.уход за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46  2.6   5Б1ОС3С1Е         1  26   Б    75  26  24 8  4  1  СЧ     0.6  20   52    26    2  2.6            2.6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36          В3                     5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85  26  30                                 16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  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варьирует, полнота неравномерная, состав неоднородный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392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47  12.5  4Е1С5Б+ОС         1  25   Е    70  23  22 4  3  1  ЕЧ     0.5  23   288   115   2  12.5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В3                     29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144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Средний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рубкой, состав неоднородный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48  12.1  5Б4ОС1С+Е         1  25   Б    55  25  22 6  3  1  СЧ     0.6  19   230   115   2  12.1           12.1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92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23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53  0.7   Просеки квартальные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1.7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54  0.4   Границы окружные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2.1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176.1                                                                     2703           106       53   93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393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250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648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1309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495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179.0                                                                     2763           109       53   95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263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648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1356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495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394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395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леса, расположен. в водоохранных зонах       Квартал 33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2.9   5С3Е2Б+ОС,ОЛС,С   1  24   С    75  24  24 4  2  1  СЧ     0.6  25   72    36    1  2.9            2.9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22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14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40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варьирует, тип леса варьирует, полнота неравномерная, состав неоднородный, плс.вдоль рек,засел.бобрами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0.1   Границы окружные                                                                                             Разрубка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0.2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3.0                                                                       72             3              3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36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22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14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396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2.9   4С3Е3Б+ОС,С       1  25   С    85  25  24 5  4  1  СЧ     0.6  27   78    30    1  2.9            2.9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В3                     24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24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1.4   9Б1Е+ИВД          1  19   Б    40  19  14 4  2  1  ЕБР    0.6  12   17    15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16          В2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1.6   5С4Б1ОС+Е         1  22   С    65  21  20 4  3  1  СЧ     0.7  25   40    20    1  1.6            1.6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18          В3                     16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20                                 4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2.3   Вырубка                   С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1  СЧ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2017, количество пней 250, в том числе пней сосны 50, диаметр пней 30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397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4.0   5Б3ОС2С+Е         1  25   Б    55  25  20 6  3  1  СЧ     0.6  19   76    38    1  4              6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26          В3                     23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24                                 15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состав неоднородный, полнота неравномерная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1.9   5Б3ОС2С+Е         1  25   Б    55  25  20 6  3  1  СЧ     0.6  19   36    18    1  1.9            1.9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26          В3                     11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24            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 выделе волока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5.1   4Б3ОС3С+Е         1  25   Б    75  26  24 8  4  1  СЧ     0.8  26   133   53    2  5.1            5.1        Постепен.рубка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30          В3                     40    3                            40%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40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5.8   5Б3ОС2Е+С         1  24   Б    55  25  22 6  3  1  ЕЧ     0.6  18   104   52    1  5.8            5.8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В3                     31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                       21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МЛ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398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8.9   4Б3ОС2Е1С+Е       1  26   Б    85  25  24 9  4  2  ЕЧ     0.8  26   231   93    3  8.9            8.9        Постепен.рубка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36          В3                     69    3                            40%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28                                 46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                       23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групповое,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2.3   3С2Е5Б+С          1  23   С    70  23  22 4  3  1  СЧ     0.6  24   55    17    1  2.3            2.3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20          В3                     11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22                                 27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состав неоднородный, полнота неравномерная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1.9   5Б2ОС2С1Е+С       1  25   Б    65  25  22 7  4  1  СЧ     0.8  25   48    23    2  1.9            1.9        Постепен.рубка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10    3                            40%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24            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  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399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5.9   5Б2ОС2С1Е         1  25   Б    70  25  20 7  4  1  СЧ     0.7  22   130   65    2  5.9            5.9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24          В3                     26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24                                 26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20                                 13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состав неоднородный, полнота неравномерная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4.5   5Б2ОС2С1Е         1  25   Б    70  25  20 7  4  1  СЧ     0.7  22   99    49    2  4.5            4.5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24          В3                     20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22                                 20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20            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состав неоднородный, полнота неравномерная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0.4   9Е1Б+ИВД          1  12   Е    35  12  8  2  1  2  ЕЧ     0.4  6    2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13  10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3.2   4Б2ОС3Е1С         1  26   Б    75  26  24 8  4  1  ЕЧ     0.8  26   83    33    2  3.2            3.2        Постепен.рубка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17    3                            40%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                       25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30                                 8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400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10.5  7Б1ОС2Е+С         1  25   Б    65  25  22 7  4  1  ЕЧ     0.8  25   262   184   2  10.5           10.5       Постепен.рубка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26    3                            40%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52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 выделе волока, состав неоднородный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1.6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5Е5Б+ОС,ИВД       1  15   Е    38  14  10 2  1  2  ЕБР    0.7  15   24    12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12          В2                     12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1980,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высота варьирует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8.5   6Б3ОС1С+Е         1  25   Б    65  25  22 7  4  1  СЧ     0.6  19   162   98    2  8.5            8.5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48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                       16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401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2.4   5С5Б+ОС,Е         1  22   С    65  22  22 4  3  1  СЧ     0.7  27   65    32    1  2.4            2.4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20          В3                     33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 выделе волока, состав неоднородный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1.1   5С1Е3Б1ОС         1  25   С    85  25  24 5  4  1  СЧ     0.6  27   30    15    1  1.1            1.1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В3                     3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9 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                       3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БЗН,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полнота неравномерная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1.3   5Б2ОС2С1Е         1  25   Б    65  25  22 7  4  1  СЧ     0.6  19   25    13    2  1.3            1.3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5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                       5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9.6   Лесосека текущего года    С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6Б1ОС2С1Е         1  25   Б    65  25  22 7  4  1  СЧ     0.7                   2  9.6            9.6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24          В3                      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                        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                        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состав неоднородный, полнота неравномерная, размещение подроста групповое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402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2.4   5Б5ОС+Е           1  25   Б    55  25  22 6  3  1  ЕЧ     0.6  19   46    23    1  2.4            2.4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В3                     23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групповое, состав неоднородный, в выделе волока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0.6   7Б3ОС+ИВД         1  9    Б    15  9   6  2  1  1  СЧ     0.6  4    2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10  8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тлу варьирует, высота варьирует, тип леса варьирует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0.2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8 м, протяженность 0.2 км, состояние удовлетворительное, Общего пользования, С твердым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покрытием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0.4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1.1 км, состояние удовлетворительное, Лесохозяйственная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0.7   Просеки квартальные                                                                                          Разрубка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1.8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403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0.6   Границы окружные                                                                                             Разрубка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3.2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92.0                                                                      1747           84             86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285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228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878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356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95.0                                                                      1820           87             89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321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250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893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356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404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405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леса, расположен. в водоохранных зонах       Квартал 34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1.3   6Б2ОС2Е+С,Е       1  26   Б    75  26  24 8  4  1  ЕСЛЖ   0.7  23   30    18    2  2              2.6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28          С3                     6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МЛ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рек,засел.бобрами, состав неоднородный, полнота неравномерная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0.1   Границы окружные                                                                                             Разрубка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0.2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1.4                                                                       30             2              3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6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18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6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406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34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0.7   7Б2ОС1С+Е         1  25   Б    55  25  22 6  3  1  СЧ     0.6  19   13    9     2  0.7            0.7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26          В3                     3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24            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групповое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5.2   4Б4ОС2Е+С         1  25   Б    55  25  22 6  3  1  ЕЧ     0.6  19   99    40    1  5.2            5.2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В3                     39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                       20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полнота неравномерная, состав неоднородный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0.8   Сенокос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Угодья: Среднего качества, Суходольный, Покрытый кочками, урожайность (т/га) 0.6 т/га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407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34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3.8   5Е3Б2ОС+С,ОЛС     1  26   Е    75  25  24 4  3  1  ЕСЛЖ   0.5  25   95    48    1  3.8            3.8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С3                     28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                       19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45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17   Е    45  17  16                 0.3  8    30    30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(15) 2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Ж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групповое, насаждение пройдено рубкой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2.5   5Е3Б2ОС+С         1  26   Е    75  25  24 4  3  1  ЕСЛЖ   0.4  20   50    25    1  2.5            2.5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С3                     15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                       10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17   Е    45  17  16                 0.3  8    20    20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рубкой, размещение подроста групповое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2.3   4Б2ОС4Е+Е,С       1  24   Б    55  25  24 6  3  1  ЕСЛЖ   0.6  18   41    17    1  2.3            2.3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30          С3                     8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                       16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408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34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15.5  7Б2ОС1Е+С         1  25   Б    65  25  22 7  4  1  ЕЧ     0.6  19   294   206   2  15.5           15.5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59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                       29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в выделе волока, полнота неравномерная, состав неоднородный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10.5  4Б4ОС2Е+С         1  25   Б    55  25  24 6  3  1  ЕЧ     0.6  19   200   80    1  10.5           10.5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30          В3                     80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40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2.4   4Б3ОС3Е+С         1  25   Б    55  25  24 6  3  1  ЕСЛЖ   0.6  19   46    18    2  2.4            2.4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30          С3                     14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14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МЛ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409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34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7.2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           1  20   Е    51  19  16 3  2  1  ЕБР    0.6  20   144   72    2  7.2            7.2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18          В3                     58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21  20                                 14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6Б4Е                 26   Б    80  26  26                                                    4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                                          3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1967,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высота варьирует, состав неоднородный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3.1   5Б3ОС2Е+С         1  25   Б    55  25  20 6  3  1  ЕЧ     0.6  19   59    29    1  3.1            3.1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В3                     18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                       12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7.5   3Б3ОС4Е+С         1  24   Б    65  25  22 7  4  1  ЕЧ     0.6  19   142   43    2  7.5            7.5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43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56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полнота неравномерная,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410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34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3.2   5Б3ОС2Е           1  25   Б    65  25  22 7  4  1  ЕЧ     0.6  19   61    31    2  3.2            3.2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18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                       12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рубкой, состав неоднородный, в выделе волока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0.3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0.9 км, состояние удовлетворительное, Лесохозяйственная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0.3   Просеки квартальные                                                                                          Разрубка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0.7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0.3   Границы окружные                                                                                             Разрубка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1.6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65.6                                                                      1294           64        7    64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395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573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325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67.0                                                                      1324           66        7    66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411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                                             Квартал 34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401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591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331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412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413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4.5   4Б3ОС3Е+С         1  23   Б    55  23  18 6  3  1  ЕЧ     0.6  16   72    28    1  4.5            4.5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24          В3                     22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20                                 22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1.5   8Б2ОС+Е           1  23   Б    55  23  20 6  3  1  ЕЧ     0.6  17   26    21    1                 1.5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24          В3                     5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10.7  5ОС3Б2Е+С         1  25   ОС   65  25  22 7  4  1  ЕЧ     0.5  20   214   107   3  10.7           10.7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В3                     64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43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групповое, в выделе волока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1.8   9Б1Е+ОС           1  23   Б    55  23  20 6  3  1  ЕЧ     0.6  16   29    26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В3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414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1.8   6Б1ОС2С1Е         1  26   Б    75  26  22 8  4  1  СЧ     0.6  20   36    21    2  1.8            1.8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4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7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4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(15) 2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Сосна, первый вредитель рак-серянка, степень повреждения Слабая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поврежденность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0.3   5С2Е3Б+ОС         1  24   С    75  24  24 4  3  1  СЧ     0.6  25   8     4     1  0.3            0.3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20          В3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0.2   5ОЛС3Б2Е+ИВД      1  12   ОЛС  20  13  10 2  1  1  ЕСЛЖ   0.5  5    1     1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13  12          С2                      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10  12                                  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415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14.5  7Б1ОС2Е+С         1  24   Б    75  24  24 8  4  2  ЕЧ     0.8  24   348   243   2  14.5           14.5       Постепен.рубка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В3                     35    3                            40%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70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6.3   5ОС4Б1Е+С         1  25   ОС   70  25  24 7  4  1  ЕЧ     0.5  20   126   63    3  6.3            6.3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В3                     50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13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18.0  6Б2ОС1С1Е         1  4    Б    5   4   4  1  1  1  СЧ     0.6  1    18    10    1  18             18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5.2   5Б4ОС1Е+С         1  22   Б    50  22  18 5  2  1  ЕЧ     0.6  16   83    42    1  5.2            5.2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22          В3                     33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                       8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групповое,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416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0.5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1.3 км, состояние удовлетворительное, Лесохозяйственная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0.5   Просеки квартальные                                                                                          Разрубка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1.2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0.2   Границы окружные                                                                                             Разрубка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 км, заросшая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66.0                                                                      960            61             63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13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165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510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272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66.0                                                                      960            61             63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13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165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510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272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417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418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1.9   6Б1ОЛС3Е+ИВД      1  12   Б    25  13  8  3  2  1  ЕБР    0.6  6    11    7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12  10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10  10                            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0.1   4С1Е5Б+ОС         1  25   С    75  25  24 4  3  1  СБР    0.3  13   1           1  0.1            0.1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В2                      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групповое,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1.1   4С1Е5Б+ОС         1  26   С    75  25  24 4  3  1  СБР    0.3  14   15    6     1  1.1            1.1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В2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26            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2.2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5Е3Б2ОС           1  13   Е    29  12  8  2  1  1  ЕБР    0.6  11   24    12    2                 2.2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12          В2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15  12                                 5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1989,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419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3.3   6Б3С1Е            1  26   Б    85  26  24 9  4  2  СЧ     0.5  16   53    32    3  3.3            3.3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В3                     16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                       5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рубкой, размещение подроста групповое, состав неоднородный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4.6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6Е2Б1ОС1ОЛС       1  10   Е    27  9   8  2  1  2  ЕБР    0.6  7    32    20    2                 4.6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11  10          В2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12  12                                 3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10  8                                  3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1991,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высота варьирует, состав неоднородный, полнота неравномерная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3.5   5С2Е3Б            1  24   С    70  24  24 4  3  1  СЧ     0.7  30   105   52    1  3.5            3.5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В3                     21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24                                 32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0.7   4Е2С4Б+ОС         1  26   Е    85  25  24 5  4  1  ЕЧ     0.3  15   10    4     2  0.7            0.7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27  32          В3                     2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26                                 4 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рубкой, размещение подроста групповое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420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2.7   4Е2С4Б+ОС         1  26   Е    85  25  24 5  4  1  ЕЧ     0.4  20   54    22    2  2.7            2.7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27  32          В3                     11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26                                 21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состав неоднородный, полнота неравномерная, насаждение пройдено рубкой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7.5   8Б1С1Е+ОС         1  25   Б    70  26  24 7  4  1  СЧ     0.5  16   120   96    2  7.5            7.5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В3                     12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                       12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рубкой, размещение подроста групповое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2.9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5Е3Б2ОС           1  4    Е    10  4   4  1  1  1  ЕЧ     0.6  2    6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В3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ИВК Средний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2008, 888, состояние Удовлетворительные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1.5   9Б1ОЛС+Е,С        1  23   Б    55  23  18 6  3  1  ЕЧ     0.6  16   24    22    1  1.5            1.5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20  16          В3                     2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90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421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9.0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5Е3Б2ОС           1  4    Е    10  4   4  1  1  1  ЕЧ     0.6  2    18    9        9              9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В3                     5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ИВК Средний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2008, 888, состояние Удовлетворительные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9.5   6Б2С2Е+ОС,С       1  25   Б    75  26  24 8  4  1  СЧ     0.6  19   180   108   2  9.5            9.5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В3                     36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36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2.4   9Б1ОС+Е           1  25   Б    65  25  22 7  4  1  СЧ     0.6  19   46    41    2  2.4            2.4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В3                     5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3.4   4Е2С4Б+Е,С,Е      1  26   Е    90  26  24 5  4  1  ЕЧ     0.4  20   68    27    2  3.4            5.1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В3                     14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26                                 27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422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2.0   8Б1С1Е+ОС,С       1  26   Б    70  26  24 7  4  1  СЧ     0.6  20   40    32    2  2              2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В3                     4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                       4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100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2.1   8Б1С1Е+ИВД        1  18   Б    45  19  14 5  2  2  СЧ     0.7  14   29    23    1                            Проходн.1 оч.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17  16          В3                     3 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16  14            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Густой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2.3   8Б2ОС+Е           1  6    Б    10  6   4  1  1  1  ЕЧ     0.5  2    5     4                       2.3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7   6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ИВК Густой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1.8   10Б+Е,ИВД         1  16   Б    30  16  12 3  2  1  ЕБР    0.6  10   18    18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25   Е    80  25  30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423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2.9   5Б2ОС2Е1С         1  26   Б    75  26  24 8  4  1  ЕЧ     0.5  16   46    23    2  2.9            2.9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30          В3                     9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9     1                            Ест.лесовос. мин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6.0   5Б2ОС2С1Е         1  25   Б    65  25  22 7  4  1  СЧ     0.6  19   114   57    2  6              6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В3                     23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23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11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3.6   4Е2С4Б+ОС         1  25   Е    85  25  24 5  4  1  ЕЧ     0.5  24   86    35    2  3.6            3.6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17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34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424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6.7   5ОС3Б1С1Е+С       1  24   ОС   35  24  24 4  3  1А СЧ     0.5  19   127   63    3  6.7            6.7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В3                     38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13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                       13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90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1.4   10Б+Е             1  19   Б    45  19  12 5  2  2  ЕЧ     0.7  15   21    21    1                 1.4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3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3.3   5С1Е2Б2ОС+С       1  25   С    85  25  28 5  4  1  СЧ     0.6  27   89    44    1  3.3            3.3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В3                     9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18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                       18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120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5.6   7Е3Б+С,ОС,Е       1  26   Е    90  26  24 5  4  1  ЕЧ     0.3  15   84    59    2  8.4            11.2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26          В3                     25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Ест.лесовос. мин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425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11.5  Вырубка                   С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1  СЧ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2017, количество пней 280, в том числе пней сосны 50, диаметр пней 28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проведено естественное лесовосстановление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11.4  Вырубка               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1  ЕЧ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2017, количество пней 350, в том числе пней сосны 70, диаметр пней 28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проведено естественное лесовосстановление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0.2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0.6 км, состояние удовлетворительное, Лесохозяйственная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0.4   Просеки квартальные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 км, чистая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0.5   Границы окружные                                                                                             Разрубка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2.6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118.0                                                                     1428           78        2    93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426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258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318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713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132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7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118.0                                                                     1428           78        2    93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258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318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713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132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7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427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428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37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2.8   5С2Е2Б1ОС         1  25   С    85  25  28 5  4  1  СБР    0.6  27   76    38    1  2.8            2.8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В2                     15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15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                       8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7.1   5С2Е2Б1ОС         1  25   С    85  25  28 5  4  1  СБР    0.6  27   192   97    1  7.1            7.1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В2                     38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38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                       19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2.0   5С3Е1Б1ОС+С       1  25   С    85  25  28 5  4  1  СБР    0.6  27   54    28    1  2              2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В2                     16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5 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                       5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120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429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37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2.5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5С2Е3Б            1  22   С    57  22  20 3  2  1  СБР    0.7  26   65    32    1  2.5            2.5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В2                     13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20                                 20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1961,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состав неоднородный, полнота неравномерная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1.9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6С1Е3Б            1  22   С    57  22  20 3  2  1  СБР    0.7  26   49    29    1  2.8            2.8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В2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20                                 15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1961,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0.8   3С3Е4Б            1  26   С    90  26  28 5  4  1  СЧ     0.4  18   14    4     1  0.8            1.2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В3                     4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6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рубкой, состав неоднородный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430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37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1.2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5Е5Б+ИВД          1  14   Е    38  13  10 2  1  2  ЕБР    0.7  14   17    8     2  1.2            1.2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12          В2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   21   Е    60  20  18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18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МЛ,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1980,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высота варьирует, полнота неравномерная, состав неоднородный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2.4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5Е5Б+ИВД          1  14   Е    38  13  10 2  1  2  ЕБР    0.7  14   34    17    2                 2.4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12          В2                     17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7Б3Е                 23   Б    60  24  20                                                    5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20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МЛ,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1980,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высота варьирует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1.5   6С2Е2Б            1  22   С    65  22  20 4  3  1  СБР    0.7  26   39    23    1  1.5            1.5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В2                     8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18                                 8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431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37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3.4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5Е5Б+ИВД          1  16   Е    41  15  10 3  2  1  ЕБР    0.6  14   48    24    2                 3.4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12          В2                     24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26   Е    80  26  28                                                    3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1977,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высота варьирует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1.3   6С2Е2Б            1  25   С    85  25  24 5  4  1  СБР    0.6  27   35    21    1  1.3            2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В2                     7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7 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групповое,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1.1   6Е3С1Б            1  26   Е    90  26  24 5  4  1  ЕБР    0.5  25   28    17    2  1.1            1.6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30          В3                     8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3 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14   Е    45  14  12                 0.3  6    7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2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432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37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1.5   5Б2ОС2Е1С+Л       1  25   Б    65  25  22 7  4  1  ЕЧ     0.6  19   28    13    2  1.5            2.2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6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6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  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5.6   4Б2ОС2С2Е         1  4    Б    5   4   4  1  1  1  СЧ     0.6  1    6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3.8   Насажд.с культ.под пол.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5Б3ОС2Е           1  12   Б    20  12  8  2  1  1  ЕБР    0.6  6    23    11                      3.8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13  10          В2                     7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8   8                                  5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4    Е    17  4   4                  0.4  1    4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Густой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2001, состояние Неудовлетворительные, причина гибели / неуд.сост. заглушение листв.пор.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3.8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3Е2С5Б            1  20   Е    52  19  14 3  2  1  ЕБР    0.6  21   80    24    2                 3.8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20  18          В2                     16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18                                 40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Р, КРЛ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1966,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высота варьирует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433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37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1.5   6Б2С2Е            1  25   Б    75  26  24 8  4  1  СБР    0.6  19   28    16    2  1.5            2.2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В2                     6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6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1.1   5Б2ОС2С1Е         1  4    Б    5   4   4  1  1  1  СБР    0.6  1    1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В2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0.8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2.2 км, состояние удовлетворительное, Лесохозяйственная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0.4   Просеки квартальные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1.1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0.5   Границы окружные                                                                                             Разрубка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2.4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47.0                                                                      827            26        12   43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434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37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306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224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251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46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47.0                                                                      827            26        12   43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306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224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251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46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435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436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леса, расположен. в водоохранных зонах       Квартал 38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2.2   10Б+Е,ОЛС         1  25   Б    70  25  20 7  3  1  ЕЧ     0.8  26   57    57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14   Е    45  14  12                 0.3  6    13    13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ЧР Средний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СЗ - 5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тлу варьирует, тип леса варьирует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0.7   8Б2С+Е,ОЛС        1  23   Б    60  23  16 6  2  2  СЧ     0.7  20   14    11    1  0.7            0.7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В3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30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СЗ - 5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тип леса варьирует, тлу варьирует, насаждение пройдено рубкой, полнота неравномерная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1.4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7Е3Б+С            1  13   Е    33  13  10 2  1  1  ЕБР    0.7  13   18    12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12          В2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21   Е    60  21  22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(15) 2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СЗ - 5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1985,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тип леса варьирует, состав неоднородный, полнота неравномерная, тлу варьирует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437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леса, расположен. в водоохранных зонах       Квартал 38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3.2   6Б3Е1С+ОС         1  26   Б    80  26  24 8  4  1  ЕЧ     0.5  16   51    31    2  3.2            3.2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В3                     15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  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14   Е    45  14  12                 0.3  6    19    19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СЗ - 5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варьирует, тип леса варьирует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2.5   7Б3С+Е,ОЛС        1  25   Б    70  26  22 7  3  1  СЧ     0.7  23   58    41    2  2.5            2.5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В3                     17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40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СЗ - 5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тлу варьирует, состав неоднородный, тип леса варьирует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46  0.6   6Б2С2Е+ОС         1  25   Б    75  26  22 8  4  1  СЧ     0.4  13   8     4     2  0.6            0.9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В3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  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15   Е    45  15  14                 0.4  9    5     5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(15) 2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438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леса, расположен. в водоохранных зонах       Квартал 38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47  0.3   Река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 м, протяженность 0.9 км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50  0.1   Границы окружные   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0.2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11.0                                                                      245            7         1    7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27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68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150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439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2.5   6Б2ОС1С1Е         1  4    Б    5   4   4  1  1  1  СЧ     0.6  1    2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15   Е    50  15  14                                                    4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1.0   6Б2ОС2С+Е         1  25   Б    65  25  22 7  4  1  СЧ     0.6  19   19    11    2  1              1.5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4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4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1.5   5Б3ОС2С+Е         1  25   Б    55  25  24 6  3  1  СЧ     0.5  16   24    12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В3                     7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рубкой, состав неоднородный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2.3   5Б1ОС2С2Е+Е       1  25   Б    70  25  22 7  4  1  СЧ     0.4  13   30    15    2  2.3            3.4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3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6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440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0.6   10Б+Е             1  25   Б    70  25  20 7  4  1  ЕЧ     0.8  26   16    16    2                            Постепен.рубка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В3                                                        40%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14   Е    45  14  12                 0.3  6    4     4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полнота неравномерная, состав неоднородный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1.1   7Б1ОС2Е+С,Е       1  25   Б    70  25  24 7  4  1  ЕЧ     0.5  16   18    12    2  1.1             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В3                     2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4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4.5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3С2Е5Б+С,Е        1  23   С    61  23  20 4  3  1  СЧ     0.7  28   126   38    1  4.5            4.5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20          В3                     25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22                                 63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1957,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441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5.8   6Б3С1Е+ОС,Е       1  26   Б    75  26  24 8  4  1  СЧ     0.6  20   116   69    2  8.7            8.7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В3                     35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28                                 12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тип леса варьирует, тлу варьирует, состав неоднородный, полнота неравномерная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1.6   3Е3С3Б1ОС         1  26   Е    85  25  24 5  4  1  ЕЧ     0.3  15   24    7     2  1.6            2.4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В3                     7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8 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36                                 2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пройдено рубкой, полнота неравномерная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4.5   Культуры лесные                                                                                              Прочист. 1 оч.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5Е3Б2ОС           1  4    Е    12  4   4  1  1  1  ЕЧ     0.8  2    9     4                                  30%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В3                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26   С    80  26  28                                                    4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МЛ, КЛН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2006, 888, состояние Хорошие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состав неоднородный, полнота неравномерная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442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2.5   Культуры лесные                                                                                              Прочист. 1 оч.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6Е4Б+С,ОС         1  9    Е    20  8   6  1  1  1  ЕСЛЖ   0.7  7    18    11                                 25%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11  8           С3                     7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1998, 888, состояние Удовлетворительные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2.5   6С2Е2Б            1  25   С    85  25  24 5  4  1  СЧ     0.6  26   65    39    1  2.5            2.5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В3                     13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13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Р Редкий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1.7   7Б2С1Е            1  4    Б    5   4   4  1  1  1  СЧ     0.6  1    2     2     1  1.7            1.7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0.5   7Б2С1Е+ОС         1  24   Б    55  24  20 6  3  1  СЧ     0.5  15   8     5     1  0.5            0.5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В3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полнота неравномерная, состав неоднородный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443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1.2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7Е3Б+С            1  13   Е    33  13  10 2  1  1  ЕБР    0.7  13   16    11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12          В2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21   Е    60  21  22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(15) 2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1985,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2.2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7Е3Б+Е,Б          1  17   Е    41  17  14 3  2  1  ЕБР    0.7  19   42    30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16          В2                     12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(15) 2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Р Редкий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1977,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10.0  4Е3С3Б            1  23   Е    95  23  28 5  4  2  СЧ     0.3  13   130   52    2  15             15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40          В3                     39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32                                 39    3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полнота неравномерная, состав неоднородный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444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3.0   9Б1С+Е            1  25   Б    65  25  20 7  4  1  СЧ     0.7  22   66    59    2  3              3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В3                     7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2.7   5Б2ОС2Е1С+С       1  25   Б    70  25  24 7  4  1  ЕЧ     0.5  16   43    21    2  2.7            2.7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9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9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140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0.7   7Б3Е+С            1  25   Б    75  26  24 8  4  1  ЕЧ     0.7  23   16    11    2  0.7            1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В3                     5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варьирует, тип леса варьирует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2.0   4Б2ОС3Е1С         1  26   Б    75  26  24 8  4  1  ЕЧ     0.5  16   32    13    2  3              3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36          В3                     6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                       10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  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445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2.7   6Б1ОС2С1Е         1  26   Б    75  26  24 8  4  1  СЧ     0.5  16   43    26    2  2.7            2.7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4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9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тип леса варьирует, тлу варьирует, полнота неравномерная, состав неоднородный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4.6   6Б2С2Е            1  4    Б    5   4   4  1  1  1  СБР    0.5  1    5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В2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0.5   7Б3Е+С,ОС         1  26   Б    75  26  24 8  4  1  ЕБР    0.5  16   8     6     2  0.5            0.5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В2                     2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Ест.лесовос. мин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14   Е    50  14  16                 0.3  6    3     3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разновозрастное, состав неоднородный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3.5   6Е4Б+ОС,С         1  11   Е    35  11  10 2  1  2  ЕЧ     0.6  8    28    17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15  10  10          В3                     11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3С2Е5Б               25   С    70  25  32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28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КЛН Средний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446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5.0   8Е2Б              1  13   Е    35  13  10 2  1  1  ЕЧ     0.5  9    45    36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20  12  10          В3                     9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                 23   Е    70  23  22                                                    8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20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МЛ, КРЛ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0.5   6Б4ИВД            1  11   Б    20  12  8  2  1  1  СЧ     0.5  5    2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10  10          В3                     1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Густой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3.1   4Б2ОС2С2Е+Е       1  26   Б    75  27  24 8  4  1  ЕЧ     0.5  16   50    20    2  3.1            3.1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В3                     10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                       10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20            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0.5   6Б2С2Е+Е          1  26   Б    75  26  24 8  4  1  СБР    0.5  16   8     4     2                  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В2                     2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                       2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447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3.6   8Б2Е+ИВД,Е        1  16   Б    30  16  12 3  2  1  ЕБР    0.7  11   40    32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14  14          В3                     8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3.8   7Б2ОС1Е           1  4    Б    5   4   4  1  1  1  ЕЧ     0.6  1    4     3        3.8            3.8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1.9   9Б1Е              1  26   Б    75  26  24 8  4  1  ЕЧ     0.3  10   19    17    2  2.8            1.9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В3                     2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5 м, 1.5 тыс.шт/га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полнота неравномерная, состав неоднородный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0.6   10Б+Е             1  23   Б    55  23  16 6  3  1  ЕБР    0.7  20   12    12    1  0.6            0.6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В2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групповое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2.2   4Е2Е1С3Б          1  24   Е    75  25  24 4  3  1  ЕЧ     0.4  18   40    16    1  3.3            3.3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55  18  16          В3                     8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75  26  32            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12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448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40  2.2   7Б3Е+С            1  25   Б    75  26  24 8  4  1  ЕЧ     0.6  19   42    30    2  2.2            3.3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В3                     12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варьирует, тип леса варьирует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41  2.6   3Е2С4Б1ОС         1  27   Е    75  25  24 4  3  1  ЕЧ     0.4  21   55    16    2  2.6            2.6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28  36          В3                     11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28  28                                 22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28  36                                 6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14   Е    45  14  14                 0.3  6    16    16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42  0.9   5Б3ОС2Е           1  4    Б    5   4   4  1  1  1  ЕЧ     0.5  1    1     1        0.9            2.7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43  1.8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5Е5Б+ИВД          1  11   Е    27  10  8  2  1  1  ЕБР    0.7  10   18    9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12  10          В2                     9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1991,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449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44  1.5   7Е3Б+С            1  23   Е    70  22  20 4  3  1  ЕБР    0.5  21   32    23    2  1.5            1.5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26          В2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12   Е    45  12  12                 0.3  5    8     8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45  1.9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              1  10   Е    27  10  8  2  1  1  ЕБР    0.7  9    17    14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12  10          В2                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                 23   Е    70  23  24                                                    6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1991,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48  0.4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 км, состояние неудовлетворительное, Лесохозяйственная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49  0.8   Границы окружные   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3.9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99.0                                                                      1316           72        31   76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450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38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224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407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628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56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110.0                                                                     1560           79        32   83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251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475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777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56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451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452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39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0.6   7Б2Е1С+Е          1  26   Б    85  27  24 9  4  1  ЕБР    0.3  10   6     4     3  0.6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В3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  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МЖ, ИВК,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3.8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4Е2С4Б            1  11   Е    30  10  8  2  1  2  ЕБР    0.7  10   38    15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11  12          В2                     8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12  10                                 15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7Б3Е                 22   Б    60  23  22                                                    4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КЛН Редкий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1988,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3.0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6Е1Л3Б+С          1  12   Е    31  12  10 2  1  1  ЕБР    0.7  12   36    21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        12  12          В2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13  10                                 11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25   Е    80  25  26                                                    8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МЖ Редкий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1987,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453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39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2.8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              1  15   Е    41  15  12 3  2  1  ЕБР    0.6  14   39    27    2  2.8            2.8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14          В2                     12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26   Е    70  26  28                                                    3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1977,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4.3   8Б1С1Е            1  27   Б    75  27  24 8  4  1  СБР    0.6  21   90    72    2  4.3            8.6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В2                     9 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  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14   Е    45  14  12                 0.4  8    34    34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рубкой, состав неоднородный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1.4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6Е4Б+ИВД          1  16   Е    41  16  12 3  2  1  ЕБР    0.7  18   25    15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14          В3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                 23   Е    65  23  24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20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МЖ Редкий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1977,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варьирует, состав неоднородный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454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39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4.4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6Е4Б+Л,С          1  14   Е    36  14  10 2  1  1  ЕБР    0.7  15   66    40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12          В2                     26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9Е1Б                 24   Е    70  24  26                                                    6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1982,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3.8   9Е1Б              1  22   Е    65  22  20 4  3  1  ЕБР    0.6  24   91    82    2  3.8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22          В2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(15) 2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состав неоднородный, полнота неравномерная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4.8   7Б3С+Е,ОС         1  26   Б    70  26  24 7  4  1  СЧ     0.6  20   96    67    2  4.8            4.8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29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5.1   9Б1ОС+Е,Б,Е       1  27   Б    85  27  24 9  4  1  ЕЧ     0.3  11   56    50    3  5.1            5.1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28  32          В3                     6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455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39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3.2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1  13   Е    33  12  10 2  1  2  ЕБР    0.6  11   35    18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14          В3                     17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                 21   Е    65  20  18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20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(15) 2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1985,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4.7   9Б1Е+С            1  26   Б    75  26  24 8  4  1  ЕЧ     0.6  20   94    85    2  4.7            7  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В3                     9 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14   Е    45  14  12                 0.3  6    28    28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рубкой, состав неоднородный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1.0   4С3Е3Б            1  24   С    85  25  24 5  4  1  СЧ     0.5  21   21    9     1  1              1.5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6     1                            10%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26                                 6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пройдено рубкой, полнота неравномерная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456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39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6.2   7Б1ОС1С1Е         1  26   Б    80  26  24 8  4  1  СЧ     0.6  20   124   88    2  9.3            9.3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28  32          В3                     12    3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36                                 12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12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состав неоднородный, полнота неравномерная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5.6   5Б1ОС2С2Е+Е       1  25   Б    75  26  24 8  4  1  СЧ     0.3  10   56    28    2  5.6            5.6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26          В3                     6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                       11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20                                 11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пройдено рубкой, полнота неравномерная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3.4   7Б2С1Е            1  26   Б    75  26  22 8  4  1  СЧ     0.5  16   54    38    2  3.4            5.1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11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  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16   Е    50  16  16                 0.4  10   34    34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2.3   8Е1С1Б            1  23   Е    65  22  18 4  3  1  ЕБР    0.6  25   58    46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В3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0.5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457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39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5.7   3С2Е5Б            1  26   С    85  26  28 5  4  1  СЧ     0.5  23   131   39    1  5.7            8.6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В3                     26    1                            10%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66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варьирует, состав неоднородный, полнота неравномерная, тип леса варьирует, в выделе волока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8.2   6Б3Е1С+ОС         1  24   Б    65  25  22 7  4  1  СЧ     0.6  18   148   89    2  8.2               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44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15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3.8   6С1Е3Б            1  25   С    85  25  28 5  4  1  ССЛЖ   0.3  13   49    29    1  3.8            5.7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С3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15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МЖ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1.6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5Е2С3Б+ИВД        1  8    Е    21  7   6  2  1  2  ЕБР    0.7  6    10    5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8   8           В2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8   6                             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МЛ Густой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1997, 888, состояние Удовлетворительные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458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39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6.3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6С4Б+Е            1  24   С    71  24  24 4  3  1  СЧ     0.5  21   132   79    1  6.3            6.3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В3                     53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1947, состояние Неудовлетворительные, причина гибели / неуд.сост. прочие причины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полнота неравномерная, состав неоднородный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1.5   Насажд.из подроста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1  10   Е    30  10  8  2  1  2  ЕЧ     0.5  6    9     9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23   С    59  23  24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МЛ Средний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0.2   6С1Е3Б+ИВД,ОС     1  6    С    15  6   4  1  1  1  СБР    0.6  4    1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В2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1.4   Насажд.с культ.под пол.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5Е3С2Б            1  20   Е    55  19  18 3  2  1  ЕБР    0.4  14   20    10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21  24          В2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20                                 4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8    Е    36  8   8                  0.4  4    6     6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МЖ, Р Средний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1982, состояние Неудовлетворительные, причина гибели / неуд.сост. заглушение листв.пор.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459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39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1.5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              1  11   Е    27  10  8  2  1  1  ЕБР    0.6  8    12    8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12  8           В2                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21   Е    60  21  20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1991,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высота варьирует, диаметр варьирует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21.0  7Б2Е1С            1  26   Б    75  26  22 8  4  1  ЕЧ     0.4  13   273   191   2  21             21 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В3                     55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27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14   Е    50  14  12                 0.4  8    168   168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(15) 2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тип леса варьирует, состав неоднородный, полнота неравномерная, тлу варьирует, в выделе волока, насаждение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пройдено рубкой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0.9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5Е4Б1ИВД+С        1  6    Е    21  6   4  2  1  3  ЕБР    0.7  4    4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7   4           В2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6   4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ИВК,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1997, 888, состояние Удовлетворительные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460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39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2.2   7С1Е2Б            1  26   С    95  26  28 5  4  1  СЧ     0.4  18   40    28    1  2.2            2.2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22          В3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8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загрязнение бытовыми отходами, состав неоднородный, полнота неравномерная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0.6   Насажд.с культ.под пол.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5С1Е4Б            1  21   С    60  21  22 3  2  1  СБР    0.4  14   8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19  20          В2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20            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4    Е    29  4   4                  0.4  1    1     1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МЖ, Р Средний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1982, состояние Неудовлетворительные, причина гибели / неуд.сост. заглушение листв.пор.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2.6   6С4Б+Е            1  24   С    70  24  24 4  3  1  СЧ     0.6  26   68    41    1  2.6            2.6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В3                     27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полнота неравномерная, состав неоднородный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8.3   5С3Е2Б+С          1  24   С    90  24  24 5  4  2  СЧ     0.3  13   108   54    2  8.3            8.3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32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                       22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120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461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39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40  0.9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7Е3Б+ИВД          1  7    Е    21  7   8  2  1  2  ЕБР    0.6  5    4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8   6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Р, ИВК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1997, 888, состояние Удовлетворительные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41  3.9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5С5Б+Е            1  23   С    61  23  22 4  3  1  СБР    0.7  28   109   55    1  3.9            3.9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20          В2                     54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1957,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42  3.7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4С1Е5Б            1  23   С    61  23  22 4  3  1  СБР    0.7  28   104   41    1  3.7            3.7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20          В2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20                                 53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1957,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43  1.1   7Б1ОС2С+Е         1  26   Б    70  26  24 7  4  1  СБР    0.6  20   22    16    2  1.1            1.1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В2                     2     2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Р, КРЛ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462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39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44  1.3   7Б3С+Е            1  25   Б    65  25  24 7  4  1  СБР    0.5  16   21    15    2  1.3               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В2                     6     1                            10%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полнота неравномерная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45  1.1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10С+Б,Е           1  24   С    66  24  24 4  3  1  СБР    0.6  25   28    28    1  1.1            1.1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В2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ШП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1952,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46  0.8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8С2Б+Е            1  23   С    66  23  22 4  3  1  СБР    0.7  28   22    18    1  0.8            0.8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22          В2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1952,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47  5.7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3С2Е5Б+Е          1  22   С    51  22  22 3  2  1  СЧ     0.7  26   148   44    1  5.7            8.6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В3                     30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22                                 74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1967,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463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39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48  1.7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5Е5Б+С,ОС         1  20   Е    61  19  16 4  3  2  ЕБР    0.7  24   41    20    2  1.7            1.7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18          В3                     21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1957,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49  1.3   6Б3Е1С+ОС,С,Е     1  25   Б    70  26  22 7  4  1  ЕБР    0.3  9    12    7     2  1.3            1.3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20          В3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50  9.6   8Б2С+Е            1  26   Б    70  26  22 7  4  1  СЧ     0.5  16   154   123   2  9.6            9.6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31    1                            10%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групповое, состав неоднородный, в выделе волока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51  2.4   6Б2С2Е+Е          1  25   Б    75  26  24 8  4  1  СЧ     0.6  19   46    28    2  2.4            2.4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В3                     9 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464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39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52  6.9   8Б2Е+С            1  25   Б    65  25  22 7  4  1  ЕЧ     0.6  19   131   105   2  6.9            6.9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26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53  2.1   6С4Б+Е            1  24   С    75  24  24 4  3  1  СБР    0.6  26   55    33    1  2.1            2.1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В2                     22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54  6.9   8Б2Е+ОС,Е         1  25   Б    75  26  24 8  4  1  ЕЧ     0.3  10   69    55    2  6.9            6.9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22          В3                     14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насаждение пройдено рубкой, полнота неравномерная, состав неоднородный, насаждение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разновозрастное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55  3.8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5Е5Б+С            1  17   Е    44  17  14 3  2  1  ЕБР    0.6  16   61    30    2  3.8            3.8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16          В3                     31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(15) 2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1974,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465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39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56  13.0  7Б2С1Е            1  24   Б    70  25  22 7  4  1  СБР    0.6  19   247   173   2  13             13 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В2                     49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                       25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12   Е    45  12  12                 0.3  5    65    65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(15) 2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состав неоднородный, полнота неравномерная, насаждение пройдено рубкой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57  3.3   8Б1Е1С            1  23   Б    70  23  20 7  4  2  ЕЧ     0.6  17   56    44    2  3.3            3.3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20          В3                     6     1                            15%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28            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58  1.5   7Б3Е+С            1  23   Б    70  24  22 7  4  2  ЕЧ     0.3  9    14    10    2  1.5            1.5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В3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59  5.3   6С4Б+Е            1  23   С    70  23  22 4  3  1  СБР    0.6  24   127   76    1  5.3            5.3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20          В2                     51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размещение подроста групповое, полнота неравномерная, состав неоднородный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466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39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60  2.4   3С2Е5Б            1  25   С    75  25  24 4  3  1  СЧ     0.6  26   62    19    1  2.4            3.6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В3                     12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                       31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14   Е    45  14  14                 0.4  8    19    19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(15) 2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МЛ,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полнота неравномерная,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61  7.8   10Б+С,ОС          1  25   Б    65  25  22 7  4  1  ЕЧ     0.6  19   148   148   2  7.8            7.8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В3                            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14   Е    40  14  12                 0.4  8    62    62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Р, МЛ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62  6.7   3С2Е5Б+ОС         1  24   С    70  24  24 4  3  1  СЧ     0.6  25   168   50    1  6.7            6.7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В3                     34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20                                 84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13   Е    45  13  12                 0.3  6    40    40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полнота неравномерная, состав неоднородный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467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39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63  2.3   8Б2С+Е            1  25   Б    65  25  22 7  4  1  СБР    0.6  19   44    35    2  2.3            2.3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В2                     9 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64  0.8   9Б1С+Е            1  25   Б    65  25  22 7  4  1  СБР    0.6  19   15    13    2                    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В2                     2 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5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65  0.8   Дорога автом.иск.покр.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20 м, протяженность 0.4 км, состояние удовлетворительное, Общего пользования, Грунтовая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69  1.3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3.3 км, состояние неудовлетворительное, Лесохозяйственная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70  0.2   Просеки квартальные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0.6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468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39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71  1.3   Границы окружные   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6.7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226.1                                                                     4362           198       33   202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901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1205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2226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26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469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леса, расположен. в водоохранных зонах       Квартал 39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1.5   7Б1С2ОЛС          1  22   Б    70  25  24 7  3  1  ЕСЛЖ   0.5  13   20    14    2  1.5            1.5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36          С3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35  12  12                                 4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(15) 2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ЧР Редкий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 - 5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варьирует, тип леса варьирует, полнота неравномерная, состав неоднородный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0.2   10ОЛС             1  16   ОЛС  40  16  16 4  2  2  ЕСЛЖ   0.4  6    1     1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10Б                  25   Б    60  25  24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ЧР Редкий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 - 5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варьирует, тип леса варьирует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4.0   10Б+Е,С,ОЛС       1  27   Б    85  27  24 9  4  1  ЕЧ     0.6  21   84    84    3  4              8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35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ЧР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 - 5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тип леса варьирует, состав неоднородный, тлу варьирует, полнота неравномерная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470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леса, расположен. в водоохранных зонах       Квартал 39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0.5   8Б2С+ОЛС          1  25   Б    70  25  24 7  3  1  ЕСЛЖ   0.6  19   10    8     2  0.5            0.5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36          С3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35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1.7   7Е2Б1ОС+ИВД,Б,С   1  20   Е    55  19  16 3  2  1  ЕБР    0.5  16   27    19    2  1.7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20          В3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24                                 3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30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разновозрастное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7.5   7Б2С1Е+Е,ОЛС      1  27   Б    80  27  24 8  4  1  ЕЧ     0.6  21   158   110   2  7.5            11.2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36          В3                     32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                       16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ЧР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варьирует, полнота неравномерная, состав неоднородный, тип леса варьирует, насаждение разновозрастное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471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леса, расположен. в водоохранных зонах       Квартал 39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5.9   5Е3С2Б+ОС,Е,ОЛС   1  25   Е    80  24  24 4  2  1  ЕЧ     0.3  14   83    42    2  5.9            5.9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27  36          В3                     25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16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варьирует, насаждение пройдено рубкой, полнота неравномерная, состав неоднородный, тип леса варьирует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66  0.2   Дорога автом.иск.покр.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20 м, протяженность 0.1 км, состояние удовлетворительное, Общего пользования, Грунтовая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67  0.2   Река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 м, протяженность 0.7 км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68  0.1   Ручей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1 м, протяженность 1 км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72  0.1   Границы окружные   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0.5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472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леса, расположен. в водоохранных зонах       Квартал 39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21.9                                                                      381            21             27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60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76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237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5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248.0                                                                     4742           219       33   229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961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1281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2463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28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5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473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474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40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3.0   9Б1Е              1  25   Б    65  25  22 7  4  1  ЕЧ     0.6  19   57    51    2  3                 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В3                     6 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в выделе волока, полнота неравномерная, состав неоднородный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5.6   6Б2ОС2Е+С         1  24   Б    70  24  24 7  4  2  ЕСЛЖ   0.6  18   101   61    2  5.6            5.6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С3                     20    2                            15%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                       20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размещение подроста групповое, полнота неравномерная, состав неоднородный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0.9   7С2Е1Б+ОС         1  25   С    75  25  36 4  3  1  ССЛЖ   0.6  27   24    17    1  0.9            1.4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С3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2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СЗ - 5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 выделе овраг, состав неоднородный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1.7   7Е3Б+С,ОС         1  26   Е    90  26  24 5  4  1  ЕЧ     0.3  15   26    18    2  1.7            1.7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В3                     8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475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40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1.7   8Б1С1Е+ОС         1  26   Б    80  26  24 8  4  1  СЧ     0.6  20   34    28    2  1.7            1.7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В3                     3 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  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2.2   6Б4Е+С            1  25   Б    75  26  24 8  4  1  ЕЧ     0.3  10   22    13    2  2.2            2.2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В3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МЛ Густой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в выделе волока, полнота неравномерная, насаждение пройдено рубкой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0.9   9Е1Б+С,Е          1  19   Е    60  19  16 3  2  2  ЕБР    0.6  19   17    15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16          В2                     2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90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СЗ - 5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овраг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1.1   8Е2Б+С            1  22   Е    70  22  20 4  3  1  ЕЧ     0.5  20   22    18    1  1.1            1.1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22          В3                     4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476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40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1.5   6Б2ОС1Е1С         1  26   Б    75  26  24 8  4  1  ЕЧ     0.6  20   30    18    2  1.5            1.5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6     3                            15%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4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Р Редкий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размещение подроста групповое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0.5   5Е5Б+С,Е          1  23   Е    65  22  18 4  3  1  ЕЧ     0.6  26   13    6     1  0.5            0.5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26          В3                     7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90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5.2   7Б3С+Е            1  25   Б    65  25  20 7  4  1  СБР    0.6  19   99    69    2  5.2            5.2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В2                     30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 выделе волока, состав неоднородный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2.4   7Б1ОС2Е+С         1  25   Б    70  25  24 7  4  1  ЕЧ     0.5  16   38    26    2  2.4            2.4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4     3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8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15   Е    45  15  14                 0.4  9    22    22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(15) 2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 выделе солонец, состав неоднородный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477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40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2.7   9Б1Е+С            1  25   Б    65  25  20 7  4  1  ЕЧ     0.6  19   51    46    2  2.7            2.7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В3                     5 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в выделе волока, размещение подроста групповое, полнота неравномерная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2.2   8Б2Е+ОС           1  25   Б    70  25  22 7  4  1  ЕЧ     0.6  19   42    34    2  2.2            2.2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В3                     8 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2.8   5Е1С4Б+ОС         1  24   Е    75  24  24 4  3  1  ЕЧ     0.4  18   50    25    2  2.8            2.8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В3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20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24.3  7Б1ОС1Е1С         1  26   Б    80  26  24 8  4  1  ЕЧ     0.6  20   486   339   2  24.3           24.3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49    3                            15%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                       49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                       49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полнота неравномерная, состав неоднородный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478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40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3.0   5Б3ОС2Е           1  26   Б    80  26  24 8  4  1  ЕСЛЖ   0.6  20   60    30    2  3              4.5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С3                     18    3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24                                 12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состав неоднородный, полнота неравномерная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1.7   6Б4Е+С            1  25   Б    75  26  24 8  4  1  ЕЧ     0.4  13   22    13    2  1.7            1.7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Р Густой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пройдено рубкой, в выделе волока, полнота неравномерная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1.8   9Б1С+Е            1  26   Б    75  26  24 8  4  1  СЧ     0.6  20   36    32    2  1.8            1.8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В3                     4 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7.0   7Б3Е+С,ОС         1  26   Б    80  26  24 8  4  1  ЕЧ     0.4  13   91    64    2  7              7          Постепен.рубка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24          В3                     27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4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рубкой, состав неоднородный, размещение подроста групповое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479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40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2.5   6Б2Е2С+ОС         1  24   Б    70  24  22 7  4  2  ЕЧ     0.4  12   30    18    2  2.5            2.5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В3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в выделе волока, полнота неравномерная, размещение подроста групповое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2.8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10С+Б             1  24   С    66  24  24 4  3  1  СЧ     0.6  25   70    70    1  2.8            2.8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1952,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9.4   5Е3С2Б+ОС         1  24   Е    85  23  24 5  4  2  ЕЧ     0.4  18   169   84    2  9.4            9.4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51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34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полнота неравномерная, состав неоднородный, в выделе волока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1.6   4Е2С3Б1ОС         1  25   Е    75  24  20 4  3  1  ЕЧ     0.3  14   22    9     2  1.6            1.6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В3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28                                 7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                       2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неоднородный, в выделе волока, насаждение пройдено рубкой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480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40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4.0   6Б1ОС3Е+С         1  26   Б    75  26  24 8  4  1  ЕЧ     0.5  16   64    39    2  4              4  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В3                     6     3                            10%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32                                 19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групповое, состав неоднородный, в выделе волока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2.1   7Б1ОС1Е1С         1  25   Б    70  25  22 7  4  1  ЕЧ     0.3  9    19    13    2  2.1            2.1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В3                     2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3.3   9Б1Е+С,ОС         1  26   Б    75  26  24 8  4  1  ЕЧ     0.4  13   43    39    2  3.3            5  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В3                     4 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15   Е    45  15  14                 0.4  9    30    30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Р Густой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насаждение пройдено рубкой, полнота неравномерная, состав неоднородный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1.6   8Б2С+Е            1  26   Б    65  26  24 7  4  1  СБР    0.6  20   32    26    2  1.6            1.6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В2                     6     1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4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481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40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1.9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7С3Б+Е            1  24   С    66  24  22 4  3  1  СБР    0.7  29   55    39    1  1.9            1.9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20          В2                     16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1952,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6.4   4С4Е2Б+Е          1  25   С    85  25  24 5  4  1  СЧ     0.3  13   83    33    1  6.4            6.4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В3                     33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17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рубкой, в выделе волока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0.8   10Б+Е             1  25   Б    70  25  24 7  4  1  ЕЧ     0.6  19   15    15    2  0.8            0.8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В3                                                        15%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6.4   7Б3Е+С            1  25   Б    70  26  24 7  4  1  ЕЧ     0.5  16   102   71    2  6.4            6.4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В3                     31    1                            10%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в выделе волока, размещение подроста групповое, полнота неравномерная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482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40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5.7   4Е2С4Б            1  23   Е    75  21  18 4  3  2  ЕЧ     0.3  13   74    30    2  28.5           28.5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28          В3                     15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24                                 29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энтомовредители, поврежденная порода Ель, первый вредитель короед типограф,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рубкой, состав неоднородный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2.2   7Б3Е              1  4    Б    5   4   4  1  1  1  ЕЧ     0.5  1    2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Р Густой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2.8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4С1Е5Б            1  22   С    61  22  20 4  3  1  СБР    0.7  27   76    30    1  2.8            2.8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В2                     8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20                                 38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1957,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1.1   8Б2Е+ОС,С         1  26   Б    80  26  24 8  4  1  ЕЧ     0.3  10   11    9     2  1.1            1.1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24          В3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пройдено рубкой, полнота неравномерная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483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40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40  0.9   7Б3С+Е            1  26   Б    65  26  24 7  4  1  СБР    0.7  23   21    15    2  0.9            0.9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В2                     6     1                            25%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4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41  1.0   3Е3С4Б+Е          1  25   Е    85  25  24 5  4  1  ЕЧ     0.3  14   14    4     2  1              1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В3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6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Р Средний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42  1.2   6С2Е2Б+Е          1  25   С    85  25  24 5  4  1  СЧ     0.3  13   16    10    1  1.2            1.2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В3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3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43  0.7   10Б               1  25   Б    70  25  22 7  4  1  ЕЧ     0.5  16   11    11    2  0.7            0.7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10%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полнота неравномерная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484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40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44  1.7   10Б               1  25   Б    70  25  24 7  4  1  ЕЧ     0.6  19   32    32    2  1.7            1.7        Добр.выб.руб.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15%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неоднородный, насаждение пройдено рубкой, в выделе волока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45  2.7   6Е1С3Б+ОС         1  24   Е    75  23  20 4  3  1  ЕЧ     0.3  13   35    21    2  2.7            2.7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В3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  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состав неоднородный, в выделе волока, полнота неравномерная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46  2.6   6Б1ОС3Е           1  24   Б    70  25  22 7  4  1  ЕЧ     0.3  9    23    14    2  2.6            2.6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В3                     2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полнота неравномерная, состав неоднородный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47  1.7   8Б2Е+ОС           1  24   Б    65  25  20 7  4  1  ЕЧ     0.3  9    15    12    2  1.7            1.7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В3                     3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насаждение пройдено рубкой, полнота неравномерная, состав неоднородный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48  1.0   10Б+С             1  23   Б    55  23  16 6  3  1  СБР    0.6  17   17    17    1  1              1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В2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485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40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49  1.3   Сенокос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Угодья: Среднего качества, Суходольный, Чистый, Береза, % зарастания 20, урожайность (т/га) 0.6 т/га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50  2.4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5Е5Б+Л            1  12   Е    32  12  8  2  1  1  ЕБР    0.6  10   24    12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13  10          В3                     12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7Б3Е                 25   Б    60  25  26                                                    3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1986,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56  0.5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1.3 км, состояние неудовлетворительное, Лесохозяйственная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57  0.2   Просеки квартальные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0.6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58  1.4   Границы окружные   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7.5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146.1                                                                     2449           160       4    161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486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запрет. пол. лесов, расп. вдоль вод. об.     Квартал 40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390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577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1373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109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487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леса, расположен. в водоохранных зонах       Квартал 40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2.7   5Е4Б1ОС+С,Е,ОЛС   1  26   Е    85  25  24 5  3  1  ЕСЛЖ   0.6  30   81    41    2  2.7            2.7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С3                     32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28  36                                 8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30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ЧР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СЗ - 5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тип леса варьирует, полнота неравномерная, тлу варьирует, состав неоднородный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1.0   10Б+Е             1  24   Б    60  24  20 6  2  1  ЕБР    0.7  21   21    21    1  1              1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В2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3.7   6С2Е2Б+ОЛС        1  24   С    70  24  22 4  2  1  СЧ     0.7  29   107   63    1  3.7            3.7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20          В3                     22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20                                 22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35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ЧР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СЗ - 5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тип леса варьирует, тлу варьирует, состав неоднородный, полнота неравномерная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488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леса, расположен. в водоохранных зонах       Квартал 40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51  1.7   9Б1Е+Б            1  24   Б    60  24  18 6  2  1  ЕЧ     0.8  24   41    37    1  1.7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20          В3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75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неоднородный, размещение подроста групповое, в выделе волока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52  0.9   5Е3С2Б            1  26   Е    90  26  24 5  3  1  ЕЧ     0.5  25   22    11    2  0.9            0.9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40          В3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28            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СЗ - 5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овраг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53  0.5   8Е2Б+С,Е          1  20   Е    60  20  18 3  2  1  ЕБР    0.6  21   10    8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18          В2                     2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90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З - 5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овраг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489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леса, расположен. в водоохранных зонах       Квартал 40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54  0.3   Река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 м, протяженность 0.9 км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55  0.1   Границы окружные   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0.4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10.9                                                                      283            10             8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71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86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118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8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157.0                                                                     2733           170       4    169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461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663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1491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118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490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491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41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0.9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3С3Е4Б            1  18   С    47  17  16 3  2  1  СЧ     0.6  17   15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15  14          В3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18                                 5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Ж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1971,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2.5   5Е3С2Б            1  21   Е    60  18  14 3  2  2  ЕЧ     0.6  22   55    28    2  2.5            2.5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24          В3                     16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20                                 11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Ж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2.1   5Б3ОС2Е+С         1  22   Б    50  22  18 5  2  1  ЕЧ     0.6  16   34    17    2                 2.1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В3                     10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  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Средний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492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41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6.8   6Б2ОС2Е+С         1  23   Б    55  23  22 6  3  1  ЕЧ     0.6  17   116   70    1  6.8            6.8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26          В3                     23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                       23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3.3   5Б3ОС2Е           1  25   Б    55  25  22 6  3  1  ЕЧ     0.6  19   63    32    2  3.3            3.3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30          В3                     19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20                                 12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1.1   8Е2Б              1  16   Е    50  15  12 3  2  2  ЕЧ     0.6  14   15    12    1  1.1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18          В3                     3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1.3   9Б1С              1  25   Б    55  25  22 6  3  1  СЧ     0.6  19   25    23    2  1.3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В3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МЛ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493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41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0.9   5ОС4Б1Е           1  24   ОС   35  24  24 4  3  1А ЕЧ     0.5  19   17    8     3  0.9            0.9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В3                     7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20            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1.3   7Б2ОС1Е           1  25   Б    55  25  24 6  3  1  ЕЧ     0.5  16   21    15    2  1.3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30          В3                     4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варьирует, полнота неравномерная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1.7   4Е2С4Б            1  22   Е    60  18  14 3  2  2  ЕЧ     0.7  28   48    19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В3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20                                 19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1.9   8Е2Б+ОС           1  19   Е    60  18  14 3  2  2  ЕЧ     0.6  19   36    29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20          В3                     7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494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41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2.3   6Б4Е+ОС,ИВД,Е,Б   1  15   Б    30  16  10 3  2  1  ЕБР    0.6  8    18    11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13  12          В3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МЛ Густой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3.9   5Б2ОС3Е           1  25   Б    55  25  22 6  3  1  ЕЧ     0.5  16   62    31    1  3.9            3.9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12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                       19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5.4   6Б2С2Е+ОС         1  20   Б    50  21  18 5  2  1  СЧ     0.6  13   70    42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20  22          В3                     14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16                                 14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Средний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1.1   7Б2ОС1Е           1  25   Б    55  25  22 6  3  1  ЕЧ     0.5  16   18    12    2  1.1            1.1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4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  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495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41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1.4   6Б3Е1С+ОС         1  24   Б    55  25  24 6  3  1  ЕЧ     0.5  15   21    13    2  1.4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В3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  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Средний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тлу варьирует, состав неоднородный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0.5   Прочие трассы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45 м, протяженность 0.1 км, чистая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0.4   Просеки квартальные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 км, заросшая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0.2   Границы окружные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1.2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39.0                                                                      634            24             21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49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187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317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81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496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                                             Квартал 41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39.0                                                                      634            24             21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49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187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317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81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497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498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1.0   4Б4ОС2С+Е         1  26   Б    55  25  24 6  3  1  СЧ     0.5  16   16    6     2  1              1.5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В3                     7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75  26  32            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16   Е    45  16  16                 0.3  7    7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2.5   4Б3ОС3Е           1  25   Б    55  25  22 6  3  1  ЕЧ     0.6  19   48    20    1  2.5            2.5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14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14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5.5   7Е3Б+ОС,Б         1  25   Е    75  25  24 4  3  1  ЕЧ     0.5  24   132   92    2  5.5            8.2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24          В3                     40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90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16   Е    45  16  14                 0.3  7    38    38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диаметр варьирует, насаждение разновозрастное, состав неоднородный, высота варьирует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499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26.5  5ОС3Б2Е+Б         1  23   ОС   35  24  24 4  3  1А ЕЧ     0.5  18   477   239   3  26.5           26.5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В3                     143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                       95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80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2.2   7Б3ОС+Е,Б         1  16   Б    30  16  10 3  2  1  ЕБР    0.6  10   22    15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16  16          В3                     7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высота варьирует, полнота неравномерная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13.0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5Е5Б+ИВД,Е,Б      1  12   Е    38  11  8  2  1  3  ЕБР    0.6  9    117   58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12  10          В2                     59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1980,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высота варьирует, полнота неравномерная, тлу варьирует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500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0.6   Насажд.с культ.под пол.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5Е5Б+Л            1  22   Е    60  21  18 3  2  1  ЕБР    0.4  15   9     4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20          В3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    30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10   Е    30  10  10                 0.4  5    3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1988, состояние Неудовлетворительные, причина гибели / неуд.сост. некачественный уход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1.4   8Е2Б              1  17   Е    55  17  14 3  2  2  ЕБР    0.6  16   22    18    1  1.4            1.4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16          В3                     4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тлу варьирует, полнота неравномерная, насаждение разновозрастное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2.8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5Е3Б2ОС           1  6    Е    13  6   6  1  1  1  ЕЧ     0.6  4    11    6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В3                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                 16   Е    40  16  16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16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2005, 888, состояние Удовлетворительные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501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2.8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7Е2Б1ОС           1  6    Е    13  6   6  1  1  1  ЕЧ     0.6  4    11    8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В3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                 18   Е    45  18  16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19  16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2005, 888, состояние Удовлетворительные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1.9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           1  18   Е    52  16  16 3  2  2  ЕБР    0.6  17   32    16    1  1.9            1.9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19  16          В3                     16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10Б                  25   Б    70  25  24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(15) 2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1966,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2.8   6Б1ОС3Е+Б         1  20   Б    50  21  18 5  2  1  ЕБР    0.6  14   39    23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24          В3                     4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19  18                                 12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70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502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7.7   Насажд.с культ.под пол.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6Б1ОС3Е           1  17   Б    50  18  14 5  2  2  ЕБР    0.5  9    69    41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18  18          В3                     7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16  14                                 21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9Е1Л              2  10   Е    30  10  8                  0.6  7    54    49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        12  8             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27   С    80  27  36                                                    8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1988,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2.0   6Б3ОС1Е           1  25   Б    55  25  22 6  3  1  ЕЧ     0.6  19   38    23    1  2              2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11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  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2.7   4Б4ОС2Е+С         1  25   Б    55  25  24 6  3  1  ЕЧ     0.5  16   43    17    1  2.7            4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30          В3                     17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503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1.0   9С1Е+Б            1  25   С    75  25  24 4  3  1  СЧ     0.6  26   26    23    1  1              1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В3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МЛ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2.3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5Е5Б+ИВД          1  14   Е    38  13  10 2  1  2  ЕБР    0.6  11   25    13                      2.3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12          В3                     12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   20   Е    60  20  18                                                    3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18                                                    4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1980,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высота варьирует, состав неоднородный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0.4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 км, состояние неудовлетворительное, Лесохозяйственная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0.7   Просеки квартальные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1.8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0.2   Границы окружные   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1.2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504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80.0                                                                      1241           44        22   51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27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470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5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431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308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80.0                                                                      1241           44        22   51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27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470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5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431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308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505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506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0.9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5Е5Б+ИВД,Е        1  12   Е    31  12  8  2  1  2  ЕБР    0.6  10   9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13  10          В3                     5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1980,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варьирует, тлу варьирует, полнота неравномерная, состав неоднородный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1.7   7Е3Б+С            1  22   Е    65  21  18 4  3  1  ЕЧ     0.6  23   39    27    1  1.7            1.7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20          В3                     12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100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52.0  5ОС4Б1Е+С         1  24   ОС   35  24  24 4  3  1А ЕЧ     0.4  15   780   390   3  52             78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20          В3                     312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20                                 78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100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групповое, тлу варьирует, тип леса варьирует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507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9.4   Культуры несомкнувшиеся   Е                                                                                  Агротех.уход за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ЕЧ                                                        Допол.культур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6Е4С                 1    Е    4   1   1           В3     70   1    9     5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5Б5ОС                3    Б    5   3   2                  0.5  1    9     5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2014, Вспашка борозд., Посадка ручная, раcстояние между рядами 3.5 м, раcстояние в ряду 0.7 м,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4.7 тыс. шт/га, состояние Удовлетворительные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Прошлое лесоустройство: Вырубка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3.3   6Б1ОС3Е           1  18   Б    40  18  14 4  2  2  ЕБР    0.6  11   36    21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19  18          В3                     4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17  16                                 11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высота варьирует, полнота неравномерная, состав неоднородный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4.8   Насажд.с культ.под пол.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8Б2Е+Б            1  22   Б    55  22  18 6  3  2  ЕБР    0.4  10   48    38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В3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25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10   Е    23  10  8                  0.5  6    29    29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1988,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высота варьирует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508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3.2   5Б4ОС1Е+С         1  23   Б    50  23  22 5  2  1  ЕЧ     0.5  14   45    23    1  3.2            3.2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26          В3                     18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  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100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2.5   8Б2Е+ИВД,Е        1  15   Б    35  15  10 4  2  2  ЕБР    0.6  8    20    16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13  10          В3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высота варьирует, полнота неравномерная, состав неоднородный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2.4   6Б1ОС3Е           1  24   Б    55  25  22 6  3  1  ЕЧ     0.5  16   38    22    2  2.4            2.4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4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                       12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высота варьирует, состав неоднородный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4.3   6Б2ОС2Е           1  23   Б    55  23  22 6  3  1  ЕЧ     0.5  14   60    36    2  4.3            4.3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26          В3                     12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                       12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509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30.0  5Б2ОС3Е           1  23   Б    55  23  20 6  3  1  ЕЧ     0.5  14   420   210   1  30             45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26          В3                     84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22                                 126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тлу варьирует, полнота неравномерная, состав неоднородный, тип леса варьирует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18.1  5ОС4Б1Е           1  24   ОС   35  24  24 4  3  1А ЕЧ     0.5  19   344   172   3  18.1           27.1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В3                     138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                       34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0.5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1.3 км, состояние неудовлетворительное, Лесохозяйственная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0.7   Просеки квартальные                                                                                          Разрубка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1.9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0.2   Границы окружные                                                                                             Разрубка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1.3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510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134.0                                                                     1887           112            162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357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838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688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134.0                                                                     1887           112            162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357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838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688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511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512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44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7.1   6Б3ОС1Е+С         1  24   Б    55  24  20 6  3  1  ЕЧ     0.6  18   128   77    2  7.1            7.1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В3                     38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                       13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22.8  5Б3ОС2Е           1  24   Б    65  25  22 7  4  1  ЕЧ     0.8  25   570   285   2  22.8                      Постепен.рубка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В3                     171   3                            40%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20                                 114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26.4  6ОС4Б+Е,С         1  24   ОС   55  24  22 6  4  1  ЕСЛЖ   0.6  23   607   364   3  26.4           26.4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20          С3                     243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9.5   Культуры лесные                                                                                              Осветлен.1 оч.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5Е3Б2ОС           1  4    Е    8   4   4  1  1  1  ЕСЛЖ   0.7  2    19    9                          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С3                     6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2010, 888, состояние Удовлетворительные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513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44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2.0   4Е1С4Б1ОС+Е       1  20   Е    60  20  18 3  2  1  ЕЧ     0.7  24   48    19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21  24          В3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18                                 19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20                                 5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70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16.6  5Б4ОС1Е           1  25   Б    55  25  22 6  3  1  ЕСЛЖ   0.6  19   315   157   1  16.6           24.9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26          С3                     126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                       32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Ж Редкий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1.5   5Б2ОС2Е1С         1  25   Б    55  25  24 6  3  1  ЕСЛЖ   0.3  10   15    7     2  1.5            1.5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С3                     3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85  26  36            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ШП, Р Редкий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514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44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14.3  5Б5ОС+Е,С         1  24   Б    55  24  18 6  3  1  ЕСЛЖ   0.6  18   257   129   1  14.3           14.3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24          С3                     128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состав неоднородный, полнота неравномерная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4.8   5Б5ОС+Е,С         1  24   Б    55  24  18 6  3  1  ЕСЛЖ   0.6  18   86    43    1  4.8            4.8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24          С3                     43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10.2  Культуры несомкнувшиеся   С                                                                                  Агротех.уход за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СЧ                                                        Допол.культур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1    С    3   1   1           В3     75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7Б3ОС                2    Б    5   2   2                  0.5  0.5  5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2015, Вспашка борозд., Посадка ручная, раcстояние между рядами 3 м, раcстояние в ряду 0.7 м,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5.1 тыс. шт/га, состояние Удовлетворительные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Прошлое лесоустройство: Вырубка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515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44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0.8   Просеки квартальные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2.1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116.0                                                                     2051           94             79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6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190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970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885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116.0                                                                     2051           94             79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6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190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970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885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516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517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леса, расположен. в водоохранных зонах       Квартал 45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0.9   8Б2С+Е,ОС         1  25   Б    65  25  24 7  3  1  ЕСЛЖ   0.6  19   17    14    2  0.9            0.9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С3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Ж Редкий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СВ - 5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рек,засел.бобрами, полнота неравномерная, состав неоднородный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0.7   7Б2Е1С+ОС,ОЛС     1  24   Б    65  25  22 7  3  1  ЕСЛЖ   0.6  19   13    9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С3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35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СВ - 5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рек,засел.бобрами, полнота неравномерная, состав неоднородный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0.6   7Б2Е1С+ОС,ОЛС     1  24   Б    65  25  22 7  3  1  ЕСЛЖ   0.7  22   13    9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С3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35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МЛ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СВ - 5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плс.вдоль рек,засел.бобрами, полнота неравномерная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518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леса, расположен. в водоохранных зонах       Квартал 45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0.5   8Б1С1Е+ОС         1  26   Б    65  26  22 7  3  1  ЕЧ     0.7  23   12    10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СВ - 5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рек,засел.бобрами, состав неоднородный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0.1   Просеки квартальные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0.1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0.2   Границы окружные   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0.8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3.0                                                                       54             1              1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7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6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41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519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2.8   5Б2ОС3Е+С         1  25   Б    65  26  22 7  4  1  ЕСЛЖ   0.7  22   62    32    2  2.8            2.8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С3                     12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18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Ж Редкий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1.2   7Б2Е1С+ОС         1  25   Б    65  26  22 7  4  1  ЕСЛЖ   0.6  19   23    16    2  1.2             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С3                     5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2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МЛ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1.2   8Б1С1Е+ОС         1  26   Б    65  26  22 7  4  1  ЕЧ     0.7  23   28    22    2  1.2             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3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3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520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7.2   4Б3ОС3Е           1  21   Б    50  21  16 5  2  1  ЕЧ     0.6  14   101   41    1  7.2            7.2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20          В3                     30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30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1.1   5Б1ОС4Е+С,Е       1  25   Б    70  26  22 7  4  1  ЕЧ     0.6  19   21    11    2  1.1            1.6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2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8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групповое,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7.5   Насажд.с культ.под пол.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6Б2ОС2Е           1  23   Б    50  23  20 5  2  1  ЕБР    0.4  11   82    50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24          В3                     16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                       16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9Е1Л              2  10   Е    30  10  10                 0.5  6    45    41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        10  10            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Р, ИВК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1988, состояние Неудовлетворительные, причина гибели / неуд.сост. заглушение листв.пор.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проводится выпас скота, тлу варьирует, состав неоднородный, полнота неравномерная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521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2.0   5Б3ОС2Е           1  23   Б    50  23  18 5  2  1  ЕЧ     0.6  17   34    17    1  2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24          В3                     10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22            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6.6   4Б3ОС3Е+С         1  25   Б    55  25  22 6  3  1  ЕЧ     0.6  19   125   49    1  6.6            6.6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38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                       38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МЛ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5.4   4Б4ОС2Е+С         1  25   Б    55  25  24 6  3  1  ЕЧ     0.5  16   86    35    2  5.4            5.4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В3                     34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                       17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состав неоднородный, полнота неравномерная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522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12.5  5Е4Б1ОС+Е,С,Б     1  21   Е    60  20  18 3  2  1  ЕЧ     0.7  25   312   156   2  12.5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20          В3                     125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20                                 31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90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размещение подроста групповое, полнота неравномерная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7.5   5Б4ОС1Е           1  23   Б    50  23  20 5  2  1  ЕЧ     0.6  17   128   64    1  7.5            7.5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26          В3                     51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                       13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полнота неравномерная,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1.8   7Б3ОС+Е           1  25   Б    55  25  20 6  3  1  ЕЧ     0.6  19   34    24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26          В3                     10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МЛ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523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1.0   4Б2ОС4Е+С         1  25   Б    55  25  22 6  3  1  ЕЧ     0.5  16   16    6     1  1              1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3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120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МЛ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полнота неравномерная,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3.7   4Е1С3Б2ОС         1  25   Е    70  24  22 4  3  1  ЕЧ     0.6  28   104   42    2  3.7            3.7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36          В3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                       31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                       21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полнота неравномерная,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47.2  8Б1ОС1С+Е,С,Е     1  25   Б    65  25  22 7  4  1  СЧ     0.8  25   1180  944   2  47.2           47.2       Постепен.рубка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В3                     118   3                            40%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118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95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МЛ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варьирует, тип леса варьирует, размещение подроста групповое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524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0.6   5Е5Б              1  21   Е    55  20  20 3  2  1  ЕЧ     0.6  22   13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20          В3                     6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3.6   5Б2ОС2Е1С         1  4    Б    5   4   4  1  1  1  ЕЧ     0.6  1    4     2        3.6            3.6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4.4   5Б4ОС1Е+С         1  25   Б    55  25  22 6  3  1  ЕЧ     0.5  16   70    35    1  4.4            4.4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В3                     28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МЛ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полнота неравномерная,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2.8   4Б3ОС3Е+С         1  24   Б    55  25  22 6  3  1  ЕСЛЖ   0.6  18   50    20    1  2.8            2.8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С3                     15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15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Ж Редкий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полнота неравномерная,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525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0.9   4Б3ОС3Е+С,Е       1  25   Б    55  25  22 6  3  1  ЕЧ     0.5  16   14    6     1  0.9            0.9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4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групповое,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0.8   Просеки квартальные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2.1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0.2   Границы окружные   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0.9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122.0                                                                     2532           111            95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134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434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1534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426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125.0                                                                     2587           112            96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526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                                             Квартал 45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141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440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1576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426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527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528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2.4   4Б3ОС2Е1С+С       1  25   Б    55  25  22 6  3  1  ЕЧ     0.6  19   46    18    1  2.4            2.4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30          В3                     14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  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1.2   4Б3ОС2Е1С+С       1  25   Б    55  25  24 6  3  1  ЕЧ     0.5  16   19    7     1  1.2            1.2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В3                     6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  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ИВК Средний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17.7  4Б4ОС2Е+С         1  25   Б    65  25  20 7  4  1  ЕЧ     0.6  19   336   134   2  17.7           17.7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В3                     135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67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90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14   Е    50  14  14                 0.3  6    106   106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529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4.4   3Б3ОС3Е1С+С       1  25   Б    75  26  24 8  4  1  ЕЧ     0.6  19   84    25    2  4.4            4.4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30          В3                     25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26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8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120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2.4   4Б4ОС2Е           1  23   Б    55  23  20 6  3  1  ЕЧ     0.6  17   41    16    1  2.4            2.4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26          В3                     17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20                                 8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27   С    120 27  44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2.2   4Б3ОС3Е+С         1  25   Б    55  25  24 6  3  1  ЕЧ     0.6  19   42    18    2  2.2            2.2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В3                     12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                       12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полнота неравномерная,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530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3.8   8Б1С1Е+Е          1  25   Б    70  25  24 7  4  1  ЕЧ     0.8  25   95    75    2  3.8            3.8        Постепен.рубка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30          В3                     10    1                            40%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30            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6.2   7Б2Е1С+Е          1  24   Б    70  25  22 7  4  1  ЕЧ     0.8  25   155   108   2  6.2            6.2        Постепен.рубка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В3                     31    1                            40%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22                                 16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7.5   4Б2ОС4Е+С         1  25   Б    65  26  24 7  4  1  ЕСЛЖ   0.6  19   142   57    2                  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28          С3                     28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57    1                            Ест.лесовос. мин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14   Е    50  14  12                 0.3  6    45    45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1.5 м, 1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531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2.3   6ОС4Б+Е           1  24   ОС   35  24  22 4  3  1А ЕЧ     0.8  30   69    41    3  2.3            2.3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20          В3                     28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12.7  4Б4ОС2Е+С         1  25   Б    55  25  22 6  3  1  ЕЧ     0.6  19   241   96    1  12.7           12.7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26          В3                     97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20                                 48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90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4.5   5Б4ОС1Е           1  25   Б    55  25  22 6  3  1  ЕЧ     0.6  19   86    43    1  4.5            4.5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34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20            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групповое,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532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5.6   5Б1ОС3Е1С         1  25   Б    70  25  24 7  4  1  ЕЧ     0.5  16   90    45    2  5.6            5.6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30          В3                     9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26                                 27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             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рубкой, размещение подроста групповое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9.2   Насажд.с пород.искусс.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6Б2ОС1С1Е         1  25   Б    55  25  24 6  3  1  ССЛЖ   0.6  19   175   104   1  9.2            9.2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С3                     35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                       18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20                                 18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Ж Средний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тип леса варьирует, состав неоднородный, полнота неравномерная, тлу варьирует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0.7   5Б3ОС1С1Е         1  25   Б    55  25  22 6  3  1  ССЛЖ   0.4  13   9     4     2  0.7            0.7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26          С3                     3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  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20            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Ж Средний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533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5.5   5ОС3Б2Е+С         1  4    ОС   5   4   4  1  1  1  ЕЧ     0.6  2    11    6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В3                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проведено естественное лесовосстановление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0.6   4Б4ОС2Е+С         1  25   Б    55  25  22 6  3  1  ЕЧ     0.6  19   11    5     1  0.6            0.6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26          В3                     4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20            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90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2.6   5ОС3Б2Е+С         1  4    ОС   5   4   4  1  1  1  ЕЧ     0.6  2    5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В3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проведено естественное лесовосстановление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0.6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1.4 км, состояние неудовлетворительное, Лесохозяйственная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534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0.7   Просеки квартальные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1.8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0.2   Границы окружные   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 км, заросшая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93.0                                                                      1807           76        2    76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67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482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790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468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93.0                                                                      1807           76        2    76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67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482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790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468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535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536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47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2.4   7ОС2Б1Е+ОЛС       1  18   ОС   35  19  18 4  3  1  ЕЧ     0.7  18   43    30    3  2.4            2.4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16          В3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16  16            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11.5  5Е1С2Б2ОС         1  25   Е    85  25  24 5  4  1  ЕЧ     0.5  24   276   138   2  11.5           11.5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В3                     28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55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                       55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состав неоднородный, полнота неравномерная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4.3   6Б2ОС2Е+С         1  25   Б    55  25  22 6  3  1  ЕЧ     0.6  19   82    50    1  4.3            4.3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16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16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537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47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2.0   5Е4Б1ОС+С         1  20   Е    55  19  16 3  2  1  ЕБР    0.6  21   42    21    2  2              2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18          В3                     17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24                                 4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1.0   10Б+Е             1  19   Б    40  19  14 4  2  1  ЕЧ     0.7  15   15    15    1  1              1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6.7   4Б3ОС2С1Е         1  25   Б    55  25  24 6  3  1  СЧ     0.5  16   107   43    2  6.7            6.7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В3                     32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21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11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6.4   6Б2ОС2Е           1  23   Б    55  23  20 6  3  1  ЕЧ     0.6  16   102   62    1  6.4            6.4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24          В3                     20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                       20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538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47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20.9  4Б4ОС1С1Е         1  25   Б    55  25  22 6  3  1  СЧ     0.6  19   397   159   1  20.9           20.9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158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                       40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20                                 40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состав неоднородный, полнота неравномерная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6.8   Лесосека текущего года    С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4С1Е3Б2Е          1  25   С    90  26  28 5  4  1  СЧ     0.6                   1  6.8            6.8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В3                      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 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20  18                                  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2.4   7ОС3Б+Е,С         1  19   ОС   35  19  18 4  3  1  ЕЧ     0.6  16   38    26    3  2.4            2.4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16          В3                     12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90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4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ИВК, КРЛ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539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47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3.0   5С5Б+Е,ОС         1  24   С    70  24  24 4  3  1  СЧ     0.6  26   78    39    1  3              3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В3                     39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МЛ, КРЛ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5.5   6Б2ОС2Е           1  20   Б    50  21  16 5  2  1  ЕЧ     0.7  16   88    52    1  5.5            5.5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21  18          В3                     18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16                                 18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состав неоднородный, полнота неравномерная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1.5   5Б5ОС+Е           1  26   Б    55  25  24 6  3  1  ЕЧ     0.6  20   30    15    1  1.5            1.5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30          В3                     15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3.6   7Б2ОС1Е           1  23   Б    55  23  18 6  3  1  ЕЧ     0.7  19   68    47    1  3.6            3.6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24          В3                     14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19  18            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540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47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6.2   4Б4ОС1С1Е+Е       1  25   Б    55  25  24 6  3  1  ЕЧ     0.5  16   99    40    1  6.2            6.2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39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20            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4 м, 2.5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групповое, в выделе волока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1.6   Насажд.с пород.искусс.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5Б2ОС2С1Е         1  25   Б    55  25  22 6  3  1  СЧ     0.6  19   30    15    2  1.6            1.6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6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75  25  28            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  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13.0  4Б3ОС3Е+С         1  24   Б    55  23  20 6  3  1  ЕЧ     0.6  18   234   94    1  13             13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26          В3                     70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22                                 70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90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541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47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2.0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5Е4ОС1Б+С         1  16   Е    49  15  12 3  2  2  ЕЧ     0.7  18   36    18    1  2              2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18  20          В3                     14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18                                 4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100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1969,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3.3   5Б3ОС2С           1  4    Б    5   4   4  1  1  1  СЧ     0.6  1    3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0.1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0.1 км, состояние удовлетворительное, Лесохозяйственная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0.8   Просеки квартальные                                                                                          Разрубка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2.1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105.0                                                                     1770           101            101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144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376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728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522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542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                                             Квартал 47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105.0                                                                     1770           101            101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144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376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728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522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543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544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леса, расположен. в водоохранных зонах       Квартал 48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2.4   4Е1С5Б+ОЛС        1  25   Е    75  23  20 4  2  1  ЕСЛЖ   0.6  28   67    27    2  2.4            2.4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С3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24                                 33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40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ЧР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неоднородный, размещение подроста групповое, тлу варьирует, тип леса варьирует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1.0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5С5Б+Е            1  22   С    55  21  20 3  2  1  СЧ     0.7  25   25    12    1  1              1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20          В3                     13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Р, ИВК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1963,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1.6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3С2Е5Б+ОС         1  22   С    52  23  20 3  2  1А СБР    0.6  23   37    11    1  1.6            1.6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19  18          В2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20                                 19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5С5Б                 27   С    80  27  36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32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1966,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высота варьирует, полнота неравномерная, состав неоднородный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545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леса, расположен. в водоохранных зонах       Квартал 48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1.1   8Б2Е              1  26   Б    70  26  22 7  3  1  ЕБР    0.7  23   25    20    2  1.1            1.1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В3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4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0.3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5С1Е4Б            1  20   С    52  20  20 3  2  1  СБР    0.7  24   7     3     1  0.3            0.3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19  18          В2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18            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1966,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0.1   Река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0.5 км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0.1   Границы окружные                                                                                             Разрубка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0.2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6.6                                                                       162            6         2    6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546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леса, расположен. в водоохранных зонах       Квартал 48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34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40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88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547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1.2   6ОС3Б1С+Е         1  4    ОС   5   4   4  1  1  1  СЧ     0.6  2    2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4.6   3Б3ОС3С1Е+Е       1  25   Б    75  26  24 8  4  1  СЧ     0.5  16   74    22    2  4.6            4.6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30          В3                     22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23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полнота неравномерная,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5.3   4Б3ОС2Е1С+С       1  25   Б    55  25  24 6  3  1  ЕЧ     0.5  16   85    35    1  5.3            5.3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30          В3                     25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17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30                                 8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17.6  5Б3ОС2Е+С         1  23   Б    55  23  18 6  3  1  ЕЧ     0.6  16   282   142   2  17.6           17.6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26          В3                     84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                       56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548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2.5   6ОС4Б+С,Е         1  23   ОС   35  23  22 4  3  1А ЕЧ     0.6  21   52    31    3  2.5            2.5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20          В3                     21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состав неоднородный, полнота неравномерная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1.7   7Б1ОС2Е+ОС        1  24   Б    65  25  20 7  4  1  ЕЧ     0.5  15   26    18    2  1.7            1.7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В3                     3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                       5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групповое,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8.4   5Б3ОС2Е           1  21   Б    50  21  14 5  2  1  ЕБР    0.7  17   143   71    1  8.4            8.4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22          В2                     43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19  18                                 29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1.4   6Б2ОС1С1Е         1  25   Б    70  25  24 7  4  1  ЕБР    0.5  16   22    14    2  1.4            1.4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В2                     4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                       2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25                                 2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549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18.8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3С2Е3Б2ОС         1  18   С    52  18  18 3  2  1  СБР    0.6  18   338   102   1  18.8           18.8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17  16          В2                     68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19  18                                 100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19  20                                 68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26   Е    80  26  32                                                    19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1966,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тип леса варьирует, тлу варьирует, состав неоднородный, полнота неравномерная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2.2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6С1Е3Б+С,Е        1  20   С    56  20  20 3  2  1  СЧ     0.6  20   44    27    1  2.2            2.2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18          В3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18                                 13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100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МЛ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1962,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1.6   Вырубка                   С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1  СБР                             1.6            1.6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В2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2017, количество пней 350, в том числе пней сосны 150, диаметр пней 36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проведено естественное лесовосстановление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550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1.0   7Б3ОС+С,Е         1  25   Б    55  25  24 6  3  1  ЕЧ     0.6  19   19    13    2  1              1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6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0.7   8Б2Е+ИВД          1  14   Б    35  15  8  4  2  2  ЕБР    0.7  9    6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12  10          В3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14.2  4Б4ОС2С+Е         1  25   Б    55  25  22 6  3  1  СЧ     0.6  19   270   108   2  14.2           14.2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108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54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групповое,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4.6   6Б2ОС1С1Е         1  25   Б    55  25  24 6  3  1  СЧ     0.6  19   87    51    2  4.6            4.6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В3                     18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9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551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0.6   8Б1ОС1С+Е         1  24   Б    55  24  22 6  3  1  СБР    0.6  18   11    9     1  0.6            0.6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В2                     1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26            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4.5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3С2Е4Б1ОС         1  20   С    52  20  20 3  2  1  СБР    0.6  20   90    27    1  4.5            6.8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18          В2                     18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18                                 36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22                                 9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26   С    80  26  36                                                    4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6 м, 4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1966,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высота варьирует, состав неоднородный, полнота неравномерная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0.9   4Б2ОС3Е1С+Е       1  25   Б    75  26  24 8  4  1  ЕБР    0.5  16   14    6     2  0.9            0.9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30          В2                     3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4 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552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1.2   5Б2ОС3Е           1  25   Б    70  25  24 7  4  1  ЕБР    0.5  16   19    9     2  1.2            1.2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4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6 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0.4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5С1Е4Б            1  20   С    52  20  20 3  2  1  СБР    0.7  24   10    5     1  0.4            0.4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19  18          В2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20            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1966,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1.9   7ОС3Б+Е           1  24   ОС   35  24  22 4  3  1А ЕЧ     0.6  22   42    30    3  1.9            1.9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20          В3                     12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2.2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6Е3Б1ОС           1  20   Е    52  19  14 3  2  1  ЕЧ     0.7  24   53    32    1  2.2            2.2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16          В3                     16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20                                 5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1966,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высота варьирует, состав неоднородный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553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1.2   4Б4ОС2Е+С         1  25   Б    55  25  22 6  3  1  ЕЧ     0.6  19   23    9     2  1.2            1.2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9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0.3   5С4Е1Б+Е          1  26   С    85  26  28 5  4  1  СБР    0.4  18   5     3     1  0.3            0.3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В2                     2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  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0.9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2.3 км, состояние неудовлетворительное, Лесохозяйственная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1.0   Просеки квартальные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2.5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554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0.5   Границы окружные                                                                                             Разрубка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2.4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101.4                                                                     1716           97        23   99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260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266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716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474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108.0                                                                     1878           104       25   106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294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306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804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474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555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556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11.1  5Б3ОС2Е           1  23   Б    55  23  20 6  3  1  ЕЧ     0.6  16   178   89    1  11.1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24          В3                     53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20                                 36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1.2   8Б1ОС1Е+ИВД,Б     1  17   Б    35  17  14 4  2  1  ЕЧ     0.6  11   13    11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17  18          В3                     1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15  16            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60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32.5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6Е3Б1ОС+ЛП        1  15   Е    36  14  12 2  1  1  ЕСЛЖ   0.6  13   422   253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14          С3                     127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16  16                                 42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ЛП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6Б4Е                 25   Б    60  26  28                                                    97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                   65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1982,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557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1.0   5Б4ОС1Е           1  23   Б    55  23  18 6  3  1  ЕЧ     0.6  17   17    8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24          В3                     7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20            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4.3   4Е2С3Б1ОС         1  26   Е    85  25  24 5  4  1  ЕЧ     0.5  24   103   41    2  4.3            4.3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30          В3                     21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31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30                                 10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8.1   5Б3ОС2Е           1  4    Б    5   4   4  1  1  1  ЕСЛЖ   0.6  1    8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С3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ИВК Редкий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7.0   3Б3ОС3Е1С         1  25   Б    55  25  22 6  3  1  ЕЧ     0.6  19   133   40    1  7              7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40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                       40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13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состав неоднородный, полнота неравномерная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558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3.0   4Е1С4Б1ОС         1  24   Е    70  23  20 4  3  1  ЕЧ     0.6  27   81    32    2  3              3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8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22                                 33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26                                 8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5.1   4Б4ОС2Е+С         1  25   Б    55  25  20 6  3  1  ЕЧ     0.6  19   97    39    2  5.1            5.1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В3                     39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                       19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4.4   5Б3ОС2Е           1  22   Б    50  22  16 5  2  1  ЕЧ     0.6  15   66    33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22          В3                     20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                       13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559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2.4   4Е3С2Б1ОС         1  25   Е    85  25  24 5  4  1  ЕЧ     0.5  24   58    23    2  2.4            2.4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30          В3                     17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12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30                                 6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групповое,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3.4   5ОС2Б2Е1С         1  26   ОС   75  26  28 8  4  1  ЕЧ     0.5  20   68    33    3  3.4            3.4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В3                     14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                       14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30            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9.6   4Б4ОС1С1Е         1  25   Б    55  25  22 6  3  1  СЧ     0.6  19   182   73    2  9.6            9.6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В3                     73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70  25  28                                 18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18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групповое,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560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49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5.9   4Б3ОС2С1Е         1  25   Б    55  25  22 6  3  1  СЧ     0.6  19   112   45    2  5.9            5.9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В3                     34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70  25  28                                 22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11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0.9   Просеки квартальные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2.2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0.1   Границы окружные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0.4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100.0                                                                     1539           52        162  41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107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506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557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369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ЛП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100.0                                                                     1539           52        162  41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561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                                             Квартал 49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107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506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557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369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ЛП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562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563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26.0  6Б1ОС2С1Е         1  25   Б    65  25  22 7  4  1  СЧ     0.8  25   650   390   2  26             26         Постепен.рубка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В3                     65    3                            40%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130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                       65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варьирует, тип леса варьирует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14.5  5Б4ОС1Е+С         1  4    Б    5   4   4  1  1  1  ЕЧ     0.6  1    14    7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6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1.2   6ОС4Б+Е           1  26   ОС   75  26  28 8  4  1  ЕЧ     0.5  21   25    15    3  1.2            1.2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В3                     10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3.7   9Б1ОС+Е,С         1  25   Б    65  25  20 7  4  1  ЕЧ     0.6  19   70    63    2  3.7            3.7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В3                     7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групповое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564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1.5   5Б3С2Е+ОС,Е       1  25   Б    75  25  24 8  4  2  ЕЧ     0.5  16   24    12    2  1.5            1.5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В3                     7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28                                 5 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4.0   Болото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20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2.8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3С2Е5Б+Е          1  24   С    71  24  24 4  3  1  ССЛЖ   0.6  26   73    22    1  2.8            2.8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С3                     15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28                                 36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1947,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0.5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10Е+Б             1  8    Е    20  8   6  1  1  1  ЕСЛЖ   0.5  4    2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С3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1998, состояние Неудовлетворительные, причина гибели / неуд.сост. прочие причины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565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14.0  4Б2ОС3С1Е         1  26   Б    75  26  24 8  4  1  СЧ     0.6  20   280   112   2  14             14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30          В3                     56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30                                 84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28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0.6   8Б2ОС+ИВД         1  6    Б    10  6   4  1  1  1  ЕЧ     0.7  3    2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6   6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16   Е    45  16  16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ИВК Средний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2.7   6Б2ОС2С+Е         1  25   Б    70  25  24 7  4  1  СЧ     0.5  16   43    25    2  2.7            2.7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30          В3                     9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9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3.6   6Б2ОС1С1Е         1  4    Б    5   4   4  1  1  1  СЧ     0.6  1    4     3        3.6            3.6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566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3.0   5Б1ОС3С1Е         1  24   Б    65  24  22 7  4  2  СЧ     0.6  18   54    28    2  3              3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В3                     5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16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20            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16.5  5Б4ОС1Е           1  21   Б    50  21  18 5  2  1  ЕЧ     0.6  15   248   124   1  16.5           16.5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24          В3                     99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19  20                                 25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0.9   7Б3Е              1  19   Б    50  19  14 5  2  2  ЕЧ     0.5  10   9     6     2  0.9            0.9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16          В3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1.0   6ОС3Б1С+Е         1  25   ОС   70  25  24 7  4  1  СЧ     0.5  20   20    12    3  1              1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В3                     6 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2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567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2.3   4Б4ОС2С+Е         1  25   Б    55  25  24 6  3  1  ЕЧ     0.6  19   44    18    2  2.3            2.3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17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3.2   4Б4ОС2Е           1  23   Б    55  23  22 6  3  1  ЕЧ     0.6  17   54    22    2  3.2            3.2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26          В3                     21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                       11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1.6   5Б4ОС1С+Е         1  25   Б    55  24  22 6  3  1  СЧ     0.5  16   26    13    2  1.6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10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22            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Густой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тлу варьирует, состав неоднородный, тип леса варьирует, полнота неравномерная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568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7.5   8Б2ОС+ИВД         1  5    Б    10  5   4  1  1  2  ЕСЛЖ   0.6  2    15    12                      7.5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6   4           С3                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16   Е    45  16  16                                                    8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Р, КРЛ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2.3   4Б4ОС2С+Е,Е       1  25   Б    55  25  24 6  3  1  ССЛЖ   0.5  16   37    15    2  2.3            2.3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С3                     15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30            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20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1.8   4Е1С4Б1ОС+Е       1  26   Е    75  26  24 4  3  1  ЕЧ     0.5  25   45    18    2  1.8            1.8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30          В3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19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30                                 4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 выделе волока, состав неоднородный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1.4   Болото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10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569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1.8   6Б2ОС2Е           1  21   Б    50  21  18 5  2  1  ЕЧ     0.5  12   22    14    1  1.8            1.8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22          В3                     4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19  18            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0.8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2 км, состояние неудовлетворительное, Лесохозяйственная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0.4   Просеки квартальные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1.1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0.4   Просеки квартальные                                                                                          Разрубка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1.1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120.0                                                                     1759           90        8    96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293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182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933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351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120.0                                                                     1759           90        8    96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570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                                             Квартал 50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293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182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933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351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571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572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51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7.5   Насажд.с пород.искусс.                                                                             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5ОС4Б1С+Е,Е       1  22   ОС   65  22  24 7  4  2  СЧ     0.6  20   150   75    3  7.5            7.5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22          В3                     60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26                                 15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групповое,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0.5   Прогалина                 Е                                                                                  Естеств. лесовос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1  ЕЧ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8.0   5Б3ОС2Е+С,ОЛС     1  25   Б    65  25  22 7  4  1  ЕЧ     0.5  16   128   64    2  8              8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38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                       26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групповое,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573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51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1.5   5ОС4Б1Е+ОЛС,С     1  22   ОС   65  23  24 7  4  2  ЕЧ     0.8  27   40    20    3  1.5            1.5        Постепен.рубка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22          В3                     16    1                            40%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20            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0.5   10Е+Б,ОС          1  19   Е    65  19  16 4  3  2  ЕЧ     0.6  19   10    10    1  0.5            0.5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85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диаметр варьирует, высота варьирует, полнота неравномерная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0.7   Болото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15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1.8   7Б3Е+Л,ИВД,Е      1  15   Б    30  16  10 3  2  1  ЕБР    0.7  10   18    13    2  1.8            1.8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12  12          В3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574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51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5.4   7Б3ОС+Е           1  25   Б    65  25  20 7  4  1  ЕЧ     0.5  16   86    60    2  5.4            5.4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В3                     26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2.0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5Е5Б+ИВД          1  15   Е    38  14  10 2  1  2  ЕБР    0.6  13   26    13    2  2              2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12          В3                     13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1980,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высота варьирует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0.6   Болото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15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1.1   7Е3Б+С            1  19   Е    55  19  16 3  2  1  ЕБР    0.6  19   21    15    1  1.1            1.1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18          В3                     6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(15) 2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тлу варьирует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575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51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6.1   7Б2ОС1С+Е         1  4    Б    5   4   4  1  1  1  СЧ     0.6  1    6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4.0   7Б3ОС+Е           1  4    Б    5   4   4  1  1  1  ЕЧ     0.6  1    4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4.2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7Е3Б+ИВД,Е,Б      1  19   Е    48  18  14 3  2  1  ЕБР    0.6  18   76    53    2  4.2            4.2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16          В3                     23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1970,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3.4   Культуры лесные                                                                                              Проходн.1 оч.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           1  16   Е    41  14  12 3  2  2  ЕБР    0.8  19   65    33    2  3.4            3.4        20%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14          В3                     26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17  16                                 6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1970, состояние Неудовлетворительные, причина гибели / неуд.сост. некачественный уход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высота варьирует, состав неоднородный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576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51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4.8   6Б3С1Е+ОС         1  25   Б    70  25  22 7  4  1  СЧ     0.5  16   77    46    2  4.8            4.8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23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8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7.6   5ОС4Б1Е           1  21   ОС   35  22  18 4  3  1А ЕЧ     0.8  25   190   95    3  7.6            7.6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16          В3                     76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19  16                                 19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0.5   10Б+ОС,Е          1  21   Б    50  21  16 5  2  1  ЕЧ     0.6  14   7     7     1  0.5            0.5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6.7   8Б1ОС1Е+С         1  25   Б    70  25  24 7  4  1  ЕЧ     0.8  25   168   134   3  6.7            6.7        Постепен.рубка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В3                     17    3                            40%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17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в выделе волока, размещение подроста групповое, полнота неравномерная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577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51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5.5   8Б1ОС1Е           1  23   Б    65  23  20 7  4  2  ЕЧ     0.8  22   121   97    2  5.5            5.5        Постепен.рубка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26          В3                     12    2                            40%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18                                 12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24.5  5Б4ОС1Е+С         1  25   Б    55  25  22 6  3  1  ЕЧ     0.5  16   392   196   2  24.5           49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В3                     157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                       39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4.9   6Б1ОС3С+Е         1  25   Б    70  25  24 7  4  1  СЧ     0.7  23   113   68    2  4.9            4.9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В3                     11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                       34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5.0   4Б3ОС3Е           1  23   Б    65  23  20 7  4  2  ЕЧ     0.6  16   80    32    2  5              5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26          В3                     24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22                                 24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578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51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0.4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1.1 км, состояние неудовлетворительное, Лесохозяйственная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0.4   Просеки квартальные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1.1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0.4   Просеки квартальные                                                                                          Разрубка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 км, заросшая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108.0                                                                     1776           95             119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72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276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944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484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108.0                                                                     1776           95             119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579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                                             Квартал 51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72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276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944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484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580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581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1.2   5Б3ОС2Е+С         1  25   Б    65  25  20 7  4  1  ЕЧ     0.5  16   19    9     2  1.2            1.2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26          В3                     6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20                                 4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0.7   Прогалина                 Е                                                                                  Ест.лесовос. мин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2  ЕБР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0.5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1.3   6С1Е2Б1ОС         1  25   С    85  25  24 5  4  1  СЧ     0.6  27   35    20    1  1.3            1.3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В3                     4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7 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30                                 4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5.4   6Б2ОС2С+Е,Е       1  26   Б    75  26  22 8  4  1  СЧ     0.6  20   108   64    2  5.4            5.4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22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22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582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1.8   5Б3ОС1С1Е         1  24   Б    55  25  20 6  3  1  СЧ     0.5  15   27    13    2  1.8            1.8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В3                     8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  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20            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0.2   6Б1ОС2С1Е         1  9    Б    15  9   6  2  1  1  СЧ     0.6  4    1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10  8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8   6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7   6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3.2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5Е4Б1ОС+ИВД       1  16   Е    49  16  14 3  2  2  ЕБР    0.6  15   48    24    2  3.2            3.2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16          В3                     19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17  18                                 5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26   Е    80  26  28                                                    3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1969,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тлу варьирует, состав неоднородный, высота варьирует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583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8.9   5Б4ОС1Е           1  23   Б    55  23  18 6  3  1  ЕЧ     0.6  17   151   76    1  8.9            8.9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26          В3                     60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                       15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1.6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5Е5Б+С,ИВД        1  16   Е    49  15  12 3  2  2  ЕБР    0.6  14   22    11    1  1.6            1.6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14          В3                     11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                 19   Е    60  18  20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18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1969,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варьирует, состав неоднородный, полнота неравномерная, высота варьирует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3.3   5Б4ОС1Е           1  23   Б    55  23  18 6  3  1  ЕЧ     0.6  17   56    28    1  3.3            3.3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24          В3                     22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22            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584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1.2   8ОС1Б1Е           1  23   ОС   35  23  18 4  3  1А ЕЧ     0.8  28   34    28    3  1.2            1.8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16          В3                     3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20            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3.0   5Б2ОС3Е           1  21   Б    50  21  18 5  2  1  ЕЧ     0.6  15   45    22    2  3              3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24          В3                     9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14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24   Е    80  24  28                                                    3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высота варьирует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1.1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8Е2Б+С,ИВД        1  15   Е    38  15  12 2  1  1  ЕБР    0.6  13   14    11    2                 1.1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14          В2                     3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1980, состояние Хорошие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высота варьирует, состав неоднородный, полнота неравномерная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585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7.3   5ОС3Б2С+Е,Е       1  25   ОС   70  25  24 7  4  1  СЧ     0.5  20   146   73    3  7.3            7.3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В3                     44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29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0.1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0.2 км, состояние неудовлетворительное, Лесохозяйственная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0.5   Просеки квартальные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1.2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0.2   Границы окружные                                                                                             Разрубка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1.3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41.0                                                                      707            38        8    40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75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94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302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236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586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                                             Квартал 52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41.0                                                                      707            38        8    40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75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94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302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236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587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588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0.4   8Б2Е+С            1  22   Б    55  23  16 6  3  1  ЕЧ     0.3  8    3     2     2  0.4            0.8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В3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1.1   6Б2ОС2Е+С         1  24   Б    65  25  20 7  4  1  ЕЧ     0.5  15   16    10    2  1.1            1.1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В3                     3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20                                 3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0.5   3С2Е5Б+Е          1  25   С    85  25  24 5  4  1  СЧ     0.4  18   9     3     1  0.5            0.5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В3                     2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4 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1.0   8Б2Е+С,Б          1  23   Б    55  23  18 6  3  1  ЕЧ     0.6  16   16    13    1                 1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20          В3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589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6.2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5Е5Б+ОС,ОЛС       1  17   Е    49  15  12 3  2  2  ЕБР    0.6  16   99    50    1                 6.2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19  16          В2                     49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0.5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1969,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тлу варьирует, высота варьирует, состав неоднородный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4.4   5Б2ОС3Е           1  25   Б    65  25  20 7  4  1  ЕЧ     0.6  19   84    42    2  4.4            4.4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В3                     17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22                                 25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3.6   5Б2ОС2С1Е+Е       1  26   Б    75  26  24 8  4  1  СЧ     0.3  10   36    18    2  3.6            5.4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В3                     7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                       7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                       4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состав неоднородный, полнота неравномерная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590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5.3   Культуры лесные                                                                                              Осветлен.1 оч.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5Е3Б2ОС+С         1  4    Е    10  4   4  1  1  1  ЕЧ     0.7  2    11    6                                  35%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В3                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ИВК Средний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2008, 888, состояние Удовлетворительные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0.8   9Б1Е+С            1  23   Б    55  23  18 6  3  1  ЕЧ     0.6  17   14    13    1  0.8            0.8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20          В3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1.2   7Б2С1Е            1  25   Б    75  26  24 8  4  1  СЧ     0.5  16   19    13    2  1.2            1.2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В3                     4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2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15.1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5Е5Б+ОС,ИВД       1  16   Е    42  15  12 3  2  1  ЕБР    0.6  14   211   106   2                 15.1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12          В3                     105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1976,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высота варьирует, полнота неравномерная, тлу варьирует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591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1.9   4С1Е5Б            1  24   С    70  24  22 4  3  1  СЧ     0.6  25   48    19    1  1.9            1.9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20          В3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22                                 24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4.8   4Б2ОС3С1Е         1  25   Б    75  25  24 8  4  2  СЧ     0.6  19   91    37    2  4.8            4.8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30          В3                     18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                       27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  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состав неоднородный, полнота неравномерная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1.9   Насажд.с культ.под пол.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8Е2Б+Б            1  20   Е    65  19  18 4  3  2  ЕБР    0.4  13   25    20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18          В2                     5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30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12   Е    39  12  10                 0.4  6    11    11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1979, состояние Неудовлетворительные, причина гибели / неуд.сост. заглушение листв.пор.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592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13.3  5Е1С3Б1ОС         1  25   Е    75  25  24 4  3  1  ЕЧ     0.4  19   253   127   2  13.3           13.3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25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76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                       25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8.3   3Е2С3Б2ОС+Е       1  24   Е    75  24  24 4  3  1  ЕЧ     0.4  18   149   45    2  8.3            8.3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В3                     30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                       44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                       30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6.1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5Е5Б+С,ОС         1  20   Е    56  19  14 3  2  1  ЕЧ     0.6  20   122   61    1  6.1            6.1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16          В3                     61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1962,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593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2.2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6Е4Б+С,Е          1  21   Е    52  20  18 3  2  1  ЕЧ     0.5  18   40    24    2  2.2            2.2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18          В3                     16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90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1966, состояние Неудовлетворительные, причина гибели / неуд.сост. прочие причины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5.7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5Е5Б+ИВД,Е,Б      1  16   Е    40  15  10 2  1  1  ЕБР    0.6  14   80    40    2                 5.7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12          В2                     40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80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1978,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1.8   8Б1С1Е+ИВД        1  20   Б    50  21  14 5  2  1  СЧ     0.6  14   25    21    1                 1.8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19  18          В3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16            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594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3.0   8Б2Е+С,С          1  19   Б    45  20  14 5  2  1  СЧ     0.5  11   33    26    2                 3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17  16          В3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0.5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5.3   6Б4Е+С,ОС         1  24   Б    55  25  22 6  3  1  ЕЧ     0.3  9    48    29    2                 5.3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В3                     19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1.2   8Б2ОС+Е           1  25   Б    55  25  20 6  3  1  ЕЧ     0.6  19   23    18    1                 1.2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В3                     5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0.8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5Е5Б+ИВД          1  16   Е    49  16  14 3  2  2  ЕБР    0.5  13   10    5     1                 0.8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16          В3                     5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0.5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1969, состояние Неудовлетворительные, причина гибели / неуд.сост. прочие причины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595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0.9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              1  20   Е    56  19  16 3  2  1  ЕБР    0.5  17   15    9     2                 0.9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18          В3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0.5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1962, состояние Неудовлетворительные, причина гибели / неуд.сост. прочие причины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1.1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5Е5Б+Е,Б          1  10   Е    33  9   8  2  1  3  ЕБР    0.6  7    8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10  8           В3                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1985,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1.8   5Б2ОС2С1Е         1  22   Б    55  23  18 6  3  1  СЧ     0.6  15   27    14    1                 1.8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22          В3                     5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20  20            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16            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2.0   6Б4ОС+Е           1  23   Б    55  23  18 6  3  1  ЕЧ     0.6  17   34    20    1                 2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22          В3                     14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3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596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30.0  5Б4ОС1Е+С,С       1  23   Б    55  23  18 6  3  1  ЕЧ     0.6  17   510   255   1                 30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24          В3                     204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                       51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100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4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2.0   10Б+Е,ОС          1  21   Б    50  21  14 5  2  1  ЕЧ     0.7  17   34    34    1                 2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(15) 2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0.7   9Б1Е              1  20   Б    45  20  14 5  2  1  ЕЧ     0.5  11   8     7     2                 0.7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16          В3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0.5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3.8   5Б3ОС2Е           1  24   Б    55  24  20 6  3  1  ЕЧ     0.5  15   57    29    1                 3.8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26          В3                     17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20                                 11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597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4.0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           1  21   Е    52  20  16 3  2  1  ЕЧ     0.6  22   88    44    2                 4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18          В3                     44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1966,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0.7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5Е5Б+ИВД          1  14   Е    39  13  10 2  1  2  ЕБР    0.6  12   8     4                       0.7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12          В3                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1979,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4.6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7Е3Б+ИВД,Е,Б      1  14   Е    39  13  12 2  1  2  ЕБР    0.6  12   55    38                      4.6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12          В3                     17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1979,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высота варьирует, тлу варьирует, полнота неравномерная, состав неоднородный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598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0.6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7Е3Б+ИВД          1  10   Е    27  9   8  2  1  2  ЕБР    0.6  7    4     3                       0.6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11  8           В2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1991,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0.8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6Е1С3Б            1  21   Е    51  20  16 3  2  1  ЕЧ     0.6  21   17    10    2                 0.8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21  20          В3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18                                 5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0.5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1967,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0.5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1.4 км, состояние удовлетворительное, Лесохозяйственная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0.6   Границы окружные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2.9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150.0                                                                     2340           49             143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599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125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754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1114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347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150.0                                                                     2340           49             143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125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754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1114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347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600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601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54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0.9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5Е5Б+С            1  22   Е    56  21  16 3  2  1  ЕЧ     0.6  23   21    10    2  0.9            0.9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18          В3                     11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1962,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0.8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5Е5Б+ИВД          1  14   Е    39  13  10 2  1  2  ЕБР    0.6  11   9     4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12          В2                     5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1979,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2.6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5Е5Б+С,ОС         1  22   Е    56  21  18 3  2  1  ЕЧ     0.6  23   60    30    2  2.6            2.6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20          В3                     30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10Б                  27   Б    70  27  26                                                    3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1962,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высота варьирует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602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54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1.5   8Б2Е+ИВД          1  13   Б    30  14  8  3  2  2  ЕБР    0.6  7    10    8     2                 1.5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10  10          В3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5С5Е                 26   С    80  26  30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Густой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1.1   5С3Е2Б            1  24   С    75  25  24 4  3  1  СЧ     0.4  17   19    9     1  1.1            1.1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4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4.0   5С3Е2Б            1  25   С    75  25  24 4  3  1  СЧ     0.3  13   52    26    1  4              4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В3                     16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10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603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54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0.6   5Б3ОС2С+Е         1  4    Б    5   4   2  1  1  1  СЧ     0.5  1    1     1                       1.8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25   С    85  25  28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0.3   5Б3ОС2С+Е         1  4    Б    5   4   4  1  1  1  СЧ     0.5  1                                  0.8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23   С    90  23  26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0.3   6Б2ОС2С+Е         1  4    Б    5   4   4  1  1  1  СЧ     0.6  1                                  1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25   С    85  25  28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604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54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1.3   4Б3ОС3С+Е         1  4    Б    5   4   2  1  1  1  СЧ     0.6  1    1     1                       3.2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24   С    95  24  26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0.9   7Б3С+ОС,Е         1  4    Б    5   4   2  1  1  1  СЧ     0.6  1    1     1                       2.2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23   С    80  23  24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0.7   5С3Е2Б+ОС         1  25   С    75  25  24 4  3  1  СЧ     0.3  13   9     4     1  1              1.4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В3                     3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2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605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54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5.0   5Б2ОС3Е+С         1  24   Б    55  25  20 6  3  1  ЕЧ     0.6  18   90    45    2  5              5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В3                     18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20                                 27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1.3   7С2Е1Б            1  25   С    75  26  28 4  3  1  СЧ     0.3  13   17    12    1  1.3            2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В3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2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3.4   8Б1С1Е+ОС         1  24   Б    55  24  24 6  3  1  СЧ     0.3  9    31    25    3  3.4            5.1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3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0.4   Болото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Береза, % зарастания 10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606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54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1.0   5С2Е3Б+Е          1  25   С    75  25  24 4  3  1  СЧ     0.3  13   13    6     1  1.5            1.5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В3                     3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4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2.9   4Е2С4Б            1  22   Е    70  22  18 4  3  1  ЕЧ     0.4  16   46    19    2  2.9            2.9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24          В3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18                                 18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4.2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5Е3ОС2Б           1  4    Е    12  4   4  1  1  1  ЕЧ     0.6  2    8     4                       4.2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2006,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607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54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1.9   5С5Б+ОС,Е         1  26   С    75  25  24 4  3  1  СЧ     0.3  14   27    13    1                 2.8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В3                     14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рубкой, состав неоднородный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6.2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5Е3Б2ОС           1  4    Е    12  4   4  1  1  1  ЕЧ     0.6  2    12    6                       6.2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В3                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16   Е    45  16  16                                                    6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ИВК Средний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2006, 888, состояние Удовлетворительные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1.1   10Б+С,Е           1  20   Б    45  20  14 5  2  1  ЕЧ     0.6  13   14    14    1  1.1            1.1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608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54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1.6   8Е2Б+Е,С          1  17   Е    55  17  14 3  2  2  ЕБР    0.6  17   27    22    1                 1.6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19  16          В2                     5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80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1.7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5Е5Б+С,Е          1  19   Е    49  18  16 3  2  1  ЕБР    0.6  19   32    16    2                 1.7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18          В2                     16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1969,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0.2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0.4 км, состояние неудовлетворительное, Лесохозяйственная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0.5   Просеки квартальные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1.4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0.4   Границы окружные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2.3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609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54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0.2   Границы окружные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1.1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47.0                                                                      501            25        16   55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85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174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218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24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47.0                                                                      501            25        16   55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85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174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218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24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610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611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2.4   8Б2Е+С            1  25   Б    70  25  22 7  4  1  ЕЧ     0.6  19   46    37    2  2.4             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В3                     9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2.9   7Б1ОС2Е           1  24   Б    65  25  22 7  4  1  ЕБР    0.5  15   44    31    2  4.3            4.3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В2                     4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20                                 9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1.7   8Б2Е+С            1  25   Б    70  25  22 7  4  1  ЕЧ     0.6  19   32    26    2  1.7            1.7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6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9.0   5Е2С3Б+ОС         1  22   Е    65  21  18 4  3  1  ЕБР    0.6  24   216   108   2  9              9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26          В3                     43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22                                 65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612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11.0  5Б2ОС2Е1С+Е,Б     1  24   Б    65  25  22 7  4  1  ЕБР    0.5  15   165   83    2  11             11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В3                     33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20                                 33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                       16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80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рубкой, тлу варьирует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2.2   7Б3Е              1  19   Б    45  20  14 5  2  1  ЕБР    0.6  13   29    20    1  2.2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16          В2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25   С    80  25  28                                                    3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1.5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5Е5Б+С            1  20   Е    54  19  16 3  2  1  ЕСЛЖ   0.7  24   36    18    2  1.5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18          С3                     18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1964,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613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0.9   5Е1С4Б+Е          1  25   Е    85  24  24 5  4  2  ЕЧ     0.4  19   17    8     2  0.9            0.9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В3                     2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7 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2.0   5Е5Б              1  24   Е    70  23  20 4  3  1  ЕЧ     0.6  26   52    26    2  2              2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22          В3                     26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полнота неравномерная,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2.5   5Е5Б              1  24   Е    70  23  20 4  3  1  ЕЧ     0.6  26   65    32    2  2.5            2.5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22          В3                     33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614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2.0   4С4Е2Б+С          1  22   С    70  23  24 4  3  1  СЧ     0.5  19   38    15    1  2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22          В3                     15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8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100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состав неоднородный, полнота неравномерная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1.1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5Е5Б+Л            1  14   Е    38  13  10 2  1  2  ЕБР    0.7  13   14    7     2  1.1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10          В3                     7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8Б2Е                 23   Б    55  23  22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20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1980,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4.4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1  22   Е    54  21  18 3  2  1  ЕСЛЖ   0.6  23   101   51    2  4.4            4.4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22          С3                     50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1964,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615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2.9   7Б3Е+ЕС           1  25   Б    70  25  22 7  4  1  ЕЧ     0.5  16   46    32    2  2.9            2.9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В3                     14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ЕС   55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1.1   5Б1ОС4Е           1  26   Б    75  26  24 8  4  1  ЕЧ     0.4  13   14    7     2  1.1            1.1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В3                     1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                       6 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4.5   6Б2С2Е+Е          1  26   Б    75  26  24 8  4  1  СЧ     0.4  13   58    34    2  4.5            4.5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В3                     12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                       12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2.7   5Б3ОС2Е           1  4    Б    5   4   4  1  1  2  ЕЧ     0.6  1    3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ИВК Густой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616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1.7   5Е5Б+С            1  24   Е    70  23  20 4  3  1  ЕЧ     0.6  26   44    22    2  1.7            1.7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22          В3                     22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состав неоднородный, полнота неравномерная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4.1   6Б2С2Е+Е          1  25   Б    75  26  24 8  4  1  СЧ     0.5  16   66    40    2  4.1            4.1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В3                     13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13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2.6   8Е2Б              1  19   Е    55  19  16 3  2  1  ЕЧ     0.3  10   26    21    1  2.6            2.6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18          В3                     5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6С2Е2Б               24   С    75  24  28                                                    4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26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(15) 2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Густой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пройдено рубкой, полнота неравномерная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617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1.1   10Е+С,Б           1  23   Е    75  23  24 4  3  1  ЕБР    0.3  13   14    14    1  1.1            1.1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В2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0.2   Просеки квартальные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0.5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0.5   Границы окружные                                                                                             Расчистка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2.7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65.0                                                                      1127           63        11   54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101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434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ЕС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552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40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65.0                                                                      1127           63        11   54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618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                                             Квартал 55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101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434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ЕС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552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40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619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620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леса, расположен. в водоохранных зонах       Квартал 56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0.6   6Б4Е+ОЛС          1  25   Б    75  26  24 8  4  1  ЕЧ     0.5  16   10    6     2  0.6            0.6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В3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30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ЧР,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В - 5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варьирует, состав неоднородный, тип леса варьирует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5.5   5Е4С1Б+ОЛС        1  24   Е    75  23  20 4  2  1  ЕСЛЖ   0.5  22   121   61    2  5.5            5.5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С3                     48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                       12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30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ЧР, КРЛ,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СЗ - 5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тип леса варьирует, тлу варьирует, состав неоднородный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3.6   6Б2С2Е+ОЛС        1  24   Б    70  25  24 7  3  1  ЕЧ     0.4  12   43    25    2  3.6            3.6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В3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30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ЧР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ЮВ - 5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тип леса варьирует, полнота неравномерная, насаждение пройдено рубкой, тлу варьирует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42  0.2   Ручей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0.9 км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621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леса, расположен. в водоохранных зонах       Квартал 56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46  0.1   Границы окружные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0.2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10.0                                                                      174            10             10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57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73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44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622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2.4   5Е5Б              1  6    Е    15  6   4  1  1  1  ЕЧ     0.6  4    10    5                       2.4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В3                     5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5С5Е                 24   С    80  24  28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20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Р, ИВК Густой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1.0   10Б               1  22   Б    50  22  16 5  2  1  ЕБР    0.7  18   18    18    1  1              1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В2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1.0   10Б+Е             1  22   Б    50  22  16 5  2  1  ЕБР    0.7  18   18    18    1  1              1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В2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4.5   5Е5Б+ОС,Е         1  23   Е    70  22  20 4  3  1  ЕСЛЖ   0.4  17   76    38    2  4.5            4.5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С2                     38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энтомовредители, поврежденная порода Ель, первый вредитель короед типограф,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неоднородный, насаждение пройдено рубкой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623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2.1   3С2Е5Б+ОС         1  25   С    70  24  24 4  3  1  СБР    0.5  22   46    14    1  2.1            2.1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В2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24                                 23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МЛ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состав неоднородный, полнота неравномерная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2.0   6Е4Б+С            1  22   Е    65  21  20 4  3  1  ЕЧ     0.3  12   24    14    1  2              2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В3                     10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120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солонец, насаждение пройдено рубкой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2.3   6Б2ОС2Е+С         1  6    Б    10  6   4  1  1  1  ЕЧ     0.6  2    5     3                       2.3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7   6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5   4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                 21   Е    55  20  18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624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7.5   6Б2С2Е+Е          1  25   Б    55  25  24 6  3  1  СЧ     0.3  9    68    40    1  7.5            7.5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14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14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3.5   Насажд.с культ.под пол.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9Б1Е              1  24   Б    50  24  22 5  2  1  ЕБР    0.5  15   52    47    1  3.5            3.5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20          В2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10   Е    57  10  12                 0.4  5    18    18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(15) 2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1961, состояние Неудовлетворительные, причина гибели / неуд.сост. заглушение листв.пор.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4.3   4Б3ОС3Е           1  4    Б    5   4   4  1  1  1  ЕЧ     0.5  1    4     2        4.3            4.3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625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11.2  Насажд.с культ.под пол.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6Б4Е              1  19   Б    45  20  14 5  2  1  ЕБР    0.5  11   123   74    1  11.2           11.2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16          В2                     49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10   Е    38  10  10                 0.4  5    56    56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4Е3С3Б               25   Е    80  24  26                                                    14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36                                                    10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                                          10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(15) 2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1980, состояние Неудовлетворительные, причина гибели / неуд.сост. заглушение листв.пор.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0.6   4Е3С3Б+ОС         1  25   Е    75  25  24 4  3  1  ЕСЛЖ   0.3  14   8     4     2  0.9            0.9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С2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2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варьирует, полнота неравномерная, состав неоднородный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2.8   5Б3ОС2Е           1  4    Б    5   4   4  1  1  1  ЕСЛЖ   0.6  1    3     1                       2.8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С2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Р Густой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626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0.5   5Е2С3Б            1  25   Е    75  24  24 4  3  1  ЕСЛЖ   0.3  14   7     4     2  0.5            0.5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С2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2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Р Густой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рубкой, состав неоднородный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4.0   6Е2Е2Б+С          1  24   Е    75  25  24 4  3  1  ЕЧ     0.4  17   68    40    2  4              4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65  20  18          В3                     14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                       14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120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полнота неравномерная,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4.1   5Б1ОС3Е1С         1  25   Б    55  25  24 6  3  1  ЕСЛЖ   0.4  13   53    27    2  4.1            6.1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С2                     5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                       16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  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627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3.3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5Е1Л4Б            1  13   Е    35  13  10 2  1  1  ЕБР    0.6  11   36    18    2  3.3            3.3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        13  14          В2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12                                 14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                 24   Е    80  24  28                                                    4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                   3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1983,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1.1   6Е2С2Б            1  25   Е    75  25  24 4  3  1  ЕЧ     0.4  19   21    13    2  1.1            1.1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24            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3.0   7Е3Б+С            1  24   Е    75  24  24 4  3  1  ЕБР    0.3  13   39    27    2  4.5            4.5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В2                     12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628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4.7   5Е1С4Б            1  23   Е    70  22  20 4  3  1  ЕБР    0.6  26   122   61    2  4.7            4.7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В3                     12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49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состав неоднородный, полнота неравномерная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4.6   7Б3ОС             1  3    Б    5   3   2  1  1  2  ЕЧ     0.6  1    5     4                       9.2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26   Е    90  26  24                                                    23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12.8  5Б3ОС2Е           1  4    Б    5   4   4  1  1  1  ЕЧ     0.6  1    13    6                       25.6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Р, КРЛ Густой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3.3   6Б4Е+С            1  25   Б    55  25  24 6  3  1  ЕЧ     0.3  9    30    18    1  3.3            3.3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В3                     12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629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4.9   5Б1ОС4Е+С         1  26   Б    55  25  24 6  3  1  ЕЧ     0.3  10   49    24    2  7.3            7.3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30          В3                     5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20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2.1   6Б1Б2Е1С          1  4    Б    5   4   4  1  1  1  ЕЧ     0.6  1    2     2     1  2.1            5.2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10Б                  26   Б    75  26  24                                                    5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1.5   6Б4Е              1  25   Б    55  25  24 6  3  1  ЕЧ     0.3  9    14    9     2  1.5            3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В3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1.6   6Б4Е              1  25   Б    55  25  24 6  3  1  ЕЧ     0.3  9    14    8     2  1.6            3.2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В3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630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1.5   6Е3С1Б            1  25   Е    75  25  24 4  3  1  ЕСЛЖ   0.3  14   21    13    2  2.2            3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30          С3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2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ЧР,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4.5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4С1Е5Б+Е          1  22   С    57  21  20 3  2  1  СБР    0.7  26   117   47    1  4.5            4.5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18          В2                     12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20                                 58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75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1961,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ветровалом, год 2009, поврежденная порода Сосна, степень повреждения Слабая поврежденность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1.9   7Б3Е              1  23   Б    55  23  18 6  3  1  ЕБР    0.6  16   30    21    1  1.9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20          В3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631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2.6   4Е2С2Б2Е          1  24   Е    75  24  24 4  3  1  ЕЧ     0.3  13   34    13    2  3.9            3.9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В3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7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55  20  18                                 7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5.6   4Е1С3Б2Е          1  24   Е    75  24  24 4  3  1  ЕЧ     0.3  13   73    29    2  11.2           11.2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В3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22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55  20  18                                 15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полнота неравномерная, состав неоднородный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2.1   9Б1Е+С            1  25   Б    65  25  22 7  4  1  ЕЧ     0.8  25   52    47    2  2.1                       Постепен.рубка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В3                     5     1                            40%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632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4.5   4Е1С5Б+ОС         1  25   Е    75  24  24 4  3  1  ЕЧ     0.3  14   63    25    2  4.5            9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В3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32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14   Е    45  14  12                 0.3  6    27    27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размещение подроста групповое, полнота неравномерная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4.0   7Б3Е+Е            1  25   Б    55  25  24 6  3  1  ЕЧ     0.3  9    36    25    2  6              8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В3                     11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ИВК Редкий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полнота неравномерная, состав неоднородный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4.2   6Б2С2Е            1  24   Б    55  25  24 6  3  1  ЕЧ     0.4  12   50    30    1  4.2            8.4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В3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неоднородный, насаждение пройдено рубкой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633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40  4.4   5Е3С2Б            1  25   Е    75  25  24 4  3  1  ЕБР    0.4  19   84    42    2  6.6            8.8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В2                     25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17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41  1.2   Сенокос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Угодья:  Хорошего качества, Суходольный, Чистый, урожайность (т/га) 0.8 т/га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43  0.5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 м, протяженность 1.8 км, состояние неудовлетворительное, Лесохозяйственная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44  0.2   Просеки квартальные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0.5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45  1.1   Границы окружные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5.5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135.0                                                                     1589           123       74   183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634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162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670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735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18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145.0                                                                     1763           133       74   193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219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743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779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18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635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636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57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4.5   4Б4ОС2Е+С         1  25   Б    55  25  22 6  3  1  ЕЧ     0.6  19   86    34    1  4.5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35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17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групповое,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4.4   6Е4Б+ОС           1  19   Е    60  18  16 3  2  2  ЕБР    0.6  19   84    51    2  4.4            4.4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18          В3                     33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26   Е    80  26  30                                                    4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3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тлу варьирует, полнота неравномерная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4.7   4Б2ОС2С2Е         1  25   Б    55  25  24 6  3  1  СЧ     0.5  16   75    30    2  4.7            4.7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30          В3                     15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75  25  30                                 15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15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637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57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1.0   7Е3Б              1  20   Е    55  19  16 3  2  1  ЕБР    0.6  20   20    14    2  1              1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16          В3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0.3   Прогалина                 Е                                                                                  Ест.лесовос. мин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2  ЕБР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10Б                  22   Б    60  22  22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2.5   6Е4Б+ОС,Е         1  20   Е    55  19  16 3  2  1  ЕБР    0.6  20   50    30    2  2.5            2.5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18          В3                     20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85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18.3  5Б2ОС2Е1С         1  25   Б    55  25  24 6  3  1  ЕЧ     0.6  19   348   173   1  18.3           18.3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70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70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35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638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57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9.7   5Б4ОС1Е+С         1  25   Б    55  25  24 6  3  1  ЕЧ     0.3  10   97    48    2  14.6           9.7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39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14   Е    50  14  14                 0.3  6    58    58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4.3   4Б2ОС4Е+ОЛС,ИВД   1  18   Б    40  19  14 4  2  1  ЕБР    0.6  11   47    19    2                 4.3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19  16          В3                     10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16  16                                 18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разновозрастное, высота варьирует, диаметр варьирует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7.4   3С2Е4Б1ОС         1  24   С    85  25  28 5  4  1  СЧ     0.3  13   96    29    1  7.4            7.4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28          В3                     19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26                                 38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36                                 10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639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57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6.4   5Б2ОС2Е1С+Е       1  25   Б    70  25  24 7  4  1  ЕЧ     0.3  10   64    32    2  6.4            16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В3                     13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                       13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  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2.9   4Б2ОС4С+Е         1  26   Б    55  25  22 6  3  1  СЧ     0.6  20   58    23    1  2.9            4.3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30          В3                     12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                       23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групповое,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0.6   Болото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20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7.3   3Б3ОС4Е+С         1  25   Б    55  25  24 6  3  1  ЕЧ     0.6  19   139   42    1  7.3            7.3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В3                     42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55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групповое, в выделе волока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640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57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8.7   4Е1С3ОС2Б         1  24   Е    75  23  24 4  3  1  ЕЧ     0.3  13   113   45    2  8.7            8.7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32          В3                     11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65  24  26                                 34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23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10.0  5Б4ОС1Е+С,Е       1  22   Б    55  22  20 6  3  2  ЕЧ     0.3  8    80    40    3  10             10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24          В3                     32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22                                 8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0.7   5Б2ОС2Е1С         1  26   Б    75  26  24 8  4  1  ЕЧ     0.5  16   11    6     2  0.7            0.7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В3                     2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2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641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57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0.5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1.2 км, состояние неудовлетворительное, Лесохозяйственная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0.4   Просеки квартальные                                                                                          Разрубка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1.1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0.4   Границы окружные                                                                                             Разрубка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2.3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95.0                                                                      1427           93        5    99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121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426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569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311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95.0                                                                      1427           93        5    99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121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426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569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311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642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643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39.0  7Б1ОС1С1Е         1  26   Б    70  26  24 7  4  1  СЧ     0.8  26   1014  711   2  39             58.5       Постепен.рубка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В3                     101   3                            40%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101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                       101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варьирует, тип леса варьирует, полнота неравномерная, состав неоднородный, размещение подроста групповое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0.4   Болото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20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1.8   6ОС3Б1С+Е         1  25   ОС   65  25  24 7  4  1  СЧ     0.6  24   43    26    3  1.8            1.8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В3                     13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                       4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3.5   4Б3ОС3С+Е         1  24   Б    55  24  22 6  3  1  СЧ     0.6  18   63    25    2                 3.5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В3                     19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26                                 19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644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2.4   Насажд.с культ.под пол.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8Б2ОС+Е           1  12   Б    20  12  8  2  1  1  ЕЧ     0.5  5    12    10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13  12          В3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5    Е    22  5   6                  0.4  2    5     5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1996, состояние Неудовлетворительные, причина гибели / неуд.сост. заглушение листв.пор.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15.0  Насажд.с культ.под пол.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8Б2ОС+Е,Б         1  12   Б    20  12  8  2  1  1  ЕЧ     0.5  5    75    60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13  12          В3                     15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5    Е    21  5   6                  0.4  2    30    30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1997, 888, состояние Неудовлетворительные, причина гибели / неуд.сост. заглушение листв.пор.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тлу варьирует, высота варьирует, тип леса варьирует, состав неоднородный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1.5   6ОС2Б1С1Е         1  25   ОС   70  25  24 7  4  1  ЕЧ     0.6  24   36    21    3                  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В3                     7 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                       4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  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645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58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5.4   5Б3ОС2С+Е         1  25   Б    65  25  24 7  4  1  СЧ     0.6  19   103   52    2                 5.4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В3                     31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                       20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0.8   Просеки квартальные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2 км, чистая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0.2   Границы окружные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0.9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70.0                                                                      1381           41             69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149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140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876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216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70.0                                                                      1381           41             69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149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140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876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216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646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647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2.4   6Б3ОС1С+Е,С       1  26   Б    55  25  22 6  3  1  ССЛЖ   0.7  23   55    32    1  2.4            2.4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С3                     17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100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7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1.0   6Б3ОС1Е+С         1  25   Б    55  25  20 6  3  1  ЕСЛЖ   0.6  19   19    11    1  1              1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26          С3                     6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  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90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Ж Средний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0.9   9Б1С+ОС           1  23   Б    55  23  20 6  3  1  СЧ     0.3  8    7     6     2  0.9            0.9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24          В3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Густой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6.0   7Б1Б2С+Е          1  25   Б    70  25  24 7  4  1  СЧ     0.8  25   150   105   3  6              6          Постепен.рубка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В3                     15    3                            40%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32                                 30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648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13.6  8Б1Б1Е+С          1  24   Б    75  24  24 8  4  2  ЕЧ     0.8  24   326   260   3  13.6           13.6       Постепен.рубка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В3                     33    2                            40%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                       33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0.7   6Б3ОС1Е           1  4    Б    5   4   4  1  1  1  ЕСЛЖ   0.6  1    1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С3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2.9   6Б2ОС2С+Е         1  23   Б    65  23  18 7  4  2  СЧ     0.4  11   32    20    2  2.9            2.9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24          В3                     6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22                                 6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3.2   8Б2ОС+Е,С         1  23   Б    55  23  18 6  3  1  ЕЧ     0.7  20   64    51    1  3.2            3.2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22          В3                     13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100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649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3.5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3Е2Л5Б+ИВД,Е      1  14   Е    38  13  10 2  1  2  ЕБР    0.6  12   42    13       3.5            3.5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        13  12          В3                     8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12                                 21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1980,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варьирует, высота варьирует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4.9   3Б3ОС4С+Е         1  26   Б    75  26  24 8  4  1  СЧ     0.5  16   78    24    2                 4.9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В3                     24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85  25  28                                 30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19.1  5Б2ОС3С+Е         1  25   Б    55  25  20 6  3  1  СЧ     0.8  25   478   239   2  19.1           19.1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В3                     96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143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варьирует, тип леса варьирует, состав неоднородный, полнота неравномерная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1.2   6Б4С+Е            1  25   Б    65  25  24 7  4  1  СЧ     0.7  22   26    15    2  1.2            1.2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В3                     11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650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6.5   6Б3ОС1Е+С         1  25   Б    65  25  20 7  4  1  ЕСЛЖ   0.6  19   124   75    2  6.5            6.5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26          С3                     37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20                                 12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1.4   6Б2ОС2Е           1  25   Б    70  26  22 7  4  1  ЕЧ     0.6  19   27    17    2  1.4            1.4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30          В3                     5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                       5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3.8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6Е4Б+ОС           1  18   Е    46  17  14 3  2  1  ЕБР    0.7  20   76    46    1  3.8            3.8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19  16          В3                     30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25   Е    80  25  28                                                    4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1972,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варьирует, высота варьирует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651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6.4   5ОС3Б2С+Е         1  24   ОС   35  24  28 4  3  1А СЧ     0.5  19   122   62    3  6.4            6.4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32          В3                     36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36                                 24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3.0   4Б4ОС2С+Е         1  25   Б    55  25  22 6  3  1  СЧ     0.6  19   57    23    2  3              3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23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                       11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0.5   Болото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15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0.6   5Б3ОС2С+Е         1  27   Б    90  27  28 9  4  1  СЧ     0.5  18   11    6     3  0.6            0.6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36          В3                     3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27  40                                 2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169, состав неоднородный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652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59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8.5   7Б3ОС+Я           1  4    Б    5   4   4  1  1  1  СЧ     0.6  1    8     5        8.5            8.5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Я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27.0  6Б4С+Е            1  25   Б    70  25  24 7  4  1  СЧ     0.8  25   675   405   2  27             27         Постепен.рубка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В3                     270   2                            40%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рубкой, 169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0.9   Просеки квартальные                                                                                          Разрубка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2.2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118.0                                                                     2377           111       4    116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536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110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8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Я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1431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292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118.0                                                                     2377           111       4    116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653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                                             Квартал 59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536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110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8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Я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1431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292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654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655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37.9  7Б1ОС1С1Е+Е       1  25   Б    70  25  28 7  4  1  СЧ     0.8  25   948   663   3  37.9           37.9       Постепен.рубка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В3                     95    2                            40%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95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                       95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в выделе волока, полнота неравномерная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1.3   5ОС4Б1Е           1  23   ОС   55  24  20 6  4  1  ЕЧ     0.6  22   29    15    3  1.3            1.3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18          В3                     11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                       3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5.5   6ОС3Б1Е           1  24   ОС   35  24  24 4  3  1А ЕЧ     0.7  26   143   86    3  5.5            5.5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20          В3                     43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20                                 14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4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состав неоднородный, полнота неравномерная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656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1.0   10Б+ОС,Е          1  23   Б    55  23  18 6  3  1  ЕЧ     0.7  20   20    20    1  1              1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0.8   8Б2ОС+Е           1  25   Б    65  25  18 7  4  1  ЕЧ     0.6  19   15    12    2  0.8            0.8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22          В3                     3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4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3.2   7ОС2Б1С+Е         1  24   ОС   35  24  28 4  3  1А ССЛЖ   0.7  27   86    60    3  3.2            3.2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С3                     17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657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1.1   3Б3ОС4Е           1  25   Б    75  25  22 8  4  2  ЕЧ     0.5  16   18    5     2  1.1            1.1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5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8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16.6  5Б1ОС4С+Е         1  26   Б    75  26  22 8  4  1  СЧ     0.6  20   332   166   2  16.6           16.6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В3                     33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133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9.1   5Б1ОС4С+Е         1  26   Б    75  26  22 8  4  1  СЧ     0.7  23   209   104   2  9.1            13.6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В3                     21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84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волока, в выделе глухариный ток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658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2.8   6С3Б1ОС+Е         1  25   С    85  25  28 5  4  1  СЧ     0.5  22   62    38    1  2.8            2.8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В3                     18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36                                 6     3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5.6   5Б3ОС1С1Е         1  26   Б    75  26  22 8  4  1  СЧ     0.7  23   129   64    2  5.6            5.6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30          В3                     39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13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                       13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волока, в выделе глухариный ток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0.7   5С3Б2ОС+Е         1  26   С    90  26  28 5  4  1  СЧ     0.7  33   23    11    1  0.7            0.7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26          В3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36                                 5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8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глухариный ток, состав неоднородный, полнота неравномерная, в выделе волока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659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10.0  5С3Б2ОС+С         1  26   С    80  25  24 4  3  1  СЧ     0.7  32   320   160   1  10             10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24          В3                     96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                       64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волока, в выделе глухариный ток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5.4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           1  16   Е    49  15  14 3  2  2  ЕБР    0.7  17   92    46    2  5.4            5.4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16          В3                     46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                 25   Е    90  25  28                                                    4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26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1969,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варьирует, высота варьирует, состав неоднородный, полнота неравномерная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3.1   5ОС2Б3С+Е         1  23   ОС   75  23  24 8  4  2  СЧ     0.5  18   56    28    3  3.1            3.1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В3                     11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17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660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1.6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5Е4Б1ОЛС+ИВД      1  16   Е    49  15  14 3  2  2  ЕБР    0.6  15   24    12    2  1.6            1.6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16          В3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16  14                                 2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1969,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тлу варьирует, высота варьирует, в выделе глухариный ток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1.1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5Е4Б1ОЛС+ИВД      1  16   Е    49  15  14 3  2  2  ЕБР    0.6  15   16    7     2  1.1            1.1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16          В3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16  14                                 2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1969, состояние Неудовлетворительные, причина гибели / неуд.сост. некачественный уход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варьирует, тлу варьирует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1.3   6ОС3Б1С+Е         1  24   ОС   35  24  28 4  3  1А ЕСЛЖ   0.5  19   25    16    3  1.3            2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С3                     7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14   Е    50  14  12                 0.4  8    10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661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60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0.9   Просеки квартальные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2.2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109.0                                                                     2555           108       5    113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560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208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1309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474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109.0                                                                     2555           108       5    113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560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208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1309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474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662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663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61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8.6   4Б3ОС2С1Е         1  25   Б    55  25  24 6  3  1  СЧ     0.6  19   163   65    2  12.9           12.9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В3                     49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33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16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размещение подроста групповое, состав неоднородный, полнота неравномерная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3.4   4Е2С2Б2ОС+С       1  26   Е    85  25  24 5  4  1  ЕСЛЖ   0.5  24   82    34    2  5.1            3.4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С3                     16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16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                       16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120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групповое, тлу варьирует, тип леса варьирует,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в выделе волока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0.8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7Е3Б+ИВД          1  15   Е    38  15  12 2  1  1  ЕБР    0.7  16   13    9     2                 0.8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14          В2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1980,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высота варьирует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664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61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0.7   5Б4ОС1С+Е         1  25   Б    55  25  24 6  3  1  ЕЧ     0.6  19   13    7     2  0.7            1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В3                     5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  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1.9   6Е2Б2ОС+С         1  25   Е    85  25  24 5  4  1  ЕЧ     0.5  24   46    28    2  1.9            1.9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В3                     9 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                       9     3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1.2   4Б2ОС4С+Е         1  26   Б    75  26  24 8  4  1  СЧ     0.5  16   19    8     2  1.2            1.2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В3                     4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                       7 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665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61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7.3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7Е3Б+С,ОС,Б       1  21   Е    50  20  16 3  2  1  ЕБР    0.6  21   153   107   1  7.3            7.3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18          В3                     46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60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1968,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6.5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7Е3Б+С            1  21   Е    50  20  16 3  2  1  ЕБР    0.6  21   136   95    1  6.5            6.5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18          В3                     41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10Б                  25   Б    60  25  26                                                    6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1968,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2.5   7ОС2Б1Е+С         1  24   ОС   35  24  28 4  3  1А ЕСЛЖ   0.4  15   38    26    3  3.8            2.5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26          С3                     8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                       4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14   Е    50  14  12                 0.3  6    15    15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варьирует, тип леса варьирует, в выделе волока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666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61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4.3   5Б4ОС1Е+С         1  4    Б    5   4   4  1  1  1  ЕЧ     0.6  1    4     2        4.3            6.4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Р, КРЛ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1.0   4Б3ОС3Е+С         1  26   Б    75  26  24 8  4  1  ЕСЛЖ   0.6  20   20    8     2  1              1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С2                     6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                       6 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Р, Ж Средний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0.5   Болото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Береза, % зарастания 20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3.0   4Б3ОС2С1Е         1  26   Б    75  26  24 8  4  1  СЧ     0.4  13   39    15    2  4.5            4.5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В3                     12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8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состав неоднородный, полнота неравномерная, размещение подроста групповое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667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61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1.3   6Б2ОС2С+Е,ИВД     1  6    Б    10  6   4  1  1  2  ССЛЖ   0.6  2    3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С3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10Б                  21   Б    50  21  18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Густой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высота варьирует, насаждение разновозрастное, состав неоднородный, полнота неравномерная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4.8   4Б4ОС1С1Е         1  2    Б    3   2   2  1  1  1  СЧ     0.6  0.6  3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0.4   4Б4ОС1С1Е         1  24   Б    55  24  22 6  3  1  СЧ     0.6  18   7     3     2  0.6            0.6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В3                     2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групповое, в выделе волока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0.5   Просеки квартальные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1.3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668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61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0.3   Границы окружные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1.4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49.0                                                                      754            50        8    50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67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318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235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134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49.0                                                                      754            50        8    50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67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318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235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134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669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670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2.4   6ОС4Б+Е           1  22   ОС   35  22  20 4  3  1А ЕЧ     0.6  19   46    28    3  2.4            3.6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18          В3                     18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22.0  4Б3ОС3Е+С         1  21   Б    50  21  16 5  2  1  ЕЧ     0.7  17   374   150   1  22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18          В3                     112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                       112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групповое,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0.4   7Е3Б              1  20   Е    55  19  16 3  2  1  ЕЧ     0.6  20   8     6     2  0.4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18          В3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671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3.7   5Б2ОС2С1Е+Е       1  26   Б    75  26  24 8  4  1  СЧ     0.4  13   48    23    2  3.7            5.5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В3                     10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                       10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                       5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11.2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1  14   Е    37  13  10 2  1  1  ЕБР    0.6  12   134   67    2  11.2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12          В2                     67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   25   Е    70  24  24                                                    8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                   9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1981,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высота варьирует, состав неоднородный, полнота неравномерная, тлу варьирует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9.9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4Е1С5Б            1  20   Е    51  19  14 3  2  1  ЕСЛЖ   0.6  21   208   83    2  9.9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20  22          С2                     21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18                                 104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9Б1Е                 25   Б    60  25  26                                                    9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Ж Редкий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1967,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варьирует, высота варьирует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672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3.0   6Е1С3Б            1  23   Е    70  22  20 4  3  1  ЕЧ     0.6  25   75    45    2  3              3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В3                     8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22                                 22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ветровалом, год 2009, поврежденная порода Ель, степень повреждения Слабая поврежденность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3.2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1  22   Е    59  21  18 3  2  1  ЕЧ     0.7  27   86    43    2  3.2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18          В3                     43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25   С    80  25  28                                                    3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1957,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1.4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5Е5Б+ОС,С         1  22   Е    61  21  18 4  3  1  ЕЧ     0.7  26   36    18    2  1.4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18          В3                     18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1957,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673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1.1   6ОС4Б+Е           1  21   ОС   35  22  22 4  3  1А ЕЧ     0.6  19   21    13    3  1.1            1.1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18          В3                     8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17.0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7Е3Б+ОС,С,Е       1  20   Е    50  19  14 3  2  1  ЕБР    0.6  20   340   238   2  17             17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18          В3                     102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100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1968,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0.8   6Б3С1Е+Е          1  26   Б    80  26  24 8  4  1  СЧ     0.3  10   8     5     2  0.8            0.8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В3                     2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                       1     1                            Ест.лесовос. мин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состав неоднородный, полнота неравномерная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674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4.4   7С3Б+Е            1  25   С    75  25  28 4  3  1  СЧ     0.3  13   57    40    1  4.4            4.4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В3                     17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размещение подроста групповое, состав неоднородный, полнота неравномерная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1.0   Болото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15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10.3  5Б4ОС1Е           1  4    Б    5   4   4  1  1  1  ЕЧ     0.6  1    10    5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 Редкий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8.0   5С2Е3Б            1  26   С    110 26  28 6  4  2  СЧ     0.3  14   112   56    2  8              8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В3                     22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34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1.8   5Б3ОС2Е           1  25   Б    70  25  24 7  4  1  ЕЧ     0.6  19   34    17    2  1.8            1.8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В3                     10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7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675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1.0   8Б2ОС+Е           1  25   Б    65  25  20 7  4  1  ЕЧ     0.6  19   19    15    2  1               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В3                     4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3.5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6Е4Б+Е            1  14   Е    35  13  10 2  1  1  ЕБР    0.7  14   49    29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12          В3                     20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1983,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2.9   5Е4Б1ОС+С         1  22   Е    65  21  18 4  3  1  ЕЧ     0.6  24   70    35    2  2.9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20          В3                     28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24                                 7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676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4.2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5Е5Б+Е,Б          1  16   Е    41  15  12 3  2  1  ЕБР    0.7  16   67    34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14          В3                     33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1977,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высота варьирует, полнота неравномерная, тлу варьирует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6.2   7Е3Б+С,Е,Б        1  15   Е    40  15  12 2  1  1  ЕЧ     0.5  11   68    48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14          В3                     20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70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Р, ИВК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4.6   6Е2Б2ОС           1  6    Е    15  6   4  1  1  1  ЕЧ     0.7  4    18    10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В3                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   20   Е    60  19  18                                                    5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18                                                    4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ИВК Редкий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разновозрастное, высота варьирует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677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4.3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5Е5Б+ИВД,Е,Б      1  12   Е    33  11  8  2  1  2  ЕБР    0.7  11   47    24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13  10          В2                     23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1985,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высота варьирует, тлу варьирует, полнота неравномерная, состав неоднородный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9.5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5Е5Б+ОС,Е,Б       1  16   Е    41  15  10 3  2  2  ЕБР    0.7  17   162   81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14          В2                     81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1977,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варьирует, высота варьирует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3.2   6Б4ОС+Е           1  4    Б    5   4   4  1  1  1  ЕЧ     0.6  1    3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678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3.5   5Б2ОС2С1Е         1  26   Б    75  26  24 8  4  1  СЧ     0.5  16   56    28    2  3.5            3.5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В3                     11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                       11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26                                 6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2.2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8Е2Б+С,ОС         1  20   Е    56  20  18 3  2  1  ЕБР    0.6  21   46    37    2  2.2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20          В3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МЛ Редкий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1962,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тлу варьирует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1.2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8Е2Б+С,ОС         1  20   Е    56  20  18 3  2  1  ЕБР    0.6  20   24    19    2  1.2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20          В3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МЛ Редкий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1962,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варьирует, высота варьирует, состав неоднородный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679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0.9   6Б3С1Е+Е          1  26   Б    85  27  28 9  4  1  ЕЧ     0.4  14   13    8     3  0.9            0.9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В3                     4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                       1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1.9   5С1Е4Б+С          1  24   С    65  24  22 4  3  1  ССЛЖ   0.7  30   57    28    1  1.9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С3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22                                 23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90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Ж Редкий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2.0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5Е5Б+ИВД          1  15   Е    41  14  12 3  2  2  ЕБР    0.6  13   26    13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14          В3                     13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1977,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тлу варьирует, высота варьирует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0.7   6Б3С1Е+Е          1  27   Б    85  27  24 9  4  1  СБР    0.5  17   12    7     3  0.7            1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В2                     4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28                                 1 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680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3.2   6Б3С1Е            1  26   Б    85  27  24 9  4  1  СБР    0.5  17   54    33    3  3.2            3.2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В2                     16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                       5 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5.4   5Б3ОС1С1Е         1  4    Б    5   4   4  1  1  1  СЧ     0.6  1    5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15   Е    60  15  16                                                    11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0.9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 м, протяженность 3.1 км, состояние неудовлетворительное, Лесохозяйственная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0.8   Просеки квартальные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2.2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0.3   Границы окружные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1.5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164.0                                                                     2395           108       50   54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681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62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200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998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992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205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164.0                                                                     2395           108       50   54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200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998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992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205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682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683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0.9   8Б2ОС+Е,ИВД       1  7    Б    15  7   6  2  1  2  ЕЧ     0.6  3    3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8   6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14   Е    50  14  14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Густой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25.5  5ОС4Б1С+Е         1  24   ОС   65  24  24 7  4  2  СЧ     0.5  19   484   242   3  25.5           25.5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В3                     194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48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3.4   5Б3ОС1С1Е         1  4    Б    5   4   4  1  1  1  СЧ     0.6  1    3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7.3   Вырубка                   С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1  СЧ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2016, количество пней 350, в том числе пней сосны 150, диаметр пней 32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проведено естественное лесовосстановление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684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1.1   4Б4ОС2С+Е         1  25   Б    55  25  22 6  3  1  СЧ     0.6  19   21    8     2  1.1            1.1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9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75  25  28                                 4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размещение подроста групповое, полнота неравномерная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0.1   Болото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10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15.0  5Б3ОС1С1Е         1  26   Б    70  26  24 7  4  1  СЧ     0.6  20   300   150   2  15             15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В3                     90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                       30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30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10.6  4Б2ОС4С+Е         1  26   Б    75  26  24 8  4  1  СЧ     0.6  20   212   85    2  10.6           10.6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В3                     42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                       85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685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0.4   Болото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Переходное, Осоко-Сфагновое, Береза, % зарастания 10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0.4   Болото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Переходное, Осоко-Сфагновое, Ива кустарн., % зарастания 10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1.6   4ОС2Б4С+Е         1  26   ОС   75  26  28 8  4  1  СЧ     0.4  17   27    11    3  1.6            1.6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В3                     5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                       11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12.6  5Б2ОС3С+Е         1  4    Б    5   4   4  1  1  1  СЧ     0.6  1    13    7                       12.6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проведено естественное лесовосстановление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1.1   5Б3ОС2С+Е         1  25   Б    65  25  24 7  4  1  СЧ     0.6  19   21    11    2  1.1            1.1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В3                     6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4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686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4.4   5Б1ОС4С+Е         1  26   Б    75  26  24 8  4  1  СБР    0.5  16   70    35    2  4.4            4.4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30          В2                     7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                       28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полнота неравномерная, насаждение пройдено рубкой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2.1   5Б1ОС4С+Е         1  26   Б    75  26  24 8  4  1  СБР    0.5  16   34    18    2  2.1            2.1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В2                     3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                       13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полнота неравномерная,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18.0  Вырубка               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1  ЕЧ                                             18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2016, количество пней 370, в том числе пней сосны 20, диаметр пней 28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проведено естественное лесовосстановление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1.9   5Б4ОС1С           1  4    Б    5   4   4  1  1  1  ЕСЛЖ   0.6  1    2     1                       1.9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С3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Ж Редкий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687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0.9   5ОС2Б2Е1С         1  24   ОС   35  24  28 4  3  1А ЕСЛЖ   0.4  15   14    7     3  0.9            1.4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26          С3                     3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                       3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32                                 1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Ж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рубкой, размещение подроста групповое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7.7   6ОС2Б1С1Е         1  24   ОС   70  25  24 7  4  1  СЧ     0.5  20   154   93    3  7.7            7.7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26          В3                     31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15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15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4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0.6   Просеки квартальные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1.5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0.4   Границы окружные                                                                                             Разрубка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2 км, заросшая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116.0                                                                     1357           70        2    103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245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48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550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514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688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                                             Квартал 63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116.0                                                                     1357           70        2    103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245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48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550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514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689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690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64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2.0   5Б2ОС2С1Е         1  26   Б    80  26  24 8  4  1  СЧ     0.5  16   32    17    2  2              2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36          В3                     6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                       6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3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состав неоднородный, полнота неравномерная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2.0   6Б2ОС1С1Е         1  4    Б    5   4   4  1  1  1  СЧ     0.6  1    2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1.8   7ОС2Б1С+Е         1  24   ОС   35  24  28 4  3  1А ССЛЖ   0.5  19   34    24    3  1.8            2.7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26          С3                     7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691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64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4.4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3Е2С3Б2ОС+ИВД,Е,Б 1  8    Е    22  8   8  2  1  1  ЕБР    0.7  6    26    8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В3                     5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8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5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1996,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высота варьирует, тлу варьирует, полнота неравномерная, состав неоднородный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1.3   6Б4ОС+С,Е         1  25   Б    55  25  24 6  3  1  ЕЧ     0.6  19   25    15    2  1.3            1.3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10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15.5  5Б4ОС1С+Е         1  24   Б    55  24  24 6  3  1  СЧ     0.6  18   279   139   1  15.5           15.5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30          В3                     112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26                                 28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692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64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5.0   5Б1ОС4С+Е         1  26   Б    75  26  24 8  4  1  СЧ     0.6  20   100   50    2  5              5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30          В3                     10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                       40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1.1   6Б4С+Е            1  26   Б    75  26  24 8  4  1  СЧ     0.6  20   22    13    2  1.1            1.1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9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0.4   Болото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Переходное, Осоко-Сфагновое, Ива кустарн., % зарастания 10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1.3   7Б3ОС+С,Е         1  25   Б    55  25  28 6  3  1  СЧ     0.3  10   13    9     1  1.3            2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4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Сосна, первый вредитель рак-серянка, степень повреждения Слабая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поврежденность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693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64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6.6   6Б2ОС2Е           1  4    Б    5   4   4  1  1  1  ЕЧ     0.6  1    7     5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 Средний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17.0  6ОС2Б2С           1  3    ОС   5   3   2  1  1  2  СЧ     0.5  1    17    11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В3                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3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проведено естественное лесовосстановление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7.7   5Б3ОС1С1Е         1  4    Б    5   4   4  1  1  1  СЧ     0.6  1    8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1.5   4Б2ОС4С+Е         1  26   Б    75  26  24 8  4  1  СЧ     0.4  13   20    8     2  1.5            1.5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В3                     4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                       8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5.0   7ОС2Б1С+Е         1  24   ОС   35  24  24 4  3  1А СЧ     0.5  19   95    66    3  5              5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26          В3                     19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694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64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17.0  8Б1С1Е            1  23   Б    75  23  22 8  4  2  СЧ     0.8  23   391   313   2  17             17         Постепен.рубка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В3                     39    1                            40%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                       39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групповое,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2.0   4Б3ОС2С1Е         1  25   Б    55  25  24 6  3  1  СЧ     0.6  19   38    15    2  2              2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В3                     11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8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4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высота варьирует, диаметр варьирует, состав неоднородный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14.5  5Б4ОС1С+Е         1  25   Б    70  25  24 7  4  1  СЧ     0.6  19   276   138   2  14.5           14.5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В3                     110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28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высота варьирует, диаметр варьирует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4.5   Вырубка                   С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1  СЧ                                             4.5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2017, количество пней 420, в том числе пней сосны 300, диаметр пней 36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проведено естественное лесовосстановление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695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64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0.4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 км, состояние удовлетворительное, Лесохозяйственная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0.8   Просеки квартальные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2.1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0.2   Границы окружные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 км, чистая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112.0                                                                     1383           68             74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188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56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762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377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112.0                                                                     1383           68             74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188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56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762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377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696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697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14.7  8Б2С+Е            1  22   Б    70  22  22 7  4  2  СЧ     0.8  21   309   247   2  14.7           14.7       Постепен.рубка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26          В3                     62    1                            40%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групповое, в выделе волока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4.0   4Б3ОС2С1Е         1  26   Б    75  26  24 8  4  1  СЧ     0.4  13   52    21    2  4              4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В3                     16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10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5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в выделе волока, размещение подроста групповое, полнота неравномерная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1.3   Болото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Переходное, Осоко-Сфагновое, Ива кустарн., % зарастания 15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0.8   5Е5Б+ОС           1  22   Е    65  21  18 4  3  1  ЕЧ     0.5  20   16    8     2  0.8            0.8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20          В3                     8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698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4.1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5Е5Б+С,ОС         1  21   Е    57  20  16 3  2  1  ЕБР    0.6  22   90    45    2  4.1            4.1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18          В3                     45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1961,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тлу варьирует, высота варьирует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1.4   5Е4Б1ОС           1  23   Е    65  22  18 4  3  1  ЕЧ     0.6  26   36    17    2  1.4            1.4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20          В3                     15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22                                 4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состав неоднородный, полнота неравномерная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1.2   6ОС2Б2Е           1  25   ОС   70  26  24 7  4  1  ЕЧ     0.5  20   24    14    3  1.2            1.8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24          В3                     5     2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5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699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1.6   6Б1ОС3С           1  26   Б    75  26  24 8  4  1  СЧ     0.6  20   32    19    2  1.6            1.6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3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                       10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6.1   7Б2ОС1Е+С,ИВД     1  6    Б    10  6   4  1  1  1  СЧ     0.6  2    12    9                       9.2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2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высота варьирует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5.9   5Е5Б+ОС,Е,Б       1  22   Е    65  21  20 4  3  1  ЕЧ     0.6  23   136   68    2  5.9            5.9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20          В3                     68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90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5.9   6Б1ОС3Е+С         1  24   Б    65  25  20 7  4  1  ЕЧ     0.8  24   142   86    2  5.9            5.9        Постепен.рубка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В3                     14    3                            40%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20                                 42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100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700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14.2  10Б+С,Е           1  22   Б    70  22  22 7  4  2  ЕЧ     0.8  21   298   298   2  14.2           14.2       Постепен.рубка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В3                                                        40%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9.7   5Б5ОС+С,С         1  26   Б    55  25  24 6  3  1  СЧ     0.6  20   194   97    2  9.7            9.7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В3                     97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100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состав неоднородный, полнота неравномерная, размещение подроста групповое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4.2   5Б3ОС1С1Е         1  25   Б    55  25  24 6  3  1  СЧ     0.5  16   67    33    2  4.2            4.2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В3                     20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полнота неравномерная,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8.4   6Б3ОС1Е           1  25   Б    65  25  22 7  4  1  ЕЧ     0.6  19   160   96    2  8.4            8.4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В3                     48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                       16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701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6.5   6Б2ОС1С1Е         1  4    Б    5   4   4  1  1  1  СЧ     0.6  1    6     3                       6.5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1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16   Е    65  16  16                                                    10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3.3   9Б1Е              1  22   Б    65  22  24 7  4  2  ЕЧ     0.8  21   69    62    2  3.3            3.3        Постепен.рубка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В3                     7     2                            40%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3.4   Культуры лесные                                                                                              Проходн.1 оч.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5Е5Б+ИВД          1  18   Е    46  17  14 3  2  1  ЕБР    0.8  22   75    37    2  3.4            3.4        15%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16          В3                     38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7Б3Е                 25   Б    60  26  24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                   1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1972,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варьирует, высота варьирует, состав неоднородный, полнота неравномерная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702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9.7   5Б4ОС1С+Е         1  25   Б    55  25  24 6  3  1  СЧ     0.6  19   184   92    2  9.7            9.7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В3                     74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18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групповое,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1.2   8Б2Е+ИВД          1  17   Б    40  17  12 4  2  2  ЕБР    0.6  10   12    10    2                 1.2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15  14          В3                     2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разновозрастное, высота варьирует, состав неоднородный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0.5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1.4 км, состояние удовлетворительное, Лесохозяйственная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0.6   Просеки квартальные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1.6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0.1   Границы окружные                                                                                             Разрубка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0.6 км, заросшая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703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65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0.2   Границы окружные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1.1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109.0                                                                     1915           92        13   110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107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263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1251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294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109.0                                                                     1915           92        13   110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107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263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1251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294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704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705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2.1   8Е2Б              1  22   Е    65  22  20 4  3  1  ЕЧ     0.6  24   50    40    2  2.1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22          В3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диаметр варьирует, насаждение разновозрастное, высота варьирует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2.2   7Б2Е1С+ОС         1  26   Б    70  26  22 7  4  1  ЕЧ     0.6  20   44    31    2  2.2             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В3                     9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4 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3.6   4Б4ОС1Е1С         1  25   Б    55  25  24 6  3  1  ЕЧ     0.6  19   68    27    2  3.6            3.6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27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4.0   6ОС4Б+Е           1  24   ОС   35  24  24 4  3  1А ЕЧ     0.7  27   108   65    3  4              6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В3                     43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размещение подроста групповое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706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2.5   4Е1С3Б2ОС         1  24   Е    65  23  20 4  3  1  ЕЧ     0.6  27   68    27    2  2.5            2.5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В3                     7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                       20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                       14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состав неоднородный, полнота неравномерная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4.4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5Е5Б+Л,ИВД,Е      1  18   Е    43  17  14 3  2  1  ЕБР    0.7  20   88    44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16          В3                     44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1975,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тип леса варьирует, высота варьирует, полнота неравномерная, тлу варьирует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16.8  4Б4ОС2Е           1  23   Б    50  23  20 5  2  1  ЕЧ     0.6  17   286   114   2  16.8           16.8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26          В3                     115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22                                 57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Средний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варьирует, тип леса варьирует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707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5.6   4Б3ОС2Е1С         1  25   Б    55  25  24 6  3  1  ЕЧ     0.6  19   106   42    2  5.6            5.6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30          В3                     32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21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                       11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1.5   5Е5Б+ИВД          1  20   Е    50  19  16 3  2  1  ЕБР    0.6  20   30    15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18          В3                     15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варьирует, высота варьирует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1.5   3Б3ОС4Е           1  25   Б    55  25  24 6  3  1  ЕЧ     0.5  16   24    7     1  1.5            1.5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В3                     7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10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708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1.5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5Е5Б+Е            1  20   Е    50  19  14 3  2  1  ЕЧ     0.7  23   34    17    2  1.5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16          В3                     17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1968,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2.3   10Б+Е,ОС          1  25   Б    70  25  22 7  4  1  ЕЧ     0.8  26   60    60    2  2.3                       Постепен.рубка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В3                                                        40%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групповое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1.0   4С2Е2Б2ОС         1  26   С    75  26  36 4  3  1  СЧ     0.3  14   14    5     1  1              1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28          В3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32                                 3 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                       3 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состав неоднородный, полнота неравномерная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709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3.3   10Е               1  16   Е    50  16  12 3  2  2  ЕЧ     0.4  10   33    33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5С5Б                 26   С    80  25  32                                                    2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                   3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МЛ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12.6  4Б4ОС2С+Е         1  26   Б    55  25  24 6  3  1  СЧ     0.5  16   202   81    2  12.6           12.6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В3                     81    3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                       40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рубкой, в выделе волока, состав неоднородный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2.4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              1  13   Е    32  12  8  2  1  1  ЕБР    0.7  12   29    20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10          В3                     9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21   Е    60  21  22                                                    8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1986,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высота варьирует, тлу варьирует, состав неоднородный, полнота неравномерная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710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9.6   10Е               1  15   Е    50  15  12 3  2  2  ЕЧ     0.5  11   106   106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5С5Б                 26   С    80  25  28                                                    7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                   7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МЛ, ИВК Средний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2.0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1  14   Е    41  14  10 3  2  2  ЕБР    0.6  13   26    13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12          В3                     13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21   Е    65  21  20                                                    4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1977,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высота варьирует, тлу варьирует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4.2   6С2Е2Б+С          1  25   С    85  25  28 5  4  1  СЧ     0.4  18   76    46    1  4.2             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В3                     15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15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120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711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1.1   8С2Е+Б            1  26   С    90  26  24 5  4  1  СБР    0.3  14   15    12    2  1.1            1.1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В2                     3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12.9  Культуры лесные                                                                                              Осветлен.1 оч.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5Е3Б2ОС           1  3    Е    6   3   2  1  1  1  ЕЧ     0.8  2    26    13                                 25%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В3                     8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5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 Редкий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2012, Вспашка борозд., Посадка ручная, раcстояние между рядами 3.5 м, раcстояние в ряду 0.7 м,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4.4 тыс. шт/га, состояние Хорошие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5.1   5Б3ОС2С+Е         1  26   Б    75  26  24 8  4  1  СЧ     0.6  20   102   51    2  5.1            5.1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В3                     31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20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рубкой, состав неоднородный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1.7   5С3Е2Б            1  25   С    85  25  28 5  4  1  СЧ     0.4  18   31    16    1  1.7            1.7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В3                     9 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6 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712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5.5   6С1Е3Б            1  25   С    85  25  28 5  4  1  СЧ     0.5  22   121   73    1  5.5            5.5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В3                     12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36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10.6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1  18   Е    46  17  14 3  2  1  ЕБР    0.6  17   180   90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19  16          В3                     90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10Б                  25   Б    60  25  24                                                    16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1972,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варьирует, высота варьирует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8.1   5Б1ОС3Е1С+С       1  25   Б    75  26  24 8  4  1  ЕЧ     0.6  19   154   78    2  8.1            8.1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В3                     15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46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                       15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120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713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1.6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6Е4Б+С,Е          1  16   Е    42  15  12 3  2  1  ЕБР    0.7  17   27    16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14          В3                     11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65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1976,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варьирует, высота варьирует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2.0   6С3Е1Б            1  24   С    70  24  24 4  3  1  СЧ     0.7  29   58    35    1                 2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В3                     17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22                                 6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5.0   Культуры лесные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1  16   Е    43  15  12 3  2  2  ЕБР    0.7  16   80    40    2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14          В3                     40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10Б                  22   Б    55  22  20                                                    8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1975, состояние Удовлетворительные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варьирует, высота варьирует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714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11.8  Насажд.с культ.под пол.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8Б2Е+ИВД          1  20   Б    40  20  16 4  2  1  ЕБР    0.5  11   130   104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45  18  16          В3                     26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11   Е    43  11  10                 0.4  6    71    71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1975, состояние Неудовлетворительные, причина гибели / неуд.сост. заглушение листв.пор.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групповое, состав неоднородный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2.2   9Б1Е+С            1  20   Б    40  20  14 4  2  1  ЕБР    0.7  15   33    30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16          В3                     3 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1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4.0   5Б1ОС2С2Е         1  25   Б    75  26  24 8  4  1  СЧ     0.6  19   76    38    2  4              4  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В3                     8     3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15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15    1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1.6   Болото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Переходное, Осоко-Сфагновое, Ива кустарн., % зарастания 10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715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4.2   6Б2С2Е            1  25   Б    70  26  24 7  4  1  СЧ     0.6  19   80    48    2  4.2            4.2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16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16    1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размещение подроста групповое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7.1   7С1Е2Б            1  25   С    85  25  28 5  4  1  СЧ     0.4  18   128   89    1  7.1            7.1        Сплошная рубка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В3                     13    1                            100%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26    2                            Ест.лесовос. сох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полнота неравномерная, насаждение пройдено рубкой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1.1   Дорога автом.грунтовая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2.7 км, состояние неудовлетворительное, Лесохозяйственная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0.9   Просеки квартальные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2.2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0.4   Границы окружные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1.9 км, чистая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170.0                                                                     2762           97        55   88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716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Жуковское уч.л-во                                  Категория защитности: Эксплуатационные леса                        Квартал 66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411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828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1122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401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170.0                                                                     2762           97        55   88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411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828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1122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401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717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51414" w:rsidRDefault="00D51414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603F7" w:rsidRPr="00C7569F" w:rsidRDefault="009603F7" w:rsidP="00C7569F">
      <w:pPr>
        <w:pStyle w:val="a3"/>
        <w:rPr>
          <w:rFonts w:ascii="Courier New" w:hAnsi="Courier New" w:cs="Courier New"/>
          <w:sz w:val="18"/>
          <w:szCs w:val="18"/>
        </w:rPr>
      </w:pPr>
    </w:p>
    <w:sectPr w:rsidR="009603F7" w:rsidRPr="00C7569F" w:rsidSect="00726D1B">
      <w:pgSz w:w="16838" w:h="11906" w:orient="landscape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A4744"/>
    <w:multiLevelType w:val="hybridMultilevel"/>
    <w:tmpl w:val="CB6A5092"/>
    <w:lvl w:ilvl="0" w:tplc="A9444A04">
      <w:start w:val="1"/>
      <w:numFmt w:val="decimal"/>
      <w:lvlText w:val="%1."/>
      <w:lvlJc w:val="left"/>
      <w:pPr>
        <w:ind w:left="435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414"/>
    <w:rsid w:val="001631FE"/>
    <w:rsid w:val="002B5577"/>
    <w:rsid w:val="003736E8"/>
    <w:rsid w:val="004A06B6"/>
    <w:rsid w:val="004B3600"/>
    <w:rsid w:val="006D31B7"/>
    <w:rsid w:val="006F3C62"/>
    <w:rsid w:val="00726D1B"/>
    <w:rsid w:val="007A2A5C"/>
    <w:rsid w:val="009603F7"/>
    <w:rsid w:val="00C7569F"/>
    <w:rsid w:val="00D51414"/>
    <w:rsid w:val="00DF1B0D"/>
    <w:rsid w:val="00FB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7569F"/>
    <w:rPr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6F3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C62"/>
    <w:rPr>
      <w:rFonts w:ascii="Tahoma" w:hAnsi="Tahoma" w:cs="Tahoma"/>
      <w:sz w:val="16"/>
      <w:szCs w:val="16"/>
      <w:lang w:eastAsia="en-US"/>
    </w:rPr>
  </w:style>
  <w:style w:type="paragraph" w:styleId="a6">
    <w:name w:val="List Paragraph"/>
    <w:basedOn w:val="a"/>
    <w:uiPriority w:val="34"/>
    <w:qFormat/>
    <w:rsid w:val="004A06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7569F"/>
    <w:rPr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6F3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C62"/>
    <w:rPr>
      <w:rFonts w:ascii="Tahoma" w:hAnsi="Tahoma" w:cs="Tahoma"/>
      <w:sz w:val="16"/>
      <w:szCs w:val="16"/>
      <w:lang w:eastAsia="en-US"/>
    </w:rPr>
  </w:style>
  <w:style w:type="paragraph" w:styleId="a6">
    <w:name w:val="List Paragraph"/>
    <w:basedOn w:val="a"/>
    <w:uiPriority w:val="34"/>
    <w:qFormat/>
    <w:rsid w:val="004A0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LesIS\TopoL_L2\Shablon\TaxOp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71483-D598-4E76-8D8D-5B12CEFDC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TaxOps</Template>
  <TotalTime>9</TotalTime>
  <Pages>1</Pages>
  <Words>643198</Words>
  <Characters>3666233</Characters>
  <Application>Microsoft Office Word</Application>
  <DocSecurity>0</DocSecurity>
  <Lines>30551</Lines>
  <Paragraphs>8601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4300830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8</cp:revision>
  <dcterms:created xsi:type="dcterms:W3CDTF">2018-04-11T13:30:00Z</dcterms:created>
  <dcterms:modified xsi:type="dcterms:W3CDTF">2018-04-11T15:40:00Z</dcterms:modified>
</cp:coreProperties>
</file>