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106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1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7,7 10Б               1  16 Б     40  16 16  4  2 2   СБР   0,6    10    77    77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2,7 6Б4ОЛС            1  13 Б     30  13 12  3  2 2   СБР   0,5     6    16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14,5 8Б2ОС+Е           1  21 Б     60  21 20  6  3 2   СБР   0,5    12   174   139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24           В2                       35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6,3 7Б2ОС1Е           1  21 Б     60  21 20  6  3 2   СБР   0,6    14    88    61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В2                       18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18,0 6Б2ОС2Е           1  21 Б     60  21 20  6  3 2   СБР   0,6    14   252   151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В2                       51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50 1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12,0 8Б2ОС+Е           1  20 Б     50  20 20  5  2 2   СБР   0,7    15   180   144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22           В2                       36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14,3 5Б4ОС1ОЛС         1  21 Б     65  21 20  7  4 2   СБР   0,5    12   172    86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22           В2                       69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Л.КУЛЬТУРЫ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17 2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1,2 9ОЛС1Б            1  12 ОЛС   30  12 12  3  2 3   ОЛП   0,6     6     7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3,3 7Б1ОС1Е1С         1  16 Б     40  16 16  4  2 2   СБР   0,6    10    33    23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11,9 5ОС2Б1ОЛС2Е       1  23 ОС    60  24 26  6  4 1   СЧ    0,6    22   262   131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22 20           В3                       53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52 1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107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1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1,0 5Б3ОС2ОЛС         1  20 Б     60  21 20  6  3 2   СБР   0,5    11    11     6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21 20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 1,3 6Б3ОС1Е           1  22 Б     60  22 22  6  3 2   СБР   0,7    18    23    14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 7,7 8Б2ОС             1  16 Б     40  16 16  4  2 2   СБР   0,5     8    62    50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    56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12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16,0 4Б2ОЛС2ОС2Е       1  22 Б     60  23 22  6  3 2   СБР   0,6    16   256   103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20 18           В2                       51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51 3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51 1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1,3 10ОЛС             1   8 ОЛС   20   8  6  2  1 3   ОЛП   0,6     4     5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  ,8 10Б               1  16 Б     40  16 16  4  2 2   СБР   0,6    10     8     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120,0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1626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167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926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417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113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108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109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5,0 3Б2ОС1ОЛС4Е       1  25 Б     65  25 26  7  4 1   СБР   0,7    22   110    33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28           В2                       22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22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11 3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44 1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19,0 4Б3ОС2Е1С         1  22 Б     60  21 22  6  3 2   СБР   0,6    16   304   122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В2                       91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61 1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30 1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5,1 6Б1ОС1ОЛС2Е       1  25 Б     65  25 24  7  4 1   СБР   0,6    19    97    58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28           В2                       10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                      ЕСТЕСТВ.ВОЗОБ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22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10 3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 ,9 9ОЛС1Б            1  13 ОЛС   40  13 12  4  3 3   ОЛП   0,6     7     6     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14 14          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5,7 7Б2ОС1Е           1  16 Б     40  16 16  4  2 2   СБР   0,6    10    57    40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                       11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7,4 6ОС4Б             1   3 ОС     4   3  4  1  1 2   ЕЧ    0,6     1     7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5,4 4Е1С3ОС2Б         1  23 Е     80  23 28  4  3 2   ЕЧ    0,6    26   140    56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24 28           В3                       14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42 3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22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7,2 5ОС3Б2Е           1  22 ОС    60  22 22  6  4 2   СЧ    0,6    20   144    72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21 20           В3                       43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ЕСТЕСТВ.ВОЗОБ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110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20,0 4Б3ОС2Е1С         1  21 Б     60  21 20  6  3 2   СБР   0,6    14   280   112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21 22           В2                       84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56 1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2,4 7Б1ОС1С1Е         1  13 Б     30  13 12  3  2 2   СБР   0,6     7    17    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8,6 4С2Е3Б1ОС         1  17 С     60  17 18  3  2 2   СБР   0,6    16   138    55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28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41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14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  ,7 7Б1ОС1С1Е         1  14 Б     30  14 12  3  2 2   СБР   0,6     8     6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 2,6 7Б1ОС2Е           1  16 Б     40  16 14  4  2 2   СБР   0,6    10    26    18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90,0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1332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130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305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515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356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26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111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112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 ,3 7Б1ОС1С1Е         1  17 Б     40  17 16  4  2 2   СБР   0,6    11     3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1,0 10Б               1  16 Б     40  16 14  4  2 2   СБР   0,5     8     8     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5,6 7Б1ОС1С1Е         1  14 Б     35  14 14  4  2 2   СБР   0,6     8    45    31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8,0 8С2Б              1  17 С     60  17 18  3  2 2   СБР   0,7    19   152   122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30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 ,9 5ОС3Б2С           1  16 ОС    40  16 16  4  3 2   ЕЧ    0,6    13    12     6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15 14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16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4,0 4ОЛС3Б2ОС1Е       1  14 ОЛС   35  14 14  4  3 2   ОЛП   0,7     9    36    14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14 14           С4                       11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14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12 12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1,6 7С3Б              1  18 С     60  18 20  3  2 2   СБР   0,5    15    24    17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2,4 лесные культуры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      </w:t>
      </w:r>
      <w:r w:rsidR="00407DA5">
        <w:rPr>
          <w:rFonts w:ascii="Courier New" w:hAnsi="Courier New" w:cs="Courier New"/>
          <w:sz w:val="16"/>
          <w:szCs w:val="16"/>
        </w:rPr>
        <w:t xml:space="preserve">                                               </w:t>
      </w:r>
      <w:r w:rsidRPr="00BB7A89">
        <w:rPr>
          <w:rFonts w:ascii="Courier New" w:hAnsi="Courier New" w:cs="Courier New"/>
          <w:sz w:val="16"/>
          <w:szCs w:val="16"/>
        </w:rPr>
        <w:t xml:space="preserve"> ПРОРЕЖИВ.1 ОЧ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7Е3Б              1  11 Е     30  10 10  2  1 2   ЕЧ    0,8    11    26    18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30%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13 10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 ,1 7Б1ОС1С1Е         1  14 Б     35  14 12  4  2 2   СБР   0,6     8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113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1,8 7Е3С              1  20 Е     70  20 20  4  3 2   ЕЧ    0,6    20    36    25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21 22           В3                       11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7,9 7Е3С              1  20 Е     70  20 20  4  3 2   ЕЧ    0,6    20   158   111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21 22           В3                       47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 2,4 4Б4ОЛС2ОС         1  16 Б     40  16 14  4  2 2   СБР   0,7    11    26    11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В2                   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 6,6 5ОЛС3ОС2Б+С       1  14 ОЛС   40  13 12  4  3 3   ОЛП   0,6     8    53    26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16 14           С4                       16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15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11 2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5,9 7Б1ОС1С1Е         1  16 Б     40  16 14  4  2 2   СБР   0,6    10    59    41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 ,8 10Б               1  16 Б     40  16 14  4  2 2   СБР   0,5     8     6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 5,8 9ОЛС1Б            1  13 ОЛС   40  13 12  4  3 3   ОЛП   0,6     7    41    37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15 14          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17  11,0 7С3Е+Б            1  20 С     60  20 22  3  2 1   СБР   0,8    26   286   200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ПРОХОДH.1 ОЧ.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20           В2                       86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15%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 7,6 5ОС2Б2С1Е         1  24 ОС    60  24 26  6  4 1   СБР   0,6    23   175    87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23 22           В2                       35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24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114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 4,0 5ОЛС2Б2ОС1Е       1  13 ОЛС   40  13 12  4  3 3   ОЛП   0,6     7    28    14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14 12          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14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11 10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 7,9 3Е2С3Б2ОС         1  20 Е     60  18 18  3  2 2   ЕЧ    0,8    27   213    64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ПРОХОДH.1 ОЧ.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19 20           В3                       43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21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64 2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21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42 2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1,2 6ОЛС3ОС1Б         1  14 ОЛС   40  13 12  4  3 3   ОЛП   0,7     9    11     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15 14          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15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2,3 8Б2ОС+С+Е         1  16 Б     40  16 14  4  2 2   СБР   0,6    10    23    18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2,0 5Б3ОС2ОЛС+Е       1  21 Б     65  21 20  7  4 2   СБР   0,7    17    34    17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24           В2                       10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20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2,5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24  19,0 4Б4ОС2Е           1  21 Б     60  21 20  6  3 2   СБР   0,4    10   190    76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22           В2                       76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25   3,6 6Б3ОС1Е           1  21 Б     65  21 20  7  4 2   СБР   0,6    14    50    30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24           В2                       15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5 1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26  19,2 4Б4ОС2С           1  23 Б     65  23 22  7  4 2   СБР   0,6    17   326   131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В2                      130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65 1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27   8,8 7Б3ОС             1  21 Б     65  21 20  7  4 2   СБР   0,6    14   123    86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22           В2                       37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115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ртк нм 02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28   5,0 5ОС4Б1Е+С         1  17 ОС    45  17 18  5  4 2   ССЛЖ  0,7    16    80    40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17 16           С2                       32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15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29   4,7 6ОС2Б2Е           1  18 ОС    45  18 20  5  4 2   ССЛЖ  0,8    20    94    56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18 16           С2                       19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17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30    ,5 10Б               1  16 Б     40  16 14  4  2 2   СБР   0,6    10     5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31    ,9 10Б               1  16 Б     40  16 14  4  2 2   СБР   0,6    10     9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32  11,4 10ОЛС             1  13 ОЛС   40  13 12  4  3 3   ОЛП   0,6     7    80    80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33    ,5 10Б               1  14 Б     35  14 12  4  2 2   СБР   0,5     7     4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34   1,3 10Б               1  14 Б     35  14 12  4  2 2   СБР   0,5     7     9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166,0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2426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553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409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717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552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195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116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42338E" w:rsidRDefault="0042338E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42338E" w:rsidRDefault="0042338E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42338E" w:rsidRPr="00BB7A89" w:rsidRDefault="0042338E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117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4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6,0 3Е2С3Б2ОС         1  25 Е     85  24 26  5  4 2   ЕЧ    0,6    28   168    50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25 28           В3                       34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50 2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34 3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(40) 5,0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2,0 6Б3ОС1Е           1   1 Б      3   1  2  1  1 2   СБР   0,6     1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2,1 6Б3ОС1ОЛС         1  24 Б     65  24 24  7  4 2   СБР   0,6    18    38    23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28           В2                       11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22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(20) 2,0 м, 1,5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6,9 5Б4ОС1Е           1  25 Б     65  25 24  7  4 1   СБР   0,6    19   131    66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28           В2                       52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13 1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(10) 1,0 м, 0,5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 ,6 7Б2ОС1Е           1  16 Б     40  16 16  4  2 2   СБР   0,6    10     6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12,0 5Б3ОС2Е           1  25 Б     65  25 24  7  4 1   СБР   0,6    19   228   114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26           В2                       68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46 1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4,1 7Б1ОС2ОЛС         1  16 Б     40  16 14  4  2 2   СБР   0,5     8    33    23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14,5 5Б3ОС2Е           1  25 Б     65  25 24  7  4 1   СБР   0,6    19   276   138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118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4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26           В2                       83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55 1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(10) 1,0 м, 0,5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корней,ОСИHА,СЛАБАЯ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9,2 6Б4ОС             1  26 Б     65  26 24  7  4 1   СБР   0,6    20   184   110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26           В2                       74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(40) 5,0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5,6 4Б2ОС4Е           1  24 Б     60  24 24  6  3 1   СБР   0,7    21   118    47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26           В2                       24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47 1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63,0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1183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34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212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576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350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11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119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120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1,0 10ОЛС+ОС          1  13 ОЛС   40  13 12  4  2 3   ОЛП   0,4     5     5     5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1,0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 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121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10,5 4Б3ОС3Е           1  25 Б     65  25 24  7  4 1   СБР   0,7    22   231    93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26           В2                       69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25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69 1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4,0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2,7 ПРОГАЛИHА               С                     1   СБР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Pr="00BB7A89">
        <w:rPr>
          <w:rFonts w:ascii="Courier New" w:hAnsi="Courier New" w:cs="Courier New"/>
          <w:sz w:val="16"/>
          <w:szCs w:val="16"/>
        </w:rPr>
        <w:t xml:space="preserve">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ртк нм 02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12,2 6ОС3Е1С           1  20 ОС    60  20 22  6  4 2   ЕСЛЖ  0,7    20   244   146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20           С2                       73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25 1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(10) 1,0 м, 0,5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8,2 5Б3ОС1ОЛС1Е       1  23 Б     65  23 22  7  4 2   СБР   0,6    17   139    69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В2                       42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21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14 3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20,1 5ОС3Б2Е           1  22 ОС    60  23 24  6  4 2   ЕСЛЖ  0,7    23   462   231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22 22           С3                      139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18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92 1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7,1 6ОЛС2Б2ОС         1  14 ОЛС   40  13 12  4  3 3   ОЛП   0,7     9    64    38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15 14           С4                       13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15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13 2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18,5 5ОС3Б1С1Е         1  22 ОС    65  22 24  7  4 2   ЕСЛЖ  0,6    20   370   185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22 22           С3                      111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37 1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37 1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1,8 5ОЛС3Б2ОС         1  15 ОЛС   40  14 12  4  3 3   ОЛП   0,6     8    14     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16 14          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122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3,2 5Б3ОС1С1Е         1  14 Б     35  14 14  4  2 2   СБР   0,6     8    26    13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19,7 4Б4ОС2С           1  25 Б     65  25 24  7  4 1   СБР   0,5    16   315   126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26           В2                      126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63 1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(40) 6,0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104,0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1865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128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287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568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823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59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105,0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1870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128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287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568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823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64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123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124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>
        <w:rPr>
          <w:rFonts w:ascii="Courier New" w:hAnsi="Courier New" w:cs="Courier New"/>
          <w:sz w:val="16"/>
          <w:szCs w:val="16"/>
        </w:rPr>
        <w:t xml:space="preserve">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6,0 6ОЛС3Б1ОС         1  17 ОЛС   40  16 14  4  2 2   ОЛП   0,6    11    66    39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18 16           С4                       20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18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6,0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 66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 20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39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125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12,8 4Б4ОС2Е           1  25 Б     65  25 24  7  4 1   СБР   0,6    19   243    97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26           В2                       97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49 1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4,0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9,6 4Б3ОС2ОЛС1Е       1  25 Б     70  25 24  7  4 1   СБР   0,4    13   125    50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28           В2                       37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23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25 3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5,4 5Б4ОС1ОЛС         1  18 Б     50  18 16  5  2 2   СБР   0,7    13    70    35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                       28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5,8 5Б3ОС2Е           1  25 Б     65  25 24  7  4 1   СБР   0,6    19   110    55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26           В2                       33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22 1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 ,3 6Б4ОС             1  11 Б     25  11 10  3  2 2   СБР   0,6     5     2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11,2 7Б3ОС+Е           1  16 Б     40  16 14  4  2 2   СБР   0,6    10   112    78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                       34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6,9 6ОС4Б+Е+С         1  25 ОС    65  25 28  7  4 1   ЕСЛЖ  0,6    24   166   100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24 24           С3                       66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23,0 4Б3ОС2Е1С         1  24 Б     65  24 24  7  4 2   СБР   0,6    18   414   166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126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26           В2                      124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83 1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41 1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23,0 5Б4ОС1Е           1  24 Б     65  24 24  7  4 2   СБР   0,6    18   414   207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26           В2                      166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41 1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11,0 5ОС4Б1ОЛС         1  16 ОС    40  16 16  4  3 2   ЕСЛЖ  0,6    13   143    72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16 14           С3                       57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13 12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14 3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109,0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1799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41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208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812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692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46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115,0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1865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41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208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832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699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85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127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42338E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128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>
        <w:rPr>
          <w:rFonts w:ascii="Courier New" w:hAnsi="Courier New" w:cs="Courier New"/>
          <w:sz w:val="16"/>
          <w:szCs w:val="16"/>
        </w:rPr>
        <w:t xml:space="preserve">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7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12,0 6ОЛС3Б1ОС         1  13 ОЛС   40  13 12  4  2 3   ОЛП   0,7     8    96    57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14 14           С4                       29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14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10 2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12,0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 96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 29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57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129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7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22,5 4Б4ОС2Е           1  23 Б     65  22 22  7  4 2   СБР   0,5    14   315   126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В2                      126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63 1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(20) 2,5 м, 1,5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7,2 5Б3ОС2Е           1  24 Б     65  24 24  7  4 2   СБР   0,5    15   108    54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26           В2                       32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4,0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4,9 5ОС3Б2ОЛС+Е       1  21 ОС    50  21 20  5  4 1   СБР   0,8    25   123    61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22 20           В2                       37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25 3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4,8 8Б2С              1  25 Б     65  25 24  7  4 1   СБР   0,7    22   106    85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24 26           В2                       21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ртк нм 02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10,4 7Б3ОС+ИВД         1  24 Б     65  24 22  7  4 2   СБР   0,8    24   250   175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26           В2                       75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корней,ОСИHА,СЛАБАЯ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14,4 7ОЛС2Б1ОС         1  13 ОЛС   40  13 12  4  3 3   ОЛП   0,7     8   115    80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14 14           С4                       23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14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12 3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3,6 9Б1ОС             1  14 Б     35  14 14  4  2 2   СБР   0,6     8    29    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33,0 3Б3ОС2ОЛС2Е       1  24 Б     65  24 24  7  4 2   СБР   0,7    21   693   208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130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7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26           В2                      208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22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139 3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138 1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(40) 5,0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22,9 6Б2ОС2ОЛС         1  17 Б     45  17 16  5  2 2   СБР   0,6    11   252   151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                       51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>50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 ,1 8Б2ОС+Е           1  14 Б     35  14 14  4  2 2   СБР   0,6     8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  ,1 10Б               1  15 Б     30  15 14  3  2 2   СБР   0,6     8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 2,4 8Б2ОС+Е           1  17 Б     40  17 16  4  2 2   СБР   0,6    11    26    21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1,1 8Б2ОС+Е           1  20 Б     90  20 20  9  4 3   СБР   0,4     9    10     8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20 20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2,6 4Б3ОС2ОЛС1Е       1  16 Б     40  16 16  4  2 2   СБР   0,6    10    26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130,0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2055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21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226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926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583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299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131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B7A89">
        <w:rPr>
          <w:rFonts w:ascii="Courier New" w:hAnsi="Courier New" w:cs="Courier New"/>
          <w:sz w:val="16"/>
          <w:szCs w:val="16"/>
        </w:rPr>
        <w:t>СПК ИМ.ВАСИЛЕВСКОГО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="00BB7A89">
        <w:rPr>
          <w:rFonts w:ascii="Courier New" w:hAnsi="Courier New" w:cs="Courier New"/>
          <w:sz w:val="16"/>
          <w:szCs w:val="16"/>
        </w:rPr>
        <w:t xml:space="preserve">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7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142,0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2151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21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226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955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593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356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>132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B739D">
      <w:pPr>
        <w:pStyle w:val="a3"/>
        <w:rPr>
          <w:rFonts w:ascii="Courier New" w:hAnsi="Courier New" w:cs="Courier New"/>
          <w:sz w:val="16"/>
          <w:szCs w:val="16"/>
        </w:rPr>
      </w:pPr>
    </w:p>
    <w:sectPr w:rsidR="00F54478" w:rsidRPr="00BB7A89" w:rsidSect="00BB7A89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EC3" w:rsidRDefault="00D42EC3" w:rsidP="00BB7A89">
      <w:pPr>
        <w:spacing w:after="0" w:line="240" w:lineRule="auto"/>
      </w:pPr>
      <w:r>
        <w:separator/>
      </w:r>
    </w:p>
  </w:endnote>
  <w:endnote w:type="continuationSeparator" w:id="0">
    <w:p w:rsidR="00D42EC3" w:rsidRDefault="00D42EC3" w:rsidP="00BB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EC3" w:rsidRDefault="00D42EC3" w:rsidP="00BB7A89">
      <w:pPr>
        <w:spacing w:after="0" w:line="240" w:lineRule="auto"/>
      </w:pPr>
      <w:r>
        <w:separator/>
      </w:r>
    </w:p>
  </w:footnote>
  <w:footnote w:type="continuationSeparator" w:id="0">
    <w:p w:rsidR="00D42EC3" w:rsidRDefault="00D42EC3" w:rsidP="00BB7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10"/>
    <w:rsid w:val="00045708"/>
    <w:rsid w:val="000F3640"/>
    <w:rsid w:val="00131053"/>
    <w:rsid w:val="00270F48"/>
    <w:rsid w:val="002E1263"/>
    <w:rsid w:val="003F0A1A"/>
    <w:rsid w:val="00407DA5"/>
    <w:rsid w:val="0042338E"/>
    <w:rsid w:val="004A6B4A"/>
    <w:rsid w:val="004B26D2"/>
    <w:rsid w:val="004B739D"/>
    <w:rsid w:val="005228A8"/>
    <w:rsid w:val="005664B4"/>
    <w:rsid w:val="005F6E10"/>
    <w:rsid w:val="00694EC5"/>
    <w:rsid w:val="006B75F9"/>
    <w:rsid w:val="007431AC"/>
    <w:rsid w:val="008D7CB0"/>
    <w:rsid w:val="00AB230B"/>
    <w:rsid w:val="00B076B4"/>
    <w:rsid w:val="00B93A94"/>
    <w:rsid w:val="00BB7A89"/>
    <w:rsid w:val="00BD5C29"/>
    <w:rsid w:val="00D42EC3"/>
    <w:rsid w:val="00D8525C"/>
    <w:rsid w:val="00DA6A46"/>
    <w:rsid w:val="00DD4CDC"/>
    <w:rsid w:val="00F5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ACF08"/>
  <w15:chartTrackingRefBased/>
  <w15:docId w15:val="{D2098802-3974-479B-BD08-59DA1297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833F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E833FB"/>
    <w:rPr>
      <w:rFonts w:ascii="Consolas" w:hAnsi="Consolas" w:cs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BB7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7A89"/>
  </w:style>
  <w:style w:type="paragraph" w:styleId="a7">
    <w:name w:val="footer"/>
    <w:basedOn w:val="a"/>
    <w:link w:val="a8"/>
    <w:uiPriority w:val="99"/>
    <w:unhideWhenUsed/>
    <w:rsid w:val="00BB7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7A89"/>
  </w:style>
  <w:style w:type="paragraph" w:styleId="a9">
    <w:name w:val="Balloon Text"/>
    <w:basedOn w:val="a"/>
    <w:link w:val="aa"/>
    <w:uiPriority w:val="99"/>
    <w:semiHidden/>
    <w:unhideWhenUsed/>
    <w:rsid w:val="00566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664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6;&#1040;&#1041;&#1054;&#1058;&#1040;\&#1048;&#1042;&#1040;&#1053;&#1054;&#1042;&#1054;\00026.11.2016\23\&#1058;&#1072;&#1082;&#1089;.23_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DF417-7FDC-4CED-B233-70F15209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Такс.23_2.dot</Template>
  <TotalTime>1</TotalTime>
  <Pages>27</Pages>
  <Words>17967</Words>
  <Characters>102416</Characters>
  <Application>Microsoft Office Word</Application>
  <DocSecurity>0</DocSecurity>
  <Lines>853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120143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2016-11-29T11:57:00Z</cp:lastPrinted>
  <dcterms:created xsi:type="dcterms:W3CDTF">2024-10-19T14:04:00Z</dcterms:created>
  <dcterms:modified xsi:type="dcterms:W3CDTF">2024-10-19T14:04:00Z</dcterms:modified>
</cp:coreProperties>
</file>