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F" w:rsidRDefault="004E327F" w:rsidP="004E327F">
      <w:pPr>
        <w:spacing w:after="0" w:line="360" w:lineRule="auto"/>
        <w:jc w:val="center"/>
        <w:outlineLvl w:val="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eastAsia="ru-RU"/>
        </w:rPr>
        <w:t>КОМИТЕТ ИВАНОВСКОЙ ОБЛАСТИ ПО ЛЕСНОМУ ХОЗЯЙСТВУ</w:t>
      </w:r>
    </w:p>
    <w:p w:rsidR="004E327F" w:rsidRDefault="004E327F" w:rsidP="004E327F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Arial" w:eastAsia="Times New Roman" w:hAnsi="Arial" w:cs="Arial"/>
          <w:sz w:val="18"/>
          <w:szCs w:val="20"/>
          <w:lang w:eastAsia="ru-RU"/>
        </w:rPr>
      </w:pPr>
    </w:p>
    <w:tbl>
      <w:tblPr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14884"/>
      </w:tblGrid>
      <w:tr w:rsidR="004E327F" w:rsidTr="00145E39">
        <w:trPr>
          <w:trHeight w:val="90"/>
        </w:trPr>
        <w:tc>
          <w:tcPr>
            <w:tcW w:w="14884" w:type="dxa"/>
            <w:hideMark/>
          </w:tcPr>
          <w:p w:rsidR="004E327F" w:rsidRDefault="004E327F" w:rsidP="00145E3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Лесоустроительное предприятие: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ООО "Костромалесинвентаризация"</w:t>
            </w:r>
          </w:p>
        </w:tc>
      </w:tr>
      <w:tr w:rsidR="004E327F" w:rsidTr="00145E39">
        <w:trPr>
          <w:trHeight w:val="90"/>
        </w:trPr>
        <w:tc>
          <w:tcPr>
            <w:tcW w:w="14884" w:type="dxa"/>
          </w:tcPr>
          <w:p w:rsidR="004E327F" w:rsidRDefault="004E327F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E327F" w:rsidTr="00145E39">
        <w:trPr>
          <w:trHeight w:val="90"/>
        </w:trPr>
        <w:tc>
          <w:tcPr>
            <w:tcW w:w="14884" w:type="dxa"/>
          </w:tcPr>
          <w:p w:rsidR="004E327F" w:rsidRDefault="004E327F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sz w:val="18"/>
          <w:szCs w:val="20"/>
          <w:lang w:eastAsia="ru-RU"/>
        </w:rPr>
      </w:pPr>
    </w:p>
    <w:p w:rsidR="004E327F" w:rsidRDefault="004E327F" w:rsidP="004E327F">
      <w:pPr>
        <w:spacing w:after="240" w:line="240" w:lineRule="auto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E327F" w:rsidRDefault="004E327F" w:rsidP="004E327F">
      <w:pPr>
        <w:spacing w:after="240" w:line="240" w:lineRule="auto"/>
        <w:jc w:val="center"/>
        <w:outlineLvl w:val="0"/>
        <w:rPr>
          <w:rFonts w:ascii="Arial" w:eastAsia="Times New Roman" w:hAnsi="Arial" w:cs="Arial"/>
          <w:b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sz w:val="44"/>
          <w:szCs w:val="44"/>
          <w:lang w:eastAsia="ru-RU"/>
        </w:rPr>
        <w:t>Таксационные описания</w:t>
      </w:r>
    </w:p>
    <w:p w:rsidR="004E327F" w:rsidRPr="004E327F" w:rsidRDefault="004E327F" w:rsidP="004E327F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4E327F">
        <w:rPr>
          <w:rFonts w:ascii="Times New Roman" w:eastAsia="Times New Roman" w:hAnsi="Times New Roman"/>
          <w:b/>
          <w:lang w:eastAsia="ru-RU"/>
        </w:rPr>
        <w:t>(по состоянию на 0</w:t>
      </w:r>
      <w:r w:rsidRPr="004E327F">
        <w:rPr>
          <w:rFonts w:ascii="Times New Roman" w:eastAsia="Times New Roman" w:hAnsi="Times New Roman"/>
          <w:b/>
          <w:lang w:eastAsia="ru-RU"/>
        </w:rPr>
        <w:t>1.01.2023</w:t>
      </w:r>
      <w:r w:rsidRPr="004E327F">
        <w:rPr>
          <w:rFonts w:ascii="Times New Roman" w:eastAsia="Times New Roman" w:hAnsi="Times New Roman"/>
          <w:b/>
          <w:lang w:eastAsia="ru-RU"/>
        </w:rPr>
        <w:t xml:space="preserve"> года)</w:t>
      </w:r>
    </w:p>
    <w:p w:rsidR="004E327F" w:rsidRDefault="004E327F" w:rsidP="004E327F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27F" w:rsidRDefault="004E327F" w:rsidP="004E327F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27F" w:rsidRDefault="004E327F" w:rsidP="004E327F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ГКУ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Кинешемское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лесничество"</w:t>
      </w:r>
    </w:p>
    <w:p w:rsidR="004E327F" w:rsidRDefault="004E327F" w:rsidP="004E327F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инешемское сельское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участковое лесничество</w:t>
      </w:r>
    </w:p>
    <w:p w:rsidR="004E327F" w:rsidRDefault="004E327F" w:rsidP="004E327F">
      <w:pPr>
        <w:spacing w:after="0" w:line="240" w:lineRule="auto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E327F">
        <w:rPr>
          <w:rFonts w:ascii="Times New Roman" w:eastAsia="Times New Roman" w:hAnsi="Times New Roman"/>
          <w:b/>
          <w:sz w:val="28"/>
          <w:szCs w:val="28"/>
          <w:lang w:eastAsia="ru-RU"/>
        </w:rPr>
        <w:t>АО "Факел"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(кв. 1-6)</w:t>
      </w:r>
    </w:p>
    <w:p w:rsidR="004E327F" w:rsidRDefault="004E327F" w:rsidP="004E327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67"/>
        <w:gridCol w:w="2093"/>
        <w:gridCol w:w="6883"/>
      </w:tblGrid>
      <w:tr w:rsidR="004E327F" w:rsidTr="00145E39">
        <w:tc>
          <w:tcPr>
            <w:tcW w:w="4567" w:type="dxa"/>
          </w:tcPr>
          <w:p w:rsidR="004E327F" w:rsidRDefault="004E327F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93" w:type="dxa"/>
          </w:tcPr>
          <w:p w:rsidR="004E327F" w:rsidRDefault="004E327F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883" w:type="dxa"/>
          </w:tcPr>
          <w:p w:rsidR="004E327F" w:rsidRDefault="004E327F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4567" w:type="dxa"/>
            <w:hideMark/>
          </w:tcPr>
          <w:p w:rsidR="004E327F" w:rsidRDefault="004E327F" w:rsidP="00145E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Начальник лесоустроительной партии</w:t>
            </w:r>
          </w:p>
        </w:tc>
        <w:tc>
          <w:tcPr>
            <w:tcW w:w="2093" w:type="dxa"/>
          </w:tcPr>
          <w:p w:rsidR="004E327F" w:rsidRDefault="004E327F" w:rsidP="00145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883" w:type="dxa"/>
            <w:hideMark/>
          </w:tcPr>
          <w:p w:rsidR="004E327F" w:rsidRDefault="004E327F" w:rsidP="00145E3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Туров Ю.И.</w:t>
            </w:r>
          </w:p>
        </w:tc>
      </w:tr>
    </w:tbl>
    <w:p w:rsidR="004E327F" w:rsidRDefault="004E327F" w:rsidP="004E327F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:rsidR="004E327F" w:rsidRDefault="004E327F" w:rsidP="004E327F">
      <w:pPr>
        <w:spacing w:after="0" w:line="152" w:lineRule="exact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br w:type="page"/>
      </w:r>
    </w:p>
    <w:tbl>
      <w:tblPr>
        <w:tblpPr w:leftFromText="180" w:rightFromText="180" w:vertAnchor="page" w:horzAnchor="margin" w:tblpY="12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4898"/>
        <w:gridCol w:w="921"/>
        <w:gridCol w:w="3547"/>
        <w:gridCol w:w="1268"/>
        <w:gridCol w:w="3798"/>
      </w:tblGrid>
      <w:tr w:rsidR="004E327F" w:rsidTr="005F2F69">
        <w:trPr>
          <w:trHeight w:val="28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E327F" w:rsidRDefault="004E327F" w:rsidP="00145E39">
            <w:pPr>
              <w:spacing w:before="60" w:after="120" w:line="240" w:lineRule="auto"/>
              <w:ind w:firstLine="851"/>
              <w:jc w:val="center"/>
              <w:outlineLvl w:val="5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lastRenderedPageBreak/>
              <w:t>РАСШИФРОВКА ПОРОД И ТИПОВ ЛЕСА</w:t>
            </w:r>
          </w:p>
        </w:tc>
      </w:tr>
      <w:tr w:rsidR="004E327F" w:rsidTr="00145E39">
        <w:trPr>
          <w:trHeight w:val="527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keepNext/>
              <w:spacing w:after="0" w:line="240" w:lineRule="auto"/>
              <w:ind w:right="57"/>
              <w:jc w:val="center"/>
              <w:outlineLvl w:val="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НАИМЕНОВАНИЕ ПОРОДЫ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ПОРОДЫ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after="0" w:line="240" w:lineRule="auto"/>
              <w:ind w:right="57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after="0" w:line="240" w:lineRule="auto"/>
              <w:ind w:right="57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ГРУПП ТИПОВ ЛЕСА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ОБЫКНОВЕННАЯ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ГШ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ГРУША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СЛШ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ЛИШАЙНИКОВЫЙ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ВЕЙМУТОВА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ОРГ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ОРЕХ ГРЕЦКИЙ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СБР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БРУСНИЧНЫЙ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СОСНА БАНКСА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ОРМ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ОРЕХ МАНЬЧЖУРСКИЙ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ССЛЖ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СЛОЖНЫЙ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РЯБИНА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ЧЕРНИЧНЫЙ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ПИХТА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ЧЕРЕШНЯ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СДМ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ДОЛГОМОШНЫЙ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КЕДР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ЧЕРЕМУХА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ССФ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СФАГНОВЫЙ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ЛЖ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ЛЖЕТСУГА (ДУГЛАСИЯ)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ЯБ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ЯБЛОНЯ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ЕСЛЖ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СЛОЖНЫЙ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ВШ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ВИШНЯ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ЕБР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БРУСНИЧНЫЙ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ЛСБ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СИБИРСКАЯ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СЛИВА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ЧЕРНИЧНЫЙ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ЛЕ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ЕВРОПЕЙСКАЯ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ИРГА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ЕДМ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ДОЛГОМОШНЫЙ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ЛЯ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ЛИСТВЕННИЦА ЯПОНСКАЯ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ЯКАЦИЯ ЖЕЛТАЯ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ДУБРОВНИК ПОЙМЕННЫЙ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 ВЫСОКОСТВОЛЬНЫЙ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АКАЦИЯ БЕЛАЯ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ОЛЬШАНИК ПОЙМЕННЫЙ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ДУБ КРАСНЫЙ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БЗН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БУЗИНА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ЕПРЧ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ПРИРУЧЕЙНЫЙ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ЯСЕНЬ ОБЫКНОВЕННЫЙ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КРС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КРУШИНА СЛАБИТЕЛЬНАЯ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ЕК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ЕЛЬНИК КИСЛИЧНЫЙ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ЯСЕНЬ ПЕНСИЛЬВАНСКИЙ (ПУШИСТЫЙ)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СПР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СПИРЕЯ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ОП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ОЛЬШАНИК ПРИРУЧЬЕВЫЙ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КЛЕН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ИВО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ОСТРОЛИСТНАЯ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СК</w:t>
            </w: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СОСНЯК КИСЛИЧНЫЙ</w:t>
            </w: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ИЛЬМ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БРК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БЕРЕСКЛЕТ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БЕРЕСТ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БЯР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БОЯРЫШНИК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ВЯЗ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ЛЩ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ЛЕЩИНА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БЕРЕЗА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МОЖЖЕВЕЛЬНИК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БКР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БЕРЕЗА КАРЕЛЬСКАЯ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ДРОК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ОСИНА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СВД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СВИДИНА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ОЛЧ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ОЛЬХА ЧЕРНАЯ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ОБЛ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ОБЛЕПИХА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ОЛС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ОЛЬХА СЕРАЯ (БЕЛАЯ)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СМР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СМОРОДИНА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rPr>
          <w:trHeight w:val="241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ЛИПА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КРУШИНА ЛОМКАЯ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Т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ТОПОЛЬ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РК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РАКИТНИК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ИВД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ДРЕВОВИДНАЯ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Ж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ЖИМОЛОСТЬ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ИВЛ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ЛОМКАЯ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СИР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СИРЕНЬ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ИВК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КОЗЬЯ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ШП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ШИПОВНИК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ИВП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ИВА ПЯТИТЫЧИНКОВАЯ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МЛ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МАЛИНА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  <w:tr w:rsidR="004E327F" w:rsidTr="00145E39"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БХ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БАРХАТ АМУРСКИЙ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КЛН</w:t>
            </w:r>
          </w:p>
        </w:tc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  <w:t>КАЛИНА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113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7F" w:rsidRDefault="004E327F" w:rsidP="00145E39">
            <w:pPr>
              <w:spacing w:before="60" w:after="0" w:line="240" w:lineRule="auto"/>
              <w:ind w:left="-57" w:right="-57"/>
              <w:jc w:val="center"/>
              <w:rPr>
                <w:rFonts w:ascii="Courier New" w:eastAsia="Times New Roman" w:hAnsi="Courier New" w:cs="Courier New"/>
                <w:sz w:val="18"/>
                <w:szCs w:val="24"/>
                <w:lang w:eastAsia="ru-RU"/>
              </w:rPr>
            </w:pPr>
          </w:p>
        </w:tc>
      </w:tr>
    </w:tbl>
    <w:p w:rsidR="004E327F" w:rsidRDefault="004E327F" w:rsidP="004E327F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br w:type="page"/>
      </w:r>
    </w:p>
    <w:p w:rsidR="004E327F" w:rsidRDefault="004E327F" w:rsidP="004E327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6.9   9Б1ОС+Е,С         1  24   Б    65  24  28 7  4  2  ЕЧ     0.6  19   131   118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13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4.3   7Б2ОС1С+Е         1  24   Б    65  24  28 7  4  2  СБР    0.5  16   69    48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В2                     14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1.5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0.7   8Б2Б              1  13   Б    30  12  10 3  2  3  СБР    0.4  5    4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60  19  20          В2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20.6  8Б1ОС1С           1  24   Б    65  24  24 7  4  2  СЧ     0.6  19   391   313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39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                       39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Бонитет варьирует, Тип леса варьирует, Насаждение разновозрастное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3.7   5Е4Б1ОЛЧ          1  19   Е    60  19  20 3  2  2  ЕЧ     0.4  12   44    22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18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16  20                            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4.2   5Е5Б              1  20   Е    60  20  20 3  2  1  СЧ     0.6  19   80    40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40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2.6   3С2Е5Б            1  22   С    70  22  24 4  3  1  СЧ     0.6  21   55    16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27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2.1   5Е1С4Б            1  22   Е    75  22  24 4  3  2  СЧ     0.6  22   46    23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4 м, 2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0.5   7Б2ОС1Е           1  17   Б    40  17  16 4  2  2  СЧ     0.4  7    4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В3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0.4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4.6   8Б1ОС1Е+С,Е       1  24   Б    65  24  28 7  4  2  СЧ     0.5  15   69    55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В3                     7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2.6   6Б1ОС3Е+С,Е       1  24   Б    70  24  28 7  4  2  ЕЧ     0.6  18   47    28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5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10.8  7Б1Е1С1ОС         1  24   Б    65  24  24 7  4  2  ЕЧ     0.6  18   194   136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19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Полнота неравномерная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1.4   7Б1ОС1С1Е         1  21   Б    60  21  20 6  3  2  СЧ     0.6  15   21    15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24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1.1   8Б2С              1  20   Б    60  20  20 6  3  2  СЧ     0.5  12   13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20  20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1.4   4Е1С3Б1ОС1ОЛЧ     1  22   Е    80  22  24 4  3  2  ЕЧ     0.6  22   31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18  20            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КРЛ,ИВК Редкий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8.4   5Б1ОС4С+Е         1  24   Б    70  24  28 7  4  2  СБР    0.6  19   160   80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В2                     16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                       64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2.7   8Б2Е+С,Е          1  24   Б    65  24  28 7  4  2  СБР    0.6  18   49    39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4.9   8Б2Е+ОС,С         1  24   Б    65  24  28 7  4  2  СБР    0.6  18   88    71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В2                     18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2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5.2   6Б3ОС1С+ЛП        1  20   Б    55  18  20 6  3  3  СБР    0.6  13   68    40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В2                     20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23  24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                         Б    75  24  32                                  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0.4   8Б1С1Е            1  14   Б    35  14  14 4  2  2  СБР    0.6  8    3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14  16          В2                     0.3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10  14                                 0.3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0.4   10Б               1  15   Б    35  15  14 4  2  2  СЧ     0.5  8    3     3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0.4   10Б               1  14   Б    35  14  14 4  2  2  СБР    0.5  6    2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0.4   10Б+ОС,С,Е        1  15   Б    35  15  14 4  2  2  СБР    0.5  8    3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1.8   5С1Е4Б+ОС,Е       1  24   С    85  24  32 5  4  2  СЧ     0.6  23   41    21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75  23  24          В3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Полнота неравномерная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0.3   10Б+ОС,Е          1  15   Б    35  15  12 4  2  2  СБР    0.5  8    2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13.6  6Б1ОС2Е1Е+С       1  24   Б    65  24  28 7  4  2  СЧ     0.6  18   245   147   2  3              4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24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49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85  24  28                                 24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0.8   8Б2ОЛС+Е          1  12   Б    35  12  10 4  2  3  СЧ     0.4  4    3     3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10  8           В3                     1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2.2   7Б2ОС1Е+С,Е       1  24   Б    65  24  28 7  4  2  СЧ     0.6  19   42    29    2                 1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8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24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1.0   8Е2Б              1  19   Е    60  19  20 3  2  2  ЕЧ     0.6  18   18    14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10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2.1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3.2   8Б2ОЛЧ            1  18   Б    60  19  20 6  3  3  ЕПРЧ   0.6  12   38    31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16  16          С4                     8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0.7   5Е3Б2ОЛС          1  21   Е    80  22  28 4  3  2  ЕПРЧ   0.6  20   14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С4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  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зоны, Состав неоднородный, Полнота неравномерная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0.6   4С1Е4Б1ОС         1  21   С    70  21  24 4  3  2  СЧ     0.6  20   12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                  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3 м, 1.5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1.5   8Б2ОЛС            1  18   Б    60  19  20 6  3  3  ЕПРЧ   0.5  10   15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С4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0.6   3Е2С5Б            1  21   Е    70  21  24 4  3  2  СЧ     0.6  21   13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11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2.3   3С2Е4Б1ОС         1  22   С    70  23  28 4  3  1  СЧ     0.6  21   48    14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                       19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                       5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1.7   5С1Е4Б            1  24   С    85  24  32 5  4  2  СЧ     0.6  23   39    20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22  24          В3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4Е2С4Б            1  22   Е    70  21  24 4  3  2  ЕЧ     0.6  21   17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3.2   8Е1Б1ОС           1  21   Е    70  21  24 4  3  2  ЕЧ     0.6  21   67    54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7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0.3   5Е3Б2ОЛС          1  21   Е    75  22  28 4  3  2  ЕПРЧ   0.6  21   6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С4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12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0.7   4С1Е4Б1ОС         1  22   С    70  22  24 4  3  1  СЧ     0.6  21   15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  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0.1   Ручей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0.7 км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0.2   Граница окружная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3.8 км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128.0                                                                     2210           3              5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366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1399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186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8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15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128.0                                                                     2210           3              5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13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                                             Квартал 1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236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366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1399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186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8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15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2.1   6Б2С2Е            1  22   Б    60  22  24 6  3  2  СЧ     0.6  16   34    20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4.8   5С1Е3Б1ОС         1  23   С    70  23  28 4  3  1  СЧ     0.6  22   106   53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32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11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3.9   6Б2ОС1С1Е         1  23   Б    60  23  24 6  3  2  СЧ     0.6  18   70    42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14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4.3   7Б1ОС1С1Е         1  22   Б    60  22  20 6  3  2  СБР    0.6  17   73    51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В2                     7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6.8   4Е3Б2ОС1С         1  24   Е    85  24  28 5  4  2  ЕЧ     0.6  26   177   71    1                 3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25  28          В3                     53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35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32                                 18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2.2   6Б1ОС1Е2С         1  24   Б    65  24  24 7  4  2  СБР    0.5  16   35    21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В2                     4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0.6   8Б1ОС1С+Е         1  23   Б    60  23  24 6  3  2  СБР    0.5  15   9 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А2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9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груп.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4.6   9Б1С+ОС           1  10   Б    25  10  10 3  2  3  СБР    0.9  7    32    29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3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5.7   6Б2ОС1Е1С         1  24   Б    65  24  28 7  4  2  ЕЧ     0.6  18   103   62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24  32            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3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16.1  5Е4Б1С+ОС         1  24   Е    80  23  28 4  3  2  ЕЧ     0.5  20   322   161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65  24  24          В3                     129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разновозрастное, Полнота неравномерная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1.5   8Б2Е              1  14   Б    40  15  14 4  2  3  СЧ     0.3  4    6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14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17.0  3Е2С4Б1ОС         1  24   Е    75  23  24 4  3  1  ЕЧ     0.5  21   357   107   1                 8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71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143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36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1.0   3С3Е2Б2ОС+Е       1  23   С    80  23  28 4  3  2  СЧ     0.5  19   19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4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4.3   6Б2ОС1Е1С         1  23   Б    60  23  24 6  3  2  СЧ     0.6  18   77    46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16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4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0.9   8Б1С1Е            1  22   Б    60  22  24 6  3  2  СБР    0.6  16   14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0.6   3С2Е4Б1С          1  23   С    70  22  24 4  3  1  СЧ     0.6  22   13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Насаждение разновозрастное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12.9  5Б2Е2С1ОС+Е       1  24   Б    65  24  28 7  4  2  СЧ     0.5  15   194   97    2                 4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39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19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(15) 4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груп., Полнота неравномерная, Состав неоднородный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19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0.3   6Б2ОС1С1Е         1  15   Б    35  15  14 4  2  2  СБР    0.5  7    2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14          В2                     0.4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15  16                                 0.2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0.2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4.1   6Б2Е2С+ОС         1  22   Б    60  22  24 6  3  2  СБР    0.5  13   53    32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В2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3.5   4Е2С4Б            1  23   Е    75  22  24 4  3  2  СЧ     0.6  23   80    32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В3                     16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                       32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2.3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1.5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2.2   5Б3ОС1Е1С         1  24   Б    65  24  28 7  4  2  СЧ     0.5  15   33    16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10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Редкий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20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3.9   5Е3Б1ОС1С         1  23   Е    75  22  24 4  3  2  СЧ     0.5  20   78    39    1                 2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23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8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0.6   4Б4ОС2С+Е         1  24   Б    65  24  28 7  4  2  СБР    0.5  16   10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В2                     4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24  32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8.2   5Е4Б1ОС+С         1  24   Е    75  23  24 4  3  1  ЕЧ     0.6  24   197   98    1  1              2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79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20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7.5   7Б2Е1ОС+С         1  24   Б    65  24  28 7  4  2  ЕЧ     0.6  18   135   94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27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14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21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2.6   8Б1С1Е            1  21   Б    55  21  24 6  3  2  СЧ     0.7  18   47    37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В3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0.8   8Б2Е              1  22   Б    60  22  24 6  3  2  СЧ     0.6  16   13    10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0.4   10Б+Е             1  22   Б    60  22  24 6  3  2  СБР    0.6  16   6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4.6   8Б1С1ОС+Е         1  23   Б    60  23  24 6  3  2  СЧ     0.6  18   83    66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В3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8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3.2   6Б1ОС2С1Е         1  24   Б    65  24  24 7  4  2  СЧ     0.5  15   48    29    2                 2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5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0.8   9Б1ОС             1  22   Б    60  22  24 6  3  2  СЧ     0.6  16   13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В3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22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0.8   5Б4ОС1С+Е         1  23   Б    60  23  24 6  3  2  СБР    0.5  15   12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В2                     5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10.7  8Б2С              1  10   Б    25  10  10 3  2  3  СБР    0.9  7    75    60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15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2.7   8Б1Е1ОС           1  24   Б    65  24  24 7  4  2  ЕЧ     0.6  18   49    39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5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0.5   8Б2С              1  7    Б    15  7   4  2  1  2  СБР    0.7  4    2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В2                     0.4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0.9   4С1Е5Б            1  7    С    25  7   8  2  1  3  СЧ     0.6  5    4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В3                     0.4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                  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0.5   8С1Е1Б            1  23   С    75  23  28 4  3  1  СЧ     0.6  22   11    9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23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2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1.5   6Б3С1Е+ОС         1  24   Б    65  24  28 7  4  2  СЧ     0.6  18   27    16    2                 0.3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24  32          В3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0.1   Граница окружная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1.7 км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152.0                                                                     2619           1              22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373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674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1326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152.0                                                                     2619           1              22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373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674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1326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246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2.6   5Е4Б1ОС           1  23   Е    70  22  24 4  3  1  СЧ     0.5  20   52    26    1                 1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21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5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6.1   4ОС3Б3Е           1  22   ОС   65  23  28 7  4  2  ЕЧ     0.6  20   122   49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37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37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2.2   7Б1ОС2Е           1  23   Б    60  23  24 6  3  2  СЧ     0.5  14   31    22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16.6  5Е2Б1ОС2Е         1  22   Е    65  21  20 4  3  1  ЕЧ     0.5  18   299   149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60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30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80  23  28                                 60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1.9   6Б2ОС2Е           1  21   Б    60  21  24 6  3  2  СЧ     0.5  12   23    14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28          В3                     5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10.7  6Б2ОС2Е           1  18   Б    50  18  16 5  2  2  ЕЧ     0.5  10   107   64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В3                     21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                       21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2.4   4Б3ОС3Е           1  19   Б    55  19  20 6  3  2  СЧ     0.6  13   31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В3                 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9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1.8   7ОС3Б+Е           1  23   ОС   55  23  24 6  4  1  ЕЧ     0.6  21   38    26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20          В3                 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13.4  6Б4ОС+Е           1  24   Б    70  24  28 7  4  2  ЕЧ     0.5  16   214   129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86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2.2   4Б3ОС3Е           1  22   Б    60  22  24 6  3  2  ЕЧ     0.6  17   37    15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В3                     11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2.2   5Е3Б2ОС           1  24   Е    75  23  24 4  3  1  СЧ     0.4  16   35    18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28                                 7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4.0   6Б3ОС1Е           1  21   Б    55  21  20 6  3  2  ЕЧ     0.6  15   60    36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18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11.9  7Б2ОС1Е           1  25   Б    65  25  28 7  4  1  ЕЧ     0.5  16   190   133   2                 6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38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6.5   6Е3Б1ОС           1  22   Е    65  21  20 4  3  1  ЕЧ     0.6  22   143   86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В3                     43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14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3.2   4Б3ОС3Е           1  16   Б    40  17  16 4  2  2  ЕЧ     0.7  12   38    15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16          В3                 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15  16                             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1.2   6Е1ОС3Б           1  23   Е    70  22  24 4  3  1  ЕЧ     0.5  19   23    14    1                 1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3.5   7Б2ОС1Е           1  24   Б    65  24  28 7  4  2  ЕЧ     0.5  15   52    37    2                 1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10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Размещение подроста груп., Бонитет варьирует, Полнота неравномерная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2.1   6ОС3Б1Е           1  21   ОС   55  22  24 6  4  2  ЕЧ     0.6  18   38    23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20  20          В3                 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2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1.0   9Б1ОС             1  20   Б    55  20  20 6  3  2  ЕЧ     0.6  14   14    13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20          В3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КРЛ,Р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3.6   7Б1ОС2Е           1  22   Б    60  22  24 6  3  2  ЕЧ     0.6  16   58    40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КРЛ,Р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29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1.7   6Б2ОС2Е           1  18   Б    45  18  16 5  2  2  СБР    0.6  12   20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В2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16  16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3.9   6Б2ОС2Е           1  23   Б    65  24  24 7  4  2  ЕЧ     0.6  18   70    42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14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0.3   10Б               1  16   Б    40  16  14 4  2  2  ЕЧ     0.5  8    2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5.0   6Б2ОЛС2ОС         1  18   Б    50  18  16 5  2  2  ЕЧ     0.5  10   50    30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В3                     10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                       10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1.8   4ОС3Б3Е+С         1  24   ОС   65  24  32 7  4  2  ЕЧ     0.5  18   32    13    4  1              1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В3                     10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24  28            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30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6.6   7Б2ОС1Е           1  24   Б    65  24  28 7  4  2  ЕЧ     0.5  16   106   74    2                 3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21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4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Бонитет варьирует, Состав неоднородный, Полнота неравномерная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1.8   9Б1ОС+Е           1  24   Б    70  24  24 7  4  2  ЕЧ     0.6  19   34    31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3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9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0.6   7Б2ОС1С           1  23   Б    60  23  24 6  3  2  ЕЧ     0.6  18   11    8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0.7   10Б               1  17   Б    45  17  16 5  2  2  ЕЧ     0.5  9    6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24.2  6Б3ОС1Е           1  24   Б    60  24  24 6  3  1  ЕЧ     0.6  18   436   261   2                 7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131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31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10.0  6Б3ОС1Е           1  23   Б    60  23  24 6  3  2  ЕЧ     0.6  18   180   108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54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18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7.8   6Б1ОС3Е           1  24   Б    65  24  28 7  4  2  ЕЧ     0.5  15   117   70    2  2              4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12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35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2.4   7Б1ОС2Е           1  20   Б    50  20  20 5  2  2  СБР    0.5  11   26    18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0.7   7Б2ОС1Е           1  20   Б    50  20  20 5  2  2  СБР    0.4  9    6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1.5   7ОЛС2Б1ОС         1  14   ОЛС  45  14  14 5  4  3  ЕПРЧ   0.5  6    9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С4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  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32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2.6   5Б3ОС1ОЛС1Е       1  18   Б    45  17  16 5  2  2  ЕЧ     0.5  10   26    13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В3                     8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  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17  16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ИВК,КРЛ Редкий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0.5   7ОЛС3Б            1  16   ОЛС  45  16  16 5  4  3  ЕПРЧ   0.5  8    4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0.2   7Б1ОС2С           1  22   Б    65  22  24 7  4  2  СБР    0.6  16   3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28          В2                     0.3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1.1   5Б3ОС2С+Е,ОЛС     1  24   Б    65  24  28 7  4  2  СБР    0.4  12   13    7     2                 1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В2                     4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0.3   10Б               1  16   Б    40  16  14 4  2  2  СБР    0.5  8    2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0.1   10Б               1  16   Б    40  16  14 4  2  2  СБР    0.5  8    1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33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3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0.1   Граница окружная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2.6 км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173.0                                                                     2762           2              25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642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1435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659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22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173.0                                                                     2762           2              25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642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1435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659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22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4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4.0   7Б1ОС1С1Е         1  23   Б    60  23  24 6  3  2  ЕЧ     0.6  17   68    48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7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28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3.5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СБР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А2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13.6  4Б4ОС1Е1С         1  22   Б    60  22  24 6  3  2  ЕЧ     0.6  17   231   92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92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                       23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8.6   7Б3ОС+С,Е,ОЛС     1  24   Б    65  24  24 7  4  2  ЕЧ     0.5  16   138   96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41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Полнота неравномерная, Состав неоднородный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2.0   7Б3ОС             1  7    Б    15  7   4  2  1  2  СБР    0.6  3    6     4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В2                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4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14.3  6Б2ОС1С1Е         1  21   Б    55  21  24 6  3  2  СБР    0.5  13   186   112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В2                     37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                       19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0.9   5Б5ОС             1  23   Б    60  22  24 6  3  2  СБР    0.5  14   13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В2                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1.2   6Б3ОС1Е           1  23   Б    60  23  24 6  3  2  СБР    0.6  17   20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В2                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3.8   5Б5ОС+Е,С         1  24   Б    65  24  28 7  4  2  ЕЧ     0.6  19   72    36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36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7.6   5Б3ОС2Е+С         1  22   Б    60  22  24 6  3  2  СБР    0.6  16   122   61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В2                     36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4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1.4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ЕЧ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0.1   Граница окружная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1 км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61.0                                                                      856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48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75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468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265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61.0                                                                      856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48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75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468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265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39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Леса, расположенные в водоохранных зонах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0.6   10ОЛС             1  16   ОЛС  45  16  16 5  3  3  ОП     0.5  8    5     5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0.4   10ОЛС             1  16   ОЛС  50  16  16 5  3  3  ЕПРЧ   0.5  8    3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1.0   10ОЛС             1  16   ОЛС  50  16  16 5  3  3  ЕПРЧ   0.5  8    8     8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С5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2.0   7ОЛС3Б            1  15   ОЛС  45  15  16 5  3  3  ЕПРЧ   0.5  8    16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2.5   8ОЛС1Б1ОС         1  14   ОЛС  45  14  14 5  3  3  ЕПРЧ   0.6  8    20    16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С4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14  16            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4.6   10ОЛС             1  13   ОЛС  40  13  14 4  2  3  ЕПРЧ   0.6  7    32    32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2.0   10ОЛС             1  16   ОЛС  50  16  16 5  3  3  ЕПРЧ   0.5  8    16    16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40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Леса, расположенные в водоохранных зонах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1.0   5ОЛС3ОС2Б         1  15   ОЛС  45  15  16 5  3  3  ЕПРЧ   0.5  8    8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С4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  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7.0   7ОЛС3Б            1  15   ОЛС  45  15  16 5  3  3  ЕПРЧ   0.5  8    56    39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4.2   7Б2ОЛС1Е          1  20   Б    65  21  24 7  3  2  ЕЧ     0.5  12   50    35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10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0.2   9Б1ОЛЧ            1  14   Б    40  14  12 4  2  3  ЕЧ     0.6  8    2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ОЛЧ      15  16          В3                     0.2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12.7  7Б3ОЛС            1  17   Б    65  18  20 7  3  3  ЕЧ     0.5  9    114   80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20          В3                     34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0.8   7ОЛС3Б            1  15   ОЛС  45  15  16 5  3  3  ЕПРЧ   0.5  8    6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41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Леса, расположенные в водоохранных зонах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0.3   6ОЛС3Б1ОС         1  16   ОЛС  50  16  16 5  3  3  ЕПРЧ   0.5  8    2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0.2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1.1   6ОЛС4Б            1  16   ОЛС  50  16  16 5  3  3  ЕПРЧ   0.5  8    9     5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16  16          С4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2.5   7Б2С1Е            1  23   Б    65  23  24 7  3  2  СБР    0.7  20   50    35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20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47  4.0   7ОЛС3Б            1  15   ОЛС  45  15  16 5  3  3  ЕПРЧ   0.5  8    32    22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57  6.0   6Б3ОС1Е           1  18   Б    65  18  24 7  3  3  ЕПРЧ   0.5  10   60    36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17  20          С4                     18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42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Леса, расположенные в водоохранных зонах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58  6.0   7ОЛС3Б            1  15   ОЛС  45  15  16 5  3  3  ЕПРЧ   0.5  8    48    34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82  1.3   5Е3Б2ОС           1  21   Е    65  21  24 4  2  1  ЕЧ     0.5  17   22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В3                 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                  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ИВК,Р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83  1.0   6Б4ОС             1  17   Б    55  18  20 6  2  3  ЕПРЧ   0.6  11   11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С4                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84  0.3   10ОЛС             1  16   ОЛС  50  16  16 5  3  3  ЕПРЧ   0.6  10   3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С4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87  1.0   7Б3ОЛС            1  15   Б    50  15  16 5  2  3  ЕПРЧ   0.5  8    8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15  16          С4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43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Леса, расположенные в водоохранных зонах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88  0.8   7Б3ОЛС            1  22   Б    65  22  24 7  3  2  СБР    0.5  14   11    8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В2                     3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89  0.6   8Б1ОС1С           1  20   Б    60  20  20 6  2  2  СЧ     0.6  14   8 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90  1.0   7Б2С1Е            1  23   Б    65  23  24 7  3  2  СЧ     0.6  18   18    13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99  0.1   Ручей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1 км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65.0                                                                      619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14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29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289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32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255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9.1   6Б2ОС2ОЛС+Е       1  22   Б    60  22  24 6  3  2  ЕЧ     0.5  13   118   71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24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                       24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2.8   6Б3ОС1Е           1  19   Б    55  18  20 6  3  3  ЕЧ     0.6  12   34    20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24          В3                     10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0.4   5Е5Б              1  22   Е    75  22  24 4  3  2  ЕЧ     0.6  22   9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В3                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5.5   5Б5ОС+Е,ОЛС       1  24   Б    65  24  28 7  4  2  ЕЧ     0.5  16   88    44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44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4.2   5Б4ОС1Е+ЛП,ОЛС    1  24   Б    65  24  28 7  4  2  ЕЧ     0.5  15   63    32    2                 2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25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ЛП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Густой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3.5   7Б2ОС1Е           1  20   Б    55  20  20 6  3  2  ЕЧ     0.7  16   56    39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11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5.0   8Б2ОС             1  19   Б    50  19  20 5  2  2  ЕЧ     0.7  15   75    60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20  20          В3                     15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2.5   10Б               1  22   Б    55  22  20 6  3  2  ЕЧ     0.7  19   48    48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0.7   7Б3ОЛС            1  13   Б    40  13  12 4  2  3  ЕЧ     0.5  6    4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12  12          В3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0.6   7Б3ОЛС            1  15   Б    40  15  14 4  2  3  ЕЧ     0.5  7    4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14  14          В3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0.7   8ОЛС2Б            1  15   ОЛС  45  15  16 5  4  3  ЕПРЧ   0.5  8    6     4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                С4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1.4   7ОЛС2Б1ОС         1  15   ОЛС  45  15  14 5  4  3  ЕПРЧ   0.5  8    11    8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  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0.7   8ОЛС1Б1ОС         1  14   ОЛС  45  14  14 5  4  3  ЕПРЧ   0.5  7    5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14          С4                      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 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13.3  8Б1ОС1ОЛС+Е,С     1  23   Б    60  23  24 6  3  2  ЕЧ     0.5  14   186   149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36          В3                     19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19  20                                 19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ЧР, КРЛ Густой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1.9   8Б2ОЛС            1  19   Б    60  20  20 6  3  2  ЕЧ     0.5  11   21    17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0.8   9Б1Е+ОС           1  23   Б    65  23  28 7  4  2  ЕЧ     0.4  12   10    9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5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1.1   8Б2Е              1  22   Б    55  23  20 6  3  1  ЕЧ     0.7  19   21    17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В3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1.4   10Б               1  21   Б    60  21  20 6  3  2  ЕЧ     0.6  15   21    21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0.9   8Б2ОС             1  16   Б    40  16  14 4  2  2  СБР    0.5  8    7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16  16          В2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0.3   8Б2Е              1  21   Б    55  21  20 6  3  2  ЕЧ     0.6  15   4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0.9   6Б2ОС2Е           1  15   Б    35  15  14 4  2  2  ЕЧ     0.5  7    6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В3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14  14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3.8   5Е4Б1ОС           1  20   Е    65  20  20 4  3  2  ЕЧ     0.6  20   76    38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21  24          В3                     30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                       8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3.2   6Б1ОС2С1Е         1  24   Б    65  24  24 7  4  2  ЕЧ     0.5  15   48    29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5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2.9   4Е1С4Б1ОС         1  23   Е    60  21  20 3  2  1  СЧ     0.6  23   67    27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24                                 27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7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0.6   7Б3ОЛС            1  20   Б    55  21  20 6  3  2  ЕЧ     0.5  11   7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0.6   7Б3ОЛС            1  18   Б    55  18  20 6  3  3  ЕЧ     0.5  10   6     4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0.5   7Б3ОЛС            1  17   Б    55  18  20 6  3  3  ЕЧ     0.5  9    4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В3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0.8   7Б3ОЛС            1  18   Б    55  18  20 6  3  3  ЕЧ     0.5  10   8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45  0.6   10Б               1  22   Б    60  22  24 6  3  2  СБР    0.6  16   10    10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46  1.8   7Б1ОС2С+Е         1  24   Б    65  24  28 7  4  2  СЧ     0.6  19   34    24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45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49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48  0.8   10Б               1  18   Б    40  18  16 4  2  2  ЕЧ     0.5  10   8     8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С+Б                       С    80  22  28                                  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32                                  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49  1.4   10Б               1  23   Б    60  23  24 6  3  2  ЕЧ     0.5  14   20    20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Размещение подроста груп.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50  7.0   6Б2Е1С1ОС         1  24   Б    65  24  28 7  4  2  ЕЧ     0.6  18   126   76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25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13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13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51  7.9   7Б2ОС1Е           1  24   Б    65  24  28 7  4  2  ЕЧ     0.6  18   142   100   2                 2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28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9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50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52  4.5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ЕЧ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5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53  1.0   9Б1Е              1  20   Б    55  20  20 6  3  2  СБР    0.7  16   16    14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В2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54  13.2  4Е2С3Б1ОС         1  24   Е    75  23  24 4  3  1  ЕЧ     0.6  24   317   127   1  3              4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63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95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32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55  3.6   6Б1С3Е            1  24   Б    70  24  28 7  4  2  ЕЧ     0.6  18   65    39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В3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9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56  1.0   6Б3Е1ОС+ОЛС       1  23   Б    60  23  24 6  3  2  СБР    0.5  14   14    8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В2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                       1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51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59  1.5   7Б3ОЛС            1  22   Б    60  23  24 6  3  2  СЧ     0.5  13   20    14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В3                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60  2.4   8Б1ОС1С           1  20   Б    55  19  20 6  3  2  СЧ     0.5  11   26    21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28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61  1.6   7Б3ОЛС            1  19   Б    55  20  20 6  3  2  СЧ     0.6  13   21    15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(20) 5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зоны, Состав неоднородный, Полнота неравномерная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62  3.3   5ОЛС3Б2ОС         1  15   ОЛС  45  15  16 5  4  3  ЕПРЧ   0.6  9    30    15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14  14          С4                 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15  16                            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Р,ИВК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63  2.6   5Е2С3Б            1  22   Е    75  21  24 4  3  2  ЕЧ     0.5  18   47    23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28          В3                     9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22  24                                 14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52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64  9.0   6Б3С1Е+ОС,Е       1  24   Б    70  24  28 7  4  2  СЧ     0.6  18   162   97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32          В3                     49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16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6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65  15.7  2Е2Е1С4Б1ОС+Е     1  24   Е    85  24  28 5  4  2  ЕЧ     0.6  24   377   75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65  21  24          В3                     75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32                                 38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75  24  28                                 151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                       38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55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66  2.3   8Б1ОС1Е           1  23   Б    60  23  24 6  3  2  ЕЧ     0.6  17   39    31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67  2.5   6Б4ОС+С,Е         1  2    Б    5   2   2  1  1  1  СЧ     0.6  1    2     1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В3                     1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53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68  4.3   3Е2С4Б1ОС+Е       1  24   Е    85  24  28 5  4  2  ЕЧ     0.6  26   112   34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25  32          В3                     22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24  28                                 45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36                                 11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69  1.0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2022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  0.8   7Б3ОС             1  22   Б    60  22  24 6  3  2  ЕЧ     0.4  11   9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24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71  4.7   8Б1ОС1Е           1  5    Б    10  5   4  1  1  2  ЕЧ     0.6  2    9     8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В3                     1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1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  0.5   6Б2ОС2Е           1  20   Б    55  20  20 6  3  2  ЕЧ     0.5  11   6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В3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16            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Б                         Б    80  25  32                                  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(40) 6 м, 1.5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КРЛ, ЧР Густой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73  7.2   7Б2ОС1Е+С,Е       1  24   Б    65  24  28 7  4  2  ЕЧ     0.5  15   108   76    2                 4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22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74  18.5  8Б1ОС1С+Е         1  24   Б    65  24  24 7  4  2  ЕЧ     0.6  19   352   281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35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35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Бонитет варьирует, Тип леса варьирует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75  2.9   8Б1ОС1Е           1  20   Б    60  20  20 6  3  2  ЕЧ     0.4  9    26    21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76  2.6   7Б1С2Е            1  21   Б    55  21  20 6  3  2  СБР    0.6  15   39    27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77  0.9   5С5Б              1  10   С    30  10  10 2  1  2  СБР    0.6  8    7     4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В2                     4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78  11.0  7Б1ОС1Е1С+Е       1  24   Б    65  24  24 7  4  2  ЕЧ     0.6  18   198   139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20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20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                       20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50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 Средний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79  5.0   7Б2С1Е            1  22   Б    60  22  24 6  3  2  СЧ     0.6  16   80    56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В3                     16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80  1.3   8Б1С1Е            1  22   Б    60  22  24 6  3  2  СБР    0.6  16   21    17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81  2.9   5Б3ОС1Е1С+Е       1  24   Б    65  24  28 7  4  2  ЕЧ     0.6  18   52    26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16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75  24  28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40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 Средний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85  0.5   8Б1ОЛС1ОС         1  22   Б    65  23  28 7  4  2  ЕЧ     0.4  11   6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18  20          В3                     1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32                                 1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 ЧР Редкий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86  0.9   7Б1ОЛС2ОС         1  23   Б    60  23  24 6  3  2  ЕЧ     0.5  14   13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В3                     1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                       2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91  0.7   Культуры несомкнувшиеся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ЕЧ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1                   В3     50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2022, Вспашка борозд., Посадка ручная, раcстояние между рядами 4 м, раcстояние в ряду 0.5 м, количество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4400 тыс. шт/га, состояние Удовлетворительные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92  5.3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2021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93  0.2   7Б3ОС+Е           1  24   Б    70  24  28 7  4  2  ЕЧ     0.4  13   3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(25) 4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94  3.0   Вырубка                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СЧ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вырубки 2019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95  4.5   Культуры несомкнувшиеся   -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Несомкн.к.непокр.пл.                            -  СЧ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10Е                       Е    4                   В3     60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Естеств. возобновл.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7Б3ОС                2    Б    5   2   2                  0.6  1    3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   2                                  1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год создания л/к 2019, Вспашка борозд., Посадка ручная, раcстояние между рядами 3 м, раcстояние в ряду 0.6 м, количество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4500 тыс. шт/га, состояние Удовлетворительные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96  2.3   6Б1ОС3Е+С         1  22   Б    60  23  24 6  3  2  ЕЧ     0.4  11   25    15    2  2              2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7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97  3.1   6Б3Е1С            1  21   Б    55  22  20 6  3  2  ЕК     0.6  15   46    28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С3                     14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65  24  24            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ЧР Средний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Насаждение разновозрастное, Состав неоднородный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98  0.7   6Б3Е1ОЛС          1  15   Б    45  16  16 5  2  3  ЕК     0.5  7    5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12  12          С3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15  16                                   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Единичные деревья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С                         С    75  24  28                                  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5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100 0.2   Граница окружная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4.1 км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101 0.2   Дороги лесные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4 м, протяженность 0.5 км, Состояние удовлетворительное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239.0                                                                     3605           4              14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317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597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2172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417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102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304.0                                                                     4224           4              14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331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626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2460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450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357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ОЛЧ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ЛП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59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60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2.0   7Б1ОС2С+Е         1  23   Б    60  23  24 6  3  2  СБР    0.6  18   36    25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В2                     4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  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5.3   3Б2ОС5ОЛС         1  20   Б    65  23  24 7  4  2  ЕПРЧ   0.5  12   64    19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В4                     13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                       32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зоны, Состав неоднородный, Полнота неравномерная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0.2   7Б2ОС1Е           1  23   Б    60  23  24 6  3  2  ЕЧ     0.5  14   3     2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0.3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1.3   6С2Е2Б            1  10   С    30  10  10 2  1  2  СБР    0.6  8    10    6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9   10          В2                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                  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5   2.2   7Б3С              1  22   Б    60  22  24 6  3  2  СБР    0.7  19   42    29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6   1.5   7Б3С+Е            1  22   Б    60  22  20 6  3  2  СБР    0.6  17   26    18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В2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61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   1.7   9Б1С+Е,ОС         1  24   Б    65  24  24 7  4  2  СЧ     0.5  16   27    24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8   5.3   7Б2С1Е            1  22   Б    60  22  20 6  3  2  СБР    0.7  19   101   70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В2                     20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                       10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   1.4   4С2Е4Б            1  9    С    30  10  10 2  1  2  СБР    0.7  9    13    5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7   8           В2                     2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10  10                                 5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1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10  1.2   9Б1С              1  21   Б    55  21  20 6  3  2  СБР    0.6  15   18    16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4.7   6Б3С1Е            1  23   Б    65  24  24 7  4  2  ЕЧ     0.6  18   85    51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23  24          В3                     25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8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12  2.9   7Б3С              1  24   Б    65  24  24 7  4  2  СБР    0.6  19   55    39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В2                     16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62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1.7   8Б2С              1  22   Б    55  22  20 6  3  2  СБР    0.7  19   32    26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В2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14  1.2   8Б1ОЛС1Е          1  20   Б    55  21  20 6  3  2  СЧ     0.6  14   17    13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В3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19  20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Р,ЧР Редкий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5.9   4Б3ОЛС3ОС         1  18   Б    60  18  20 6  3  3  ЕПРЧ   0.4  8    47    19    2                 3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16  16          В4                     14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19  20                                 14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 Редкий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неоднородный, рекомендовано к выделению водоохранной зоны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0.9   7Б2ОС1ОЛС         1  21   Б    55  21  20 6  3  2  ЕЧ     0.7  17   15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24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                       2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Р,ЧР Редкий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неравномерная, Состав неоднородный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17  2.0   8Б1ОС1Е           1  21   Б    55  21  20 6  3  2  СБР    0.6  15   30    24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21  24          В2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18  20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1.7   8Б2С              1  22   Б    55  22  20 6  3  2  СБР    0.6  16   27    22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22  24          В2                     5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63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  4.8   10Б+Е,С,ОС        1  24   Б    65  24  24 7  4  2  СБР    0.6  19   91    91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Полнота неравномерная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1.8   9Б1Е+С            1  23   Б    60  23  24 6  3  2  СБР    0.5  14   25    23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21  24          В2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21  0.8   8Б2Е              1  22   Б    55  23  20 6  3  1  СЧ     0.6  17   14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В3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  6.5   5Б1ОС3С1Е+ОЛС     1  24   Б    65  24  24 7  4  2  ЕЧ     0.6  19   124   62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25  32          В3                     12    4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24                                 37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Р,ЧР,КРЛ Редкий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пройдено рубкой, в выделе волока , Полнота неравномерная, Состав неоднородный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23  1.0   8Б1Е1С+ОС         1  24   Б    65  24  24 7  4  2  ЕЧ     0.5  15   15    12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24  28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64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24  3.2   10Б+Е             1  22   Б    55  22  20 6  3  2  СБР    0.6  16   51    51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25  1.8   8Б2С              1  22   Б    55  22  20 6  3  2  СБР    0.6  16   29    23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26  0.6   10Б               1  21   Б    55  21  24 6  3  2  СБР    0.6  15   9 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В2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27  0.6   10Б               1  21   Б    60  21  20 6  3  2  СЧ     0.6  15   9 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В3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28  2.9   7Б2ОС1Е           1  21   Б    55  21  20 6  3  2  СБР    0.6  15   44    30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В2                     9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29  0.4   8Б2С              1  23   Б    55  23  20 6  3  1  СБР    0.6  17   7     5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21  24          В2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30  3.3   7Б1С2Е            1  22   Б    60  23  24 6  3  2  СБР    0.6  17   56    39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В2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11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65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31  4.1   6Б1ОС1Е2С         1  24   Б    65  24  28 7  4  2  СЧ     0.5  15   62    37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32          В3                     6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6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90  24  32                             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8 м, 0.5 тыс.шт/га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32  2.0   7Б2С1Е+ОЛС        1  23   Б    60  23  24 6  3  2  ЕЧ     0.6  18   36    25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В3                     7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  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33  0.4   7Б2С1Е+ОС         1  24   Б    65  24  28 7  4  2  СБР    0.4  12   5     3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24  32          В2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 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Средний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34  1.0   6Б2С2Е            1  24   Б    65  24  24 7  4  2  СБР    0.4  12   12    7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24  32          В2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                       2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66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35  0.7   9Б1Е+С            1  23   Б    60  23  24 6  3  2  СЧ     0.6  17   12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22  24          В3                     1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подрост: 10Е (30) 9 м, 1 тыс.шт/га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 КРЛ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36  1.5   7Б1ОС1Е1С         1  23   Б    60  23  24 6  3  2  СЧ     0.6  17   26    18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24  28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20  20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80  24  28                                 3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Насаждение разновозрастное, Состав неоднородный, Полнота неравномерная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37  2.1   6Б1Е3С+ОС         1  24   Б    65  24  28 7  4  2  СЧ     0.6  19   40    24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23  24          В3                     4 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85  25  32                                 12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 Редкий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неравномерная, Насаждение разновозрастное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38  0.8   9Б1ОЛС+Е          1  21   Б    55  21  24 6  3  2  СБР    0.5  12   10    9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ОЛС      17  20          В2                     1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Е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Состав неоднородный, Полнота неравномерная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39  1.9   6Е4Б+ОС,С         1  21   Е    60  20  20 3  2  1  ЕЧ     0.5  17   32    19    1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23  24          В3                     13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С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3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67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Эксплуатационные леса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40  1.1   9ОЛС1Б            1  15   ОЛС  45  15  16 5  4  3  ЕПРЧ   0.4  6    7     6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Б        15  16          С4                     1 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41  0.8   8Б2ОС             1  23   Б    60  23  24 6  3  2  СЧ     0.6  17   14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23  28          В3                     3     3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Р,КРЛ Редкий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42  3.5   8Б2ОС             1  22   Б    65  22  24 7  4  2  СЧ     0.6  16   56    45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ОС       22  28          В3                     11    2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подлесок: ИВК,ЧР Редкий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4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Особенности: рекомендовано к выделению водоохранной зоны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ОЗУ: Берегозащитные участки лесов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43  0.2   Ручей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1 м, протяженность 2 км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44  0.1   Граница окружная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-  -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Класс пожарной опасности 5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Земли линейного протяжения: ширина 0.5 м, протяженность 2.1 км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категории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91.0                                                                      1430                          3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103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984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81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56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68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864015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АО «Факел»                   </w:t>
      </w:r>
      <w:r w:rsidR="00C326FB">
        <w:rPr>
          <w:rFonts w:ascii="Courier New" w:hAnsi="Courier New" w:cs="Courier New"/>
          <w:sz w:val="18"/>
          <w:szCs w:val="18"/>
        </w:rPr>
        <w:t xml:space="preserve">                              Категория защитности:                                              Квартал 6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N :Пло- :Состав.Подр.Подл.:Я:Вы- :Эле-:Воз:Вы-:Ди:Кл.Гр.Бо: Тип  :Полн:Запас сырораст. :Кл. Запас на выделе, дес.кбм: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:вы-:щадь,:Покров,почва, ре-:Р:со- :мент:   :   :ам:во:во:ни:      :ота : леса, дес.кбм  :то:-------------------------: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:де-:     :льеф,особ.выд.Про:У:та  :    :ра :со-:ет:зр:зр:те: леса :----:----------------:ва:су- :ре- :еди-:захламлен.:Хозяйственные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:ла : га  :исхожд.Кат.земель:С:Яр  :ле- :   :   :р :ас:ас:т :      :Сумм: на :общий:по   :рн:хо- :    :нич-:----------: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:Хар.лесн. культур: :ус  :са  :ст :та :  :та:та:  :      :а пл: 1  :на   :соста:ос:стоя:дин :ных :общий:лик-:мероприятия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:     :Кадастров.оценка : :а   :    :   :   :  :  :  :  : ТЛУ  :сеч.: га :выдел:вляющ:ти:стар.    :дер.:     :вида:       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1 :  2  :         3       :4: 5  :  6 : 7 : 8 : 9:10:11:12:  13  : 14 : 15 :  16 : 17  :18: 19 : 20 : 21 : 22  : 23 :     24 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Итого по кварталу      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91.0                                                                      1430                          3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По составляющим породам                                                     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С     206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Е     103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Б     984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ОС    81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ОЛС   56                                                   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69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О т м е т к а   о б   и з м е н е н и я х   п о с л е   л е с о у с т р о й с т в а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:твия;изменение ка:(воз-:  га,м3     :дившего  :    :      :        :твия;изменение ка:(воз-:  га,м3     :дившего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:т.земли;хозяйства:д.)  :            :  запись :    :      :        :т.земли;хозяйства:д.)  :            :  запись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    ----------------------------------------------------------------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C326FB" w:rsidRDefault="00C326FB" w:rsidP="00C7569F">
      <w:pPr>
        <w:pStyle w:val="a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:      :        :                 :     :            :         :    :      :        :                 :     :            :         :</w:t>
      </w:r>
    </w:p>
    <w:p w:rsidR="009603F7" w:rsidRPr="00C7569F" w:rsidRDefault="009603F7" w:rsidP="00C7569F">
      <w:pPr>
        <w:pStyle w:val="a3"/>
        <w:rPr>
          <w:rFonts w:ascii="Courier New" w:hAnsi="Courier New" w:cs="Courier New"/>
          <w:sz w:val="18"/>
          <w:szCs w:val="18"/>
        </w:rPr>
      </w:pPr>
    </w:p>
    <w:sectPr w:rsidR="009603F7" w:rsidRPr="00C7569F" w:rsidSect="00726D1B">
      <w:pgSz w:w="16838" w:h="11906" w:orient="landscape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6FB"/>
    <w:rsid w:val="00031990"/>
    <w:rsid w:val="00033B3D"/>
    <w:rsid w:val="001631FE"/>
    <w:rsid w:val="002B5577"/>
    <w:rsid w:val="004B3600"/>
    <w:rsid w:val="004E327F"/>
    <w:rsid w:val="005F2F69"/>
    <w:rsid w:val="006D31B7"/>
    <w:rsid w:val="00726D1B"/>
    <w:rsid w:val="00864015"/>
    <w:rsid w:val="009603F7"/>
    <w:rsid w:val="00AD251C"/>
    <w:rsid w:val="00C326FB"/>
    <w:rsid w:val="00C7569F"/>
    <w:rsid w:val="00D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569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LesIS\TopoL_L2\Shablon\TaxOp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D2634-9473-4504-8700-25DE59DF8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TaxOps</Template>
  <TotalTime>67</TotalTime>
  <Pages>70</Pages>
  <Words>61384</Words>
  <Characters>349894</Characters>
  <Application>Microsoft Office Word</Application>
  <DocSecurity>0</DocSecurity>
  <Lines>2915</Lines>
  <Paragraphs>820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410458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2022-10-05T07:34:00Z</dcterms:created>
  <dcterms:modified xsi:type="dcterms:W3CDTF">2022-10-05T08:54:00Z</dcterms:modified>
</cp:coreProperties>
</file>